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B5" w:rsidRPr="00AB4177" w:rsidRDefault="00264083" w:rsidP="004408BD">
      <w:pPr>
        <w:pStyle w:val="Nadpis"/>
        <w:jc w:val="center"/>
      </w:pPr>
      <w:r w:rsidRPr="00264083">
        <w:t>Vysoká škola báňská</w:t>
      </w:r>
      <w:r w:rsidR="00BA05B5" w:rsidRPr="00AB4177">
        <w:t xml:space="preserve"> – Technická univerzita Ostrava</w:t>
      </w:r>
    </w:p>
    <w:p w:rsidR="00BA05B5" w:rsidRPr="00AB4177" w:rsidRDefault="00BA05B5" w:rsidP="00767B8D">
      <w:pPr>
        <w:pStyle w:val="Nadpis"/>
        <w:jc w:val="center"/>
      </w:pPr>
      <w:r w:rsidRPr="00AB4177">
        <w:t xml:space="preserve">Fakulta elektrotechniky </w:t>
      </w:r>
      <w:r w:rsidR="00126DF0" w:rsidRPr="00AB4177">
        <w:t>a</w:t>
      </w:r>
      <w:r w:rsidR="00126DF0">
        <w:t> </w:t>
      </w:r>
      <w:r w:rsidR="00126DF0" w:rsidRPr="00AB4177">
        <w:t>i</w:t>
      </w:r>
      <w:r w:rsidRPr="00AB4177">
        <w:t>nformatiky</w:t>
      </w:r>
    </w:p>
    <w:p w:rsidR="00DF4D74" w:rsidRPr="00AB4177" w:rsidRDefault="00BA05B5" w:rsidP="00767B8D">
      <w:pPr>
        <w:pStyle w:val="Nadpis"/>
        <w:jc w:val="center"/>
      </w:pPr>
      <w:r w:rsidRPr="00AB4177">
        <w:t xml:space="preserve">Katedra </w:t>
      </w:r>
      <w:r w:rsidR="00C74E76">
        <w:t>informatiky</w:t>
      </w:r>
    </w:p>
    <w:p w:rsidR="00BA05B5" w:rsidRPr="00DE03A2" w:rsidRDefault="00BA05B5" w:rsidP="00007952">
      <w:pPr>
        <w:pStyle w:val="Bezmezer"/>
        <w:rPr>
          <w:lang w:val="cs-CZ"/>
        </w:rPr>
      </w:pPr>
    </w:p>
    <w:p w:rsidR="00BA05B5" w:rsidRPr="00DE03A2" w:rsidRDefault="00BA05B5" w:rsidP="00007952">
      <w:pPr>
        <w:pStyle w:val="Bezmezer"/>
        <w:rPr>
          <w:lang w:val="cs-CZ"/>
        </w:rPr>
      </w:pPr>
    </w:p>
    <w:p w:rsidR="00BA05B5" w:rsidRPr="00DE03A2" w:rsidRDefault="00BA05B5" w:rsidP="00224207">
      <w:pPr>
        <w:pStyle w:val="Bezmezer"/>
        <w:jc w:val="left"/>
        <w:rPr>
          <w:lang w:val="cs-CZ"/>
        </w:rPr>
      </w:pPr>
    </w:p>
    <w:p w:rsidR="00BA05B5" w:rsidRPr="00DE03A2" w:rsidRDefault="00BA05B5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DF4D74" w:rsidRDefault="00DF4D74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Default="00785177" w:rsidP="00007952">
      <w:pPr>
        <w:pStyle w:val="Bezmezer"/>
        <w:rPr>
          <w:lang w:val="cs-CZ"/>
        </w:rPr>
      </w:pPr>
    </w:p>
    <w:p w:rsidR="00785177" w:rsidRPr="00DE03A2" w:rsidRDefault="00785177" w:rsidP="00007952">
      <w:pPr>
        <w:pStyle w:val="Bezmezer"/>
        <w:rPr>
          <w:lang w:val="cs-CZ"/>
        </w:rPr>
      </w:pPr>
    </w:p>
    <w:p w:rsidR="00DF4D74" w:rsidRPr="00DE03A2" w:rsidRDefault="00DF4D7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825A44" w:rsidRPr="00DE03A2" w:rsidRDefault="00825A44" w:rsidP="00007952">
      <w:pPr>
        <w:pStyle w:val="Bezmezer"/>
        <w:rPr>
          <w:lang w:val="cs-CZ"/>
        </w:rPr>
      </w:pPr>
    </w:p>
    <w:p w:rsidR="00DF4D74" w:rsidRDefault="00C74E76" w:rsidP="00767B8D">
      <w:pPr>
        <w:pStyle w:val="Nadpis"/>
        <w:jc w:val="center"/>
      </w:pPr>
      <w:r w:rsidRPr="00C74E76">
        <w:t>Implementace efektivních datových struktur</w:t>
      </w:r>
    </w:p>
    <w:p w:rsidR="00A371E3" w:rsidRPr="00A371E3" w:rsidRDefault="00A371E3" w:rsidP="00767B8D">
      <w:pPr>
        <w:pStyle w:val="Bezmezer"/>
        <w:jc w:val="center"/>
        <w:rPr>
          <w:lang w:val="cs-CZ"/>
        </w:rPr>
      </w:pPr>
    </w:p>
    <w:p w:rsidR="00DF4D74" w:rsidRPr="00DE03A2" w:rsidRDefault="00C74E76" w:rsidP="00767B8D">
      <w:pPr>
        <w:pStyle w:val="Nadpis"/>
        <w:jc w:val="center"/>
      </w:pPr>
      <w:r w:rsidRPr="00C74E76">
        <w:t>Implementation of Efficient Data Structures</w:t>
      </w: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007952">
      <w:pPr>
        <w:pStyle w:val="Bezmezer"/>
        <w:rPr>
          <w:lang w:val="cs-CZ"/>
        </w:rPr>
      </w:pPr>
    </w:p>
    <w:p w:rsidR="00007952" w:rsidRPr="00DE03A2" w:rsidRDefault="00007952" w:rsidP="004C135B"/>
    <w:p w:rsidR="00825A44" w:rsidRDefault="00825A44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Default="00245B99" w:rsidP="004C135B"/>
    <w:p w:rsidR="00245B99" w:rsidRPr="00DE03A2" w:rsidRDefault="00245B99" w:rsidP="004C135B"/>
    <w:p w:rsidR="00825A44" w:rsidRPr="00DE03A2" w:rsidRDefault="00825A44" w:rsidP="004C135B"/>
    <w:p w:rsidR="00825A44" w:rsidRPr="00DE03A2" w:rsidRDefault="00825A44" w:rsidP="00825A44">
      <w:pPr>
        <w:pStyle w:val="Bezmezer"/>
        <w:rPr>
          <w:lang w:val="cs-CZ"/>
        </w:rPr>
      </w:pPr>
    </w:p>
    <w:p w:rsidR="00825A44" w:rsidRPr="00DE03A2" w:rsidRDefault="00825A44" w:rsidP="00825A44">
      <w:pPr>
        <w:pStyle w:val="Bezmezer"/>
        <w:rPr>
          <w:lang w:val="cs-CZ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6271"/>
      </w:tblGrid>
      <w:tr w:rsidR="009B327D" w:rsidRPr="00DE03A2" w:rsidTr="00245B99">
        <w:trPr>
          <w:trHeight w:val="561"/>
        </w:trPr>
        <w:tc>
          <w:tcPr>
            <w:tcW w:w="2376" w:type="dxa"/>
          </w:tcPr>
          <w:p w:rsidR="009B327D" w:rsidRPr="00245B99" w:rsidRDefault="00C74E76" w:rsidP="004C135B">
            <w:pPr>
              <w:pStyle w:val="Nadpis"/>
            </w:pPr>
            <w:r>
              <w:t>2014</w:t>
            </w:r>
          </w:p>
        </w:tc>
        <w:tc>
          <w:tcPr>
            <w:tcW w:w="6834" w:type="dxa"/>
          </w:tcPr>
          <w:p w:rsidR="009B327D" w:rsidRPr="00245B99" w:rsidRDefault="00C74E76" w:rsidP="00767B8D">
            <w:pPr>
              <w:pStyle w:val="Nadpis"/>
              <w:jc w:val="right"/>
            </w:pPr>
            <w:r>
              <w:t>Jiří Znoj</w:t>
            </w:r>
          </w:p>
        </w:tc>
      </w:tr>
    </w:tbl>
    <w:p w:rsidR="00193529" w:rsidRDefault="00193529" w:rsidP="00CD28D8">
      <w:pPr>
        <w:pStyle w:val="Bezmezer"/>
        <w:ind w:firstLine="0"/>
      </w:pPr>
    </w:p>
    <w:p w:rsidR="001A1040" w:rsidRPr="00DE03A2" w:rsidRDefault="001A1040" w:rsidP="004C135B">
      <w:r w:rsidRPr="000264CA">
        <w:rPr>
          <w:highlight w:val="yellow"/>
        </w:rPr>
        <w:t>Text na této stránce nahradit zadáním.</w:t>
      </w:r>
      <w:r w:rsidR="002541D9">
        <w:t xml:space="preserve"> </w:t>
      </w:r>
      <w:r w:rsidR="00CE5DED">
        <w:t>V černých deskách originálem, v kroužkové vazbě kopií, v el. verzi KVALITNÍM scanem (žádné fotografie z mobilního telefonu!).</w:t>
      </w:r>
    </w:p>
    <w:p w:rsidR="00DB681B" w:rsidRDefault="00DB681B" w:rsidP="00DB681B"/>
    <w:p w:rsidR="00DB681B" w:rsidRDefault="00DB681B" w:rsidP="00DB681B">
      <w:r>
        <w:t>Předchozí stránka je první list práce, ale ještě před ní jsou černé des</w:t>
      </w:r>
      <w:r w:rsidR="00CE5DED">
        <w:t xml:space="preserve">ky, jejichž vzhled je definován </w:t>
      </w:r>
      <w:r>
        <w:t xml:space="preserve">na stránkách fei: </w:t>
      </w:r>
      <w:hyperlink r:id="rId8" w:history="1">
        <w:r w:rsidRPr="00B70BCE">
          <w:rPr>
            <w:rStyle w:val="Hypertextovodkaz"/>
          </w:rPr>
          <w:t>http://www.fei.vsb.cz/cs/okruhy/studium-a-vyuka/informace-pokyny/pokyny-zpracovani-bp-dp</w:t>
        </w:r>
      </w:hyperlink>
    </w:p>
    <w:p w:rsidR="00DB681B" w:rsidRDefault="00DB681B" w:rsidP="00DB681B">
      <w:r>
        <w:t>Hned po titulním listu následuje zadání, v tištěné verzi originál zadání s razítky a podpisy, které si student vyzvedne na sekretariátu před svázáním práce, v elektronické verzi student zde vloží kvalitní obrázek (scan) originálu zadání.</w:t>
      </w:r>
    </w:p>
    <w:p w:rsidR="00DB681B" w:rsidRDefault="00DB681B" w:rsidP="00DB681B">
      <w:r>
        <w:t>Název bakalářské/diplomové práce na titulní straně musí být shodný s oficiálním zadáním, které je podepsané děkanem fakulty a vedoucím katedry. Toto zadání studenti obdrží na své oborové katedře.</w:t>
      </w:r>
    </w:p>
    <w:p w:rsidR="00DB681B" w:rsidRDefault="00DB681B" w:rsidP="00DB681B">
      <w:r>
        <w:t xml:space="preserve">Zadání bakalářské/diplomové práce obsahuje vedle jména řešitele a údajů o zadávající instituci především název tématu (český i anglický název), příslušný obor, stručnou charakteristiku problematiky úkolu, cílů, kterých má být dosaženo, základní literární prameny a jméno vedoucího bakalářské/diplomové práce. </w:t>
      </w:r>
    </w:p>
    <w:p w:rsidR="00193529" w:rsidRDefault="0025742F" w:rsidP="00DB681B">
      <w:r>
        <w:t>Zadání d</w:t>
      </w:r>
      <w:r w:rsidR="00DB681B">
        <w:t xml:space="preserve">ále obsahuje datum zadání a termín odevzdání. Vedoucím bakalářské/diplomové práce může být i osoba, která není zaměstnancem VŠB-TU Ostrava. </w:t>
      </w:r>
      <w:r w:rsidR="00193529">
        <w:br w:type="page"/>
      </w:r>
    </w:p>
    <w:p w:rsidR="00B8720B" w:rsidRPr="00245B99" w:rsidRDefault="00B8720B" w:rsidP="004C135B">
      <w:pPr>
        <w:pStyle w:val="ZP-Nadpis"/>
      </w:pPr>
      <w:r w:rsidRPr="00245B99">
        <w:lastRenderedPageBreak/>
        <w:t>Prohlášení studenta</w:t>
      </w:r>
    </w:p>
    <w:p w:rsidR="00B8720B" w:rsidRDefault="00B8720B" w:rsidP="004C135B">
      <w:r w:rsidRPr="00DE03A2">
        <w:t xml:space="preserve">Prohlašuji, že jsem tuto </w:t>
      </w:r>
      <w:r w:rsidR="00C74E76">
        <w:t>bakalářskou</w:t>
      </w:r>
      <w:r w:rsidRPr="00DE03A2">
        <w:t xml:space="preserve"> práci vypracoval samostatně.</w:t>
      </w:r>
      <w:r w:rsidR="00121B2F">
        <w:t xml:space="preserve"> </w:t>
      </w:r>
      <w:r w:rsidRPr="00DE03A2">
        <w:t xml:space="preserve">Uvedl jsem všechny literární prameny </w:t>
      </w:r>
      <w:r w:rsidR="00126DF0" w:rsidRPr="00DE03A2">
        <w:t>a</w:t>
      </w:r>
      <w:r w:rsidR="00126DF0">
        <w:t> </w:t>
      </w:r>
      <w:r w:rsidR="00126DF0" w:rsidRPr="00DE03A2">
        <w:t>p</w:t>
      </w:r>
      <w:r w:rsidRPr="00DE03A2">
        <w:t>ublikace, ze kterých jsem čerpal.</w:t>
      </w:r>
    </w:p>
    <w:p w:rsidR="006D4E34" w:rsidRPr="00DE03A2" w:rsidRDefault="006D4E34" w:rsidP="004C135B"/>
    <w:p w:rsidR="006C79E1" w:rsidRDefault="005E2976" w:rsidP="000231C6">
      <w:pPr>
        <w:tabs>
          <w:tab w:val="center" w:pos="7371"/>
        </w:tabs>
        <w:spacing w:after="0" w:line="240" w:lineRule="auto"/>
      </w:pPr>
      <w:r>
        <w:t>V Ostravě d</w:t>
      </w:r>
      <w:r w:rsidR="00B8720B" w:rsidRPr="00DE03A2">
        <w:t xml:space="preserve">ne: </w:t>
      </w:r>
      <w:r>
        <w:rPr>
          <w:i/>
          <w:color w:val="FF0000"/>
        </w:rPr>
        <w:t xml:space="preserve"> </w:t>
      </w:r>
      <w:r w:rsidRPr="005E2976">
        <w:rPr>
          <w:i/>
        </w:rPr>
        <w:fldChar w:fldCharType="begin"/>
      </w:r>
      <w:r w:rsidRPr="005E2976">
        <w:rPr>
          <w:i/>
        </w:rPr>
        <w:instrText xml:space="preserve"> DATE  \@ "d. MMMM yyyy"  \* MERGEFORMAT </w:instrText>
      </w:r>
      <w:r w:rsidRPr="005E2976">
        <w:rPr>
          <w:i/>
        </w:rPr>
        <w:fldChar w:fldCharType="separate"/>
      </w:r>
      <w:r w:rsidR="0055516D">
        <w:rPr>
          <w:i/>
          <w:noProof/>
        </w:rPr>
        <w:t>10. dubna 2014</w:t>
      </w:r>
      <w:r w:rsidRPr="005E2976">
        <w:rPr>
          <w:i/>
        </w:rPr>
        <w:fldChar w:fldCharType="end"/>
      </w:r>
      <w:r w:rsidR="009F639B" w:rsidRPr="00DE03A2">
        <w:tab/>
        <w:t>…</w:t>
      </w:r>
      <w:r w:rsidR="00121B2F">
        <w:t>……..</w:t>
      </w:r>
      <w:r w:rsidR="006C79E1">
        <w:t>………</w:t>
      </w:r>
    </w:p>
    <w:p w:rsidR="00A371E3" w:rsidRPr="000231C6" w:rsidRDefault="000231C6" w:rsidP="000231C6">
      <w:pPr>
        <w:tabs>
          <w:tab w:val="center" w:pos="7371"/>
        </w:tabs>
        <w:spacing w:after="0" w:line="240" w:lineRule="auto"/>
        <w:rPr>
          <w:sz w:val="32"/>
          <w:szCs w:val="32"/>
        </w:rPr>
      </w:pPr>
      <w:r>
        <w:tab/>
      </w:r>
      <w:r w:rsidR="006C79E1" w:rsidRPr="000231C6">
        <w:t>podpis studenta</w:t>
      </w:r>
      <w:r w:rsidR="006C79E1" w:rsidRPr="000231C6">
        <w:rPr>
          <w:sz w:val="32"/>
          <w:szCs w:val="32"/>
        </w:rPr>
        <w:t xml:space="preserve"> </w:t>
      </w:r>
      <w:r w:rsidR="00A371E3" w:rsidRPr="000231C6">
        <w:rPr>
          <w:sz w:val="32"/>
          <w:szCs w:val="32"/>
        </w:rPr>
        <w:br w:type="page"/>
      </w:r>
    </w:p>
    <w:p w:rsidR="0050188C" w:rsidRPr="00245B99" w:rsidRDefault="00FE5A1D" w:rsidP="004C135B">
      <w:pPr>
        <w:pStyle w:val="ZP-Nadpis"/>
      </w:pPr>
      <w:r w:rsidRPr="00245B99">
        <w:lastRenderedPageBreak/>
        <w:t>Poděkování</w:t>
      </w:r>
    </w:p>
    <w:p w:rsidR="001A1040" w:rsidRDefault="00FE5A1D" w:rsidP="004C135B">
      <w:r w:rsidRPr="00DE03A2">
        <w:t xml:space="preserve">Rád bych poděkoval </w:t>
      </w:r>
      <w:r w:rsidR="00C74E76">
        <w:t xml:space="preserve">Ing. Danielu Robenkovi </w:t>
      </w:r>
      <w:r w:rsidRPr="00DE03A2">
        <w:t xml:space="preserve">za odbornou pomoc </w:t>
      </w:r>
      <w:r w:rsidR="00126DF0" w:rsidRPr="00DE03A2">
        <w:t>a</w:t>
      </w:r>
      <w:r w:rsidR="00126DF0">
        <w:t> </w:t>
      </w:r>
      <w:r w:rsidR="00126DF0" w:rsidRPr="00DE03A2">
        <w:t>k</w:t>
      </w:r>
      <w:r w:rsidRPr="00DE03A2">
        <w:t xml:space="preserve">onzultaci při vytváření této </w:t>
      </w:r>
      <w:r w:rsidR="00C74E76">
        <w:t>bakalářské</w:t>
      </w:r>
      <w:r w:rsidRPr="00DE03A2">
        <w:t xml:space="preserve"> práce.</w:t>
      </w:r>
    </w:p>
    <w:p w:rsidR="000B6FCB" w:rsidRPr="000B6FCB" w:rsidRDefault="00C74E76" w:rsidP="00C74E76">
      <w:pPr>
        <w:rPr>
          <w:color w:val="808080" w:themeColor="background1" w:themeShade="80"/>
        </w:rPr>
      </w:pPr>
      <w:r>
        <w:t>Dále bych rád poděkoval svým rodičům za podporu při studiu.</w:t>
      </w:r>
    </w:p>
    <w:p w:rsidR="00193529" w:rsidRDefault="00A371E3" w:rsidP="00883A55">
      <w:r>
        <w:br w:type="page"/>
      </w:r>
    </w:p>
    <w:p w:rsidR="003C3471" w:rsidRDefault="003C3471" w:rsidP="004C135B">
      <w:pPr>
        <w:pStyle w:val="ZP-Nadpis"/>
      </w:pPr>
      <w:r w:rsidRPr="00DE03A2">
        <w:lastRenderedPageBreak/>
        <w:t>Abstrakt</w:t>
      </w:r>
    </w:p>
    <w:p w:rsidR="004A3FA1" w:rsidRPr="0059141F" w:rsidRDefault="004A3FA1" w:rsidP="004A3FA1">
      <w:r w:rsidRPr="0059141F">
        <w:t>Zde napíšete v kostce o čem ta práce je, tj. Shrnutí práce zabírající prostor přibližně 10 řádků. Abstrakt a klíčová slova uvádějte jak v českém tak i anglickém jazyce.</w:t>
      </w:r>
    </w:p>
    <w:p w:rsidR="00121B2F" w:rsidRPr="00121B2F" w:rsidRDefault="006C62AC" w:rsidP="006C62AC">
      <w:r w:rsidRPr="006C62AC">
        <w:t>Popište, z jakých předpokladů či podmínek vycházíte, jaký je současný stav problému. Dále čeho chcete v práci dosáhno</w:t>
      </w:r>
      <w:r>
        <w:t>ut (co chcete vytvořit a proč,</w:t>
      </w:r>
      <w:r w:rsidRPr="006C62AC">
        <w:t xml:space="preserve"> k čemu to bude dobré) / (co chcete změnit </w:t>
      </w:r>
      <w:r>
        <w:t xml:space="preserve">a </w:t>
      </w:r>
      <w:r w:rsidRPr="006C62AC">
        <w:t>čím bude vaše řešení lepší oproti stávajícím, resp. komerčním řešením) / (pokud budete v práci měřit, měli byste měřením prakticky ověřovat nějaký výpočet nebo simulaci, specifikujte tedy, odkud plynou výsledky, které ověřujete). Popište, jaké prostředky předpokládáte, že k řešení práce použijete.</w:t>
      </w:r>
    </w:p>
    <w:p w:rsidR="003C3471" w:rsidRPr="00DE03A2" w:rsidRDefault="003C3471" w:rsidP="004C135B"/>
    <w:p w:rsidR="003C3471" w:rsidRPr="00DE03A2" w:rsidRDefault="003C3471" w:rsidP="004C135B"/>
    <w:p w:rsidR="003C3471" w:rsidRDefault="003C3471" w:rsidP="004C135B">
      <w:pPr>
        <w:pStyle w:val="ZP-Nadpis"/>
      </w:pPr>
      <w:r w:rsidRPr="00DE03A2">
        <w:t>Klíčová slova</w:t>
      </w:r>
    </w:p>
    <w:p w:rsidR="00121B2F" w:rsidRPr="00121B2F" w:rsidRDefault="00121B2F" w:rsidP="00121B2F">
      <w:pPr>
        <w:pStyle w:val="Bezmezer"/>
        <w:rPr>
          <w:lang w:val="cs-CZ"/>
        </w:rPr>
      </w:pPr>
    </w:p>
    <w:p w:rsidR="004A3FA1" w:rsidRPr="0059141F" w:rsidRDefault="004A3FA1" w:rsidP="004A3FA1">
      <w:r w:rsidRPr="0059141F">
        <w:t xml:space="preserve">Za nadpisem Klíčová slova je uveden výčet klíčových slov oddělených </w:t>
      </w:r>
      <w:r w:rsidR="00F838B7">
        <w:t>středníkem s pravostrannou mezerou (; )</w:t>
      </w:r>
      <w:r w:rsidRPr="0059141F">
        <w:t>. Klíčovým slovem rozumíme i pojem vyjádřený více slovy.</w:t>
      </w:r>
    </w:p>
    <w:p w:rsidR="00F838B7" w:rsidRPr="0059141F" w:rsidRDefault="00F838B7" w:rsidP="00F838B7">
      <w:r w:rsidRPr="0059141F">
        <w:t>Do termínu odevzdání bakalářské/diplomové práce student poskytne rovněž elektronickou podobu textu klíčových slov a abstraktu podle pokynů oborové katedry jak v českém, tak v anglickém jazyce do informačního systému EdISoN</w:t>
      </w:r>
      <w:r>
        <w:t>.</w:t>
      </w:r>
    </w:p>
    <w:p w:rsidR="003C3471" w:rsidRPr="00DE03A2" w:rsidRDefault="003C3471" w:rsidP="004C135B"/>
    <w:p w:rsidR="003C3471" w:rsidRPr="00DE03A2" w:rsidRDefault="003C3471" w:rsidP="004C135B"/>
    <w:p w:rsidR="00A371E3" w:rsidRDefault="00A371E3" w:rsidP="004C135B">
      <w:pPr>
        <w:rPr>
          <w:sz w:val="40"/>
          <w:szCs w:val="40"/>
        </w:rPr>
      </w:pPr>
      <w:r>
        <w:br w:type="page"/>
      </w:r>
    </w:p>
    <w:p w:rsidR="003C3471" w:rsidRPr="00066053" w:rsidRDefault="003C3471" w:rsidP="004C135B">
      <w:pPr>
        <w:pStyle w:val="ZP-Nadpis"/>
        <w:rPr>
          <w:lang w:val="en-US"/>
        </w:rPr>
      </w:pPr>
      <w:r w:rsidRPr="00066053">
        <w:rPr>
          <w:lang w:val="en-US"/>
        </w:rPr>
        <w:lastRenderedPageBreak/>
        <w:t>Abstract</w:t>
      </w:r>
    </w:p>
    <w:p w:rsidR="003C3471" w:rsidRPr="00066053" w:rsidRDefault="003C3471" w:rsidP="004C135B">
      <w:pPr>
        <w:rPr>
          <w:lang w:val="en-US"/>
        </w:rPr>
      </w:pPr>
      <w:r w:rsidRPr="00066053">
        <w:rPr>
          <w:lang w:val="en-US"/>
        </w:rPr>
        <w:t>Abstract in English</w:t>
      </w:r>
    </w:p>
    <w:p w:rsidR="003C3471" w:rsidRPr="00066053" w:rsidRDefault="003C3471" w:rsidP="004C135B">
      <w:pPr>
        <w:rPr>
          <w:lang w:val="en-US"/>
        </w:rPr>
      </w:pPr>
    </w:p>
    <w:p w:rsidR="003C3471" w:rsidRPr="00066053" w:rsidRDefault="003C3471" w:rsidP="004C135B">
      <w:pPr>
        <w:rPr>
          <w:lang w:val="en-US"/>
        </w:rPr>
      </w:pPr>
    </w:p>
    <w:p w:rsidR="003C3471" w:rsidRPr="00066053" w:rsidRDefault="003C3471" w:rsidP="004C135B">
      <w:pPr>
        <w:pStyle w:val="ZP-Nadpis"/>
        <w:rPr>
          <w:lang w:val="en-US"/>
        </w:rPr>
      </w:pPr>
      <w:r w:rsidRPr="00066053">
        <w:rPr>
          <w:lang w:val="en-US"/>
        </w:rPr>
        <w:t>Key words</w:t>
      </w:r>
    </w:p>
    <w:p w:rsidR="0050188C" w:rsidRPr="00066053" w:rsidRDefault="003C3471" w:rsidP="004C135B">
      <w:pPr>
        <w:rPr>
          <w:lang w:val="en-US"/>
        </w:rPr>
      </w:pPr>
      <w:r w:rsidRPr="00066053">
        <w:rPr>
          <w:lang w:val="en-US"/>
        </w:rPr>
        <w:t>Keywords in English</w:t>
      </w:r>
    </w:p>
    <w:p w:rsidR="00632F63" w:rsidRDefault="00632F63">
      <w:pPr>
        <w:spacing w:after="200" w:line="276" w:lineRule="auto"/>
        <w:ind w:firstLine="0"/>
        <w:jc w:val="left"/>
      </w:pPr>
      <w:r>
        <w:br w:type="page"/>
      </w:r>
    </w:p>
    <w:p w:rsidR="003C3471" w:rsidRPr="00DE03A2" w:rsidRDefault="003C3471" w:rsidP="004C135B">
      <w:pPr>
        <w:sectPr w:rsidR="003C3471" w:rsidRPr="00DE03A2" w:rsidSect="00FD1821">
          <w:headerReference w:type="default" r:id="rId9"/>
          <w:footerReference w:type="default" r:id="rId10"/>
          <w:headerReference w:type="first" r:id="rId11"/>
          <w:pgSz w:w="11906" w:h="16838"/>
          <w:pgMar w:top="1701" w:right="1701" w:bottom="2381" w:left="1701" w:header="709" w:footer="709" w:gutter="0"/>
          <w:cols w:space="708"/>
          <w:docGrid w:linePitch="360"/>
        </w:sectPr>
      </w:pPr>
    </w:p>
    <w:p w:rsidR="003C3471" w:rsidRDefault="003C3471" w:rsidP="004C135B">
      <w:pPr>
        <w:pStyle w:val="ZP-Nadpis"/>
      </w:pPr>
      <w:r w:rsidRPr="00DE03A2">
        <w:lastRenderedPageBreak/>
        <w:t>Seznam použitých symbolů</w:t>
      </w:r>
    </w:p>
    <w:tbl>
      <w:tblPr>
        <w:tblStyle w:val="Stednseznam11"/>
        <w:tblW w:w="8505" w:type="dxa"/>
        <w:tblInd w:w="108" w:type="dxa"/>
        <w:tblLook w:val="06A0" w:firstRow="1" w:lastRow="0" w:firstColumn="1" w:lastColumn="0" w:noHBand="1" w:noVBand="1"/>
      </w:tblPr>
      <w:tblGrid>
        <w:gridCol w:w="2903"/>
        <w:gridCol w:w="2910"/>
        <w:gridCol w:w="2692"/>
      </w:tblGrid>
      <w:tr w:rsidR="004E77AF" w:rsidRPr="00DE03A2" w:rsidTr="00CB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4E77AF" w:rsidRPr="00DE03A2" w:rsidRDefault="004E77AF" w:rsidP="000231C6">
            <w:pPr>
              <w:ind w:firstLine="0"/>
            </w:pPr>
            <w:r w:rsidRPr="00DE03A2">
              <w:t>Symbol</w:t>
            </w:r>
          </w:p>
        </w:tc>
        <w:tc>
          <w:tcPr>
            <w:tcW w:w="2910" w:type="dxa"/>
          </w:tcPr>
          <w:p w:rsidR="004E77AF" w:rsidRPr="000231C6" w:rsidRDefault="004E77AF" w:rsidP="000231C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1C6">
              <w:t>Jednotky</w:t>
            </w:r>
          </w:p>
        </w:tc>
        <w:tc>
          <w:tcPr>
            <w:tcW w:w="2692" w:type="dxa"/>
          </w:tcPr>
          <w:p w:rsidR="004E77AF" w:rsidRPr="000231C6" w:rsidRDefault="004E77AF" w:rsidP="000231C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1C6">
              <w:t>Význam symbolu</w:t>
            </w:r>
          </w:p>
        </w:tc>
      </w:tr>
      <w:tr w:rsidR="004E77AF" w:rsidRPr="00DE03A2" w:rsidTr="00CB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4E77AF" w:rsidRPr="00DE03A2" w:rsidRDefault="00121B2F" w:rsidP="000231C6">
            <w:pPr>
              <w:ind w:firstLine="0"/>
            </w:pPr>
            <w:r>
              <w:t>U</w:t>
            </w:r>
          </w:p>
        </w:tc>
        <w:tc>
          <w:tcPr>
            <w:tcW w:w="2910" w:type="dxa"/>
          </w:tcPr>
          <w:p w:rsidR="004E77AF" w:rsidRPr="00DE03A2" w:rsidRDefault="00121B2F" w:rsidP="000231C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2" w:type="dxa"/>
          </w:tcPr>
          <w:p w:rsidR="004E77AF" w:rsidRPr="00DE03A2" w:rsidRDefault="00121B2F" w:rsidP="000231C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Napětí</w:t>
            </w:r>
          </w:p>
        </w:tc>
      </w:tr>
      <w:tr w:rsidR="000231C6" w:rsidRPr="00DE03A2" w:rsidTr="00CB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0231C6" w:rsidRDefault="000231C6" w:rsidP="000231C6">
            <w:pPr>
              <w:ind w:firstLine="0"/>
            </w:pPr>
            <w:r>
              <w:t>I</w:t>
            </w:r>
          </w:p>
        </w:tc>
        <w:tc>
          <w:tcPr>
            <w:tcW w:w="2910" w:type="dxa"/>
          </w:tcPr>
          <w:p w:rsidR="000231C6" w:rsidRDefault="000231C6" w:rsidP="000231C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692" w:type="dxa"/>
          </w:tcPr>
          <w:p w:rsidR="000231C6" w:rsidRDefault="000231C6" w:rsidP="000231C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Proud</w:t>
            </w:r>
          </w:p>
        </w:tc>
      </w:tr>
      <w:tr w:rsidR="004E77AF" w:rsidRPr="00DE03A2" w:rsidTr="00CB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3" w:type="dxa"/>
          </w:tcPr>
          <w:p w:rsidR="004E77AF" w:rsidRPr="00DE03A2" w:rsidRDefault="004E77AF" w:rsidP="004C135B"/>
        </w:tc>
        <w:tc>
          <w:tcPr>
            <w:tcW w:w="2910" w:type="dxa"/>
          </w:tcPr>
          <w:p w:rsidR="004E77AF" w:rsidRPr="00DE03A2" w:rsidRDefault="004E77AF" w:rsidP="004C1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2" w:type="dxa"/>
          </w:tcPr>
          <w:p w:rsidR="004E77AF" w:rsidRPr="00DE03A2" w:rsidRDefault="004E77AF" w:rsidP="004C1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F63" w:rsidRDefault="00632F63" w:rsidP="004C135B"/>
    <w:p w:rsidR="00632F63" w:rsidRDefault="00632F63" w:rsidP="00632F63">
      <w:pPr>
        <w:pStyle w:val="Bezmezer"/>
      </w:pPr>
      <w:r>
        <w:br w:type="page"/>
      </w:r>
    </w:p>
    <w:p w:rsidR="003C3471" w:rsidRDefault="003C3471" w:rsidP="004C135B">
      <w:pPr>
        <w:pStyle w:val="ZP-Nadpis"/>
      </w:pPr>
      <w:r w:rsidRPr="00DE03A2">
        <w:lastRenderedPageBreak/>
        <w:t>Seznam použitých zkratek</w:t>
      </w:r>
    </w:p>
    <w:tbl>
      <w:tblPr>
        <w:tblStyle w:val="Stednseznam11"/>
        <w:tblW w:w="8505" w:type="dxa"/>
        <w:tblInd w:w="108" w:type="dxa"/>
        <w:tblLook w:val="06A0" w:firstRow="1" w:lastRow="0" w:firstColumn="1" w:lastColumn="0" w:noHBand="1" w:noVBand="1"/>
      </w:tblPr>
      <w:tblGrid>
        <w:gridCol w:w="1668"/>
        <w:gridCol w:w="6837"/>
      </w:tblGrid>
      <w:tr w:rsidR="00D6639B" w:rsidRPr="00DE03A2" w:rsidTr="00CB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6639B" w:rsidRPr="00DE03A2" w:rsidRDefault="00D6639B" w:rsidP="000231C6">
            <w:pPr>
              <w:ind w:firstLine="0"/>
              <w:jc w:val="left"/>
            </w:pPr>
            <w:r w:rsidRPr="00DE03A2">
              <w:t>Zkratka</w:t>
            </w:r>
          </w:p>
        </w:tc>
        <w:tc>
          <w:tcPr>
            <w:tcW w:w="6837" w:type="dxa"/>
          </w:tcPr>
          <w:p w:rsidR="00D6639B" w:rsidRPr="00DE03A2" w:rsidRDefault="00D6639B" w:rsidP="000231C6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DE03A2">
              <w:t>ýznam</w:t>
            </w:r>
          </w:p>
        </w:tc>
      </w:tr>
      <w:tr w:rsidR="00D6639B" w:rsidRPr="00DE03A2" w:rsidTr="00CB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D6639B" w:rsidRPr="00DE03A2" w:rsidRDefault="00D6639B" w:rsidP="000231C6">
            <w:pPr>
              <w:ind w:firstLine="0"/>
              <w:jc w:val="left"/>
            </w:pPr>
            <w:r w:rsidRPr="00DE03A2">
              <w:t>TDM</w:t>
            </w:r>
            <w:r>
              <w:tab/>
            </w:r>
          </w:p>
        </w:tc>
        <w:tc>
          <w:tcPr>
            <w:tcW w:w="6837" w:type="dxa"/>
          </w:tcPr>
          <w:p w:rsidR="00D6639B" w:rsidRPr="00066053" w:rsidRDefault="00D6639B" w:rsidP="00D6639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Division</w:t>
            </w:r>
            <w:r w:rsidRPr="00066053">
              <w:rPr>
                <w:lang w:val="en-US"/>
              </w:rPr>
              <w:t xml:space="preserve"> Multiplexing</w:t>
            </w:r>
          </w:p>
        </w:tc>
      </w:tr>
      <w:tr w:rsidR="00D6639B" w:rsidRPr="00DE03A2" w:rsidTr="00CB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6639B" w:rsidRPr="00DE03A2" w:rsidRDefault="00D6639B" w:rsidP="000231C6">
            <w:pPr>
              <w:ind w:firstLine="0"/>
              <w:jc w:val="left"/>
            </w:pPr>
            <w:r w:rsidRPr="00DE03A2">
              <w:t>VoIP</w:t>
            </w:r>
          </w:p>
        </w:tc>
        <w:tc>
          <w:tcPr>
            <w:tcW w:w="6837" w:type="dxa"/>
          </w:tcPr>
          <w:p w:rsidR="00D6639B" w:rsidRPr="00066053" w:rsidRDefault="00D6639B" w:rsidP="000231C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6053">
              <w:rPr>
                <w:lang w:val="en-US"/>
              </w:rPr>
              <w:t>Voice over Internet Protocol</w:t>
            </w:r>
          </w:p>
        </w:tc>
      </w:tr>
    </w:tbl>
    <w:p w:rsidR="00632F63" w:rsidRDefault="00632F63" w:rsidP="004C135B"/>
    <w:p w:rsidR="00497F16" w:rsidRPr="00DE03A2" w:rsidRDefault="00632F63" w:rsidP="00883A55">
      <w:pPr>
        <w:pStyle w:val="Bezmezer"/>
      </w:pPr>
      <w:r>
        <w:br w:type="page"/>
      </w:r>
    </w:p>
    <w:p w:rsidR="00497F16" w:rsidRDefault="00497F16" w:rsidP="004C135B">
      <w:pPr>
        <w:pStyle w:val="ZP-Nadpis"/>
      </w:pPr>
      <w:r w:rsidRPr="00DE03A2">
        <w:lastRenderedPageBreak/>
        <w:t>Obsah</w:t>
      </w:r>
    </w:p>
    <w:p w:rsidR="00D5537F" w:rsidRPr="00D5537F" w:rsidRDefault="00D5537F" w:rsidP="00D5537F">
      <w:pPr>
        <w:pStyle w:val="Bezmezer"/>
        <w:rPr>
          <w:lang w:val="cs-CZ"/>
        </w:rPr>
      </w:pPr>
    </w:p>
    <w:p w:rsidR="00BB30BB" w:rsidRDefault="00694D07">
      <w:pPr>
        <w:pStyle w:val="Obsah1"/>
        <w:rPr>
          <w:rFonts w:asciiTheme="minorHAnsi" w:eastAsiaTheme="minorEastAsia" w:hAnsiTheme="minorHAnsi"/>
          <w:noProof/>
          <w:lang w:eastAsia="cs-CZ"/>
        </w:rPr>
      </w:pPr>
      <w:r w:rsidRPr="00DE03A2">
        <w:fldChar w:fldCharType="begin"/>
      </w:r>
      <w:r w:rsidR="00DE3E2C" w:rsidRPr="00DE03A2">
        <w:instrText xml:space="preserve"> TOC \o "1-3" \h \z \u </w:instrText>
      </w:r>
      <w:r w:rsidRPr="00DE03A2">
        <w:fldChar w:fldCharType="separate"/>
      </w:r>
      <w:hyperlink w:anchor="_Toc365288242" w:history="1">
        <w:r w:rsidR="00BB30BB" w:rsidRPr="005319D9">
          <w:rPr>
            <w:rStyle w:val="Hypertextovodkaz"/>
            <w:noProof/>
          </w:rPr>
          <w:t>Úvod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_Toc365288242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65288243" w:history="1">
        <w:r w:rsidR="00BB30BB" w:rsidRPr="005319D9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Vlastní zpracování bakalářské / diplomové práce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_Toc365288243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44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1.1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Nadpis druhé úrovně (ukázka)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_Toc365288244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3"/>
        <w:rPr>
          <w:rFonts w:asciiTheme="minorHAnsi" w:eastAsiaTheme="minorEastAsia" w:hAnsiTheme="minorHAnsi"/>
          <w:noProof/>
          <w:lang w:eastAsia="cs-CZ"/>
        </w:rPr>
      </w:pPr>
      <w:hyperlink w:anchor="_Toc365288245" w:history="1">
        <w:r w:rsidR="00BB30BB" w:rsidRPr="005319D9">
          <w:rPr>
            <w:rStyle w:val="Hypertextovodkaz"/>
            <w:noProof/>
          </w:rPr>
          <w:t>1.1.1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Nadpis třetí úrovně (ukázka)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_Toc365288245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65288246" w:history="1">
        <w:r w:rsidR="00BB30BB" w:rsidRPr="005319D9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Styly a formátování – styl „ZP-Nadpis1“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_Toc365288246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48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2.1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Nadpis podkapitoly – styl „ZP-Nadpis 2“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_Toc365288248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49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2.2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Tvorba obsahu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_Toc365288249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0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2.3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Matematické závěry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_Toc365288250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1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2.4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Práce s obrázky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_Toc365288251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2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2.5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Práce s tabulkami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_Toc365288252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3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2.6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Zdrojový kód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_Toc365288253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3"/>
        <w:rPr>
          <w:rFonts w:asciiTheme="minorHAnsi" w:eastAsiaTheme="minorEastAsia" w:hAnsiTheme="minorHAnsi"/>
          <w:noProof/>
          <w:lang w:eastAsia="cs-CZ"/>
        </w:rPr>
      </w:pPr>
      <w:hyperlink w:anchor="_Toc365288254" w:history="1">
        <w:r w:rsidR="00BB30BB" w:rsidRPr="005319D9">
          <w:rPr>
            <w:rStyle w:val="Hypertextovodkaz"/>
            <w:noProof/>
          </w:rPr>
          <w:t>2.6.1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Očíslovaný vzorec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_Toc365288254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5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2.7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Bibliografie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_Toc365288255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6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2.8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Seznam příloh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_Toc365288256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7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2.9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Požadavky na obsah, typografickou úpravu a jazykovou kvalitu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_Toc365288257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8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2.10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Prostředky pro sazbu bakalářské/diplomové práce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_Toc365288258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65288259" w:history="1">
        <w:r w:rsidR="00BB30BB" w:rsidRPr="005319D9">
          <w:rPr>
            <w:rStyle w:val="Hypertextovodkaz"/>
            <w:rFonts w:cs="Times New Roman"/>
            <w:noProof/>
            <w:snapToGrid w:val="0"/>
            <w:w w:val="0"/>
          </w:rPr>
          <w:t>2.11</w:t>
        </w:r>
        <w:r w:rsidR="00BB30BB">
          <w:rPr>
            <w:rFonts w:asciiTheme="minorHAnsi" w:eastAsiaTheme="minorEastAsia" w:hAnsiTheme="minorHAnsi"/>
            <w:noProof/>
            <w:lang w:eastAsia="cs-CZ"/>
          </w:rPr>
          <w:tab/>
        </w:r>
        <w:r w:rsidR="00BB30BB" w:rsidRPr="005319D9">
          <w:rPr>
            <w:rStyle w:val="Hypertextovodkaz"/>
            <w:noProof/>
          </w:rPr>
          <w:t>Součásti bakalářské/diplomové práce odevzdávané v elektronické podobě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_Toc365288259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65288260" w:history="1">
        <w:r w:rsidR="00BB30BB" w:rsidRPr="005319D9">
          <w:rPr>
            <w:rStyle w:val="Hypertextovodkaz"/>
            <w:noProof/>
          </w:rPr>
          <w:t>Závěr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_Toc365288260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65288261" w:history="1">
        <w:r w:rsidR="00BB30BB" w:rsidRPr="005319D9">
          <w:rPr>
            <w:rStyle w:val="Hypertextovodkaz"/>
            <w:noProof/>
          </w:rPr>
          <w:t>Použitá literatura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_Toc365288261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BB30BB" w:rsidRDefault="00FB398C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65288262" w:history="1">
        <w:r w:rsidR="00BB30BB" w:rsidRPr="005319D9">
          <w:rPr>
            <w:rStyle w:val="Hypertextovodkaz"/>
            <w:noProof/>
          </w:rPr>
          <w:t>Seznam příloh</w:t>
        </w:r>
        <w:r w:rsidR="00BB30BB">
          <w:rPr>
            <w:noProof/>
            <w:webHidden/>
          </w:rPr>
          <w:tab/>
        </w:r>
        <w:r w:rsidR="00BB30BB">
          <w:rPr>
            <w:noProof/>
            <w:webHidden/>
          </w:rPr>
          <w:fldChar w:fldCharType="begin"/>
        </w:r>
        <w:r w:rsidR="00BB30BB">
          <w:rPr>
            <w:noProof/>
            <w:webHidden/>
          </w:rPr>
          <w:instrText xml:space="preserve"> PAGEREF _Toc365288262 \h </w:instrText>
        </w:r>
        <w:r w:rsidR="00BB30BB">
          <w:rPr>
            <w:noProof/>
            <w:webHidden/>
          </w:rPr>
        </w:r>
        <w:r w:rsidR="00BB30BB">
          <w:rPr>
            <w:noProof/>
            <w:webHidden/>
          </w:rPr>
          <w:fldChar w:fldCharType="separate"/>
        </w:r>
        <w:r w:rsidR="00C14A6A">
          <w:rPr>
            <w:noProof/>
            <w:webHidden/>
          </w:rPr>
          <w:t>- 2 -</w:t>
        </w:r>
        <w:r w:rsidR="00BB30BB">
          <w:rPr>
            <w:noProof/>
            <w:webHidden/>
          </w:rPr>
          <w:fldChar w:fldCharType="end"/>
        </w:r>
      </w:hyperlink>
    </w:p>
    <w:p w:rsidR="00497F16" w:rsidRPr="00DE03A2" w:rsidRDefault="00694D07" w:rsidP="004C135B">
      <w:r w:rsidRPr="00DE03A2">
        <w:fldChar w:fldCharType="end"/>
      </w:r>
    </w:p>
    <w:p w:rsidR="00497F16" w:rsidRPr="00DE03A2" w:rsidRDefault="00497F16" w:rsidP="004C135B"/>
    <w:p w:rsidR="00497F16" w:rsidRPr="00DE03A2" w:rsidRDefault="00497F16" w:rsidP="004C135B"/>
    <w:p w:rsidR="00497F16" w:rsidRPr="00DE03A2" w:rsidRDefault="00497F16" w:rsidP="004C135B">
      <w:pPr>
        <w:sectPr w:rsidR="00497F16" w:rsidRPr="00DE03A2" w:rsidSect="00DE3E4D">
          <w:footerReference w:type="default" r:id="rId12"/>
          <w:pgSz w:w="11906" w:h="16838"/>
          <w:pgMar w:top="1701" w:right="1701" w:bottom="2381" w:left="1701" w:header="709" w:footer="709" w:gutter="0"/>
          <w:pgNumType w:fmt="numberInDash"/>
          <w:cols w:space="708"/>
          <w:docGrid w:linePitch="360"/>
        </w:sectPr>
      </w:pPr>
    </w:p>
    <w:p w:rsidR="00497F16" w:rsidRPr="00DE03A2" w:rsidRDefault="00497F16" w:rsidP="00386AEE">
      <w:pPr>
        <w:pStyle w:val="Nadpis1"/>
        <w:numPr>
          <w:ilvl w:val="0"/>
          <w:numId w:val="0"/>
        </w:numPr>
        <w:ind w:left="709"/>
      </w:pPr>
      <w:bookmarkStart w:id="0" w:name="_Toc309772773"/>
      <w:bookmarkStart w:id="1" w:name="_Ref309813224"/>
      <w:bookmarkStart w:id="2" w:name="_Ref361744642"/>
      <w:bookmarkStart w:id="3" w:name="_Ref361744772"/>
      <w:bookmarkStart w:id="4" w:name="_Ref361744811"/>
      <w:bookmarkStart w:id="5" w:name="_Toc365288242"/>
      <w:r w:rsidRPr="00DE03A2">
        <w:lastRenderedPageBreak/>
        <w:t>Úvod</w:t>
      </w:r>
      <w:bookmarkEnd w:id="0"/>
      <w:bookmarkEnd w:id="1"/>
      <w:bookmarkEnd w:id="2"/>
      <w:bookmarkEnd w:id="3"/>
      <w:bookmarkEnd w:id="4"/>
      <w:bookmarkEnd w:id="5"/>
    </w:p>
    <w:p w:rsidR="00DE3A76" w:rsidRDefault="00497F16" w:rsidP="004C135B">
      <w:r w:rsidRPr="0059141F">
        <w:t xml:space="preserve">První kapitola práce má název </w:t>
      </w:r>
      <w:r w:rsidRPr="007C524B">
        <w:t>Úvod</w:t>
      </w:r>
      <w:r w:rsidRPr="0059141F">
        <w:t xml:space="preserve">. Slouží </w:t>
      </w:r>
      <w:r w:rsidR="00126DF0" w:rsidRPr="0059141F">
        <w:t>k</w:t>
      </w:r>
      <w:r w:rsidR="00126DF0">
        <w:t> </w:t>
      </w:r>
      <w:r w:rsidR="00126DF0" w:rsidRPr="0059141F">
        <w:t>z</w:t>
      </w:r>
      <w:r w:rsidRPr="0059141F">
        <w:t>asazení řešené problematiky do širšího kontextu</w:t>
      </w:r>
      <w:r w:rsidR="00126DF0">
        <w:t> a </w:t>
      </w:r>
      <w:r w:rsidR="00126DF0" w:rsidRPr="00126DF0">
        <w:t>v</w:t>
      </w:r>
      <w:r w:rsidR="00126DF0">
        <w:t> </w:t>
      </w:r>
      <w:r w:rsidRPr="00126DF0">
        <w:t>podobě</w:t>
      </w:r>
      <w:r w:rsidRPr="0059141F">
        <w:t xml:space="preserve"> stručného obsahu jednotlivých kapitol definuje strukturu písemné práce. </w:t>
      </w:r>
      <w:r w:rsidR="002541D9" w:rsidRPr="0059141F">
        <w:t xml:space="preserve"> </w:t>
      </w:r>
      <w:r w:rsidRPr="0059141F">
        <w:t xml:space="preserve">Šablona obsahuje formátování, podle Závazných pokynů na stránkách FEI </w:t>
      </w:r>
      <w:r w:rsidR="0021595C" w:rsidRPr="0021595C">
        <w:t>http://www.fei.vsb.cz/cs/okruhy/studium-a-vyuka/informace-pokyny/pokyny-zpracovani-bp-dp</w:t>
      </w:r>
      <w:r w:rsidR="002541D9" w:rsidRPr="0059141F">
        <w:t>. Rozsah úvodu BP je doporučena cca půl strany</w:t>
      </w:r>
      <w:r w:rsidR="0059141F">
        <w:t xml:space="preserve"> A4</w:t>
      </w:r>
      <w:r w:rsidR="002541D9" w:rsidRPr="0059141F">
        <w:t xml:space="preserve">, </w:t>
      </w:r>
      <w:r w:rsidR="00126DF0" w:rsidRPr="0059141F">
        <w:t>u</w:t>
      </w:r>
      <w:r w:rsidR="00126DF0">
        <w:t> </w:t>
      </w:r>
      <w:r w:rsidR="00126DF0" w:rsidRPr="0059141F">
        <w:t>D</w:t>
      </w:r>
      <w:r w:rsidR="002541D9" w:rsidRPr="0059141F">
        <w:t>P cca 1 A4</w:t>
      </w:r>
      <w:r w:rsidR="007C524B">
        <w:t>.</w:t>
      </w:r>
    </w:p>
    <w:p w:rsidR="00E353C9" w:rsidRDefault="00E353C9" w:rsidP="004C135B"/>
    <w:p w:rsidR="00486F54" w:rsidRDefault="00486F54" w:rsidP="004C135B">
      <w:pPr>
        <w:sectPr w:rsidR="00486F54" w:rsidSect="006F60BB">
          <w:headerReference w:type="default" r:id="rId13"/>
          <w:headerReference w:type="first" r:id="rId14"/>
          <w:footerReference w:type="first" r:id="rId15"/>
          <w:pgSz w:w="11906" w:h="16838"/>
          <w:pgMar w:top="1701" w:right="1701" w:bottom="2381" w:left="1701" w:header="964" w:footer="709" w:gutter="0"/>
          <w:pgNumType w:fmt="numberInDash"/>
          <w:cols w:space="708"/>
          <w:titlePg/>
          <w:docGrid w:linePitch="360"/>
        </w:sectPr>
      </w:pPr>
    </w:p>
    <w:p w:rsidR="00613B1E" w:rsidRDefault="0055516D" w:rsidP="00386AEE">
      <w:pPr>
        <w:pStyle w:val="Nadpis1"/>
      </w:pPr>
      <w:r>
        <w:lastRenderedPageBreak/>
        <w:t>Datové struktury</w:t>
      </w:r>
    </w:p>
    <w:p w:rsidR="00950FFE" w:rsidRDefault="00DA3C46" w:rsidP="00BD776F">
      <w:r>
        <w:t>Datová struktura je množina, jejíž velikost se může měnit.  Říkáme tedy, že má dynamický charakter. Datové struktury mohou být lineární</w:t>
      </w:r>
      <w:r w:rsidR="00950FFE">
        <w:t xml:space="preserve"> (</w:t>
      </w:r>
      <w:r>
        <w:t>pole, zásobník, f</w:t>
      </w:r>
      <w:r w:rsidR="00950FFE">
        <w:t>ronta, seznam)</w:t>
      </w:r>
      <w:r>
        <w:t xml:space="preserve"> či ne</w:t>
      </w:r>
      <w:r w:rsidR="00332817">
        <w:t>lineární (</w:t>
      </w:r>
      <w:r w:rsidR="00B07E0F">
        <w:t>stromy, grafy</w:t>
      </w:r>
      <w:bookmarkStart w:id="6" w:name="_Toc309772785"/>
      <w:r w:rsidR="00BD776F">
        <w:t>). [1]</w:t>
      </w:r>
    </w:p>
    <w:p w:rsidR="00BD776F" w:rsidRDefault="00BD776F" w:rsidP="00BD776F">
      <w:pPr>
        <w:pStyle w:val="Nadpis2"/>
      </w:pPr>
      <w:r>
        <w:t>Prvky datových struktur</w:t>
      </w:r>
    </w:p>
    <w:p w:rsidR="00BD776F" w:rsidRDefault="00BD776F" w:rsidP="00BD776F">
      <w:r>
        <w:t>Jednotlivé prvky datových struktur mohou být různé. Může se jednat o jednoduché typy (primitivní datové typy) či celé třídy s komplikovanou vnitřní strukturou.</w:t>
      </w:r>
    </w:p>
    <w:p w:rsidR="00BD776F" w:rsidRDefault="00BD776F" w:rsidP="00BD776F">
      <w:r>
        <w:t>Jednotlivé prvky lze od sebe na základě nějaké jejich vlastnosti rozlišovat a také uspořádat.</w:t>
      </w:r>
      <w:r w:rsidRPr="00BD776F">
        <w:t xml:space="preserve"> </w:t>
      </w:r>
      <w:r w:rsidR="004B046D">
        <w:t>[1]</w:t>
      </w:r>
    </w:p>
    <w:p w:rsidR="00BD776F" w:rsidRDefault="00BD776F" w:rsidP="00BD776F">
      <w:pPr>
        <w:pStyle w:val="Nadpis2"/>
      </w:pPr>
      <w:r>
        <w:t>Operace nad prvky datových struktur</w:t>
      </w:r>
    </w:p>
    <w:p w:rsidR="003D709D" w:rsidRDefault="003D709D" w:rsidP="003D709D">
      <w:r>
        <w:t>Operace mohou být pro různé datově struktury různé. Obecně však</w:t>
      </w:r>
      <w:r w:rsidR="00BD776F">
        <w:t xml:space="preserve"> lze </w:t>
      </w:r>
      <w:r>
        <w:t xml:space="preserve">operace </w:t>
      </w:r>
      <w:r w:rsidR="00BD776F">
        <w:t xml:space="preserve">rozdělit na 2 typy: dotazy a modifikující operace. </w:t>
      </w:r>
    </w:p>
    <w:p w:rsidR="003D709D" w:rsidRDefault="00BD776F" w:rsidP="00BD776F">
      <w:r>
        <w:t>Dotazy vrací nějakou informaci o datové struktuře</w:t>
      </w:r>
      <w:r w:rsidR="003D709D">
        <w:t>. Nejčastějš</w:t>
      </w:r>
      <w:r w:rsidR="002A64FB">
        <w:t>í</w:t>
      </w:r>
      <w:r w:rsidR="00632520">
        <w:t xml:space="preserve"> </w:t>
      </w:r>
      <w:r w:rsidR="002A64FB">
        <w:t>dotazovací operace jsou</w:t>
      </w:r>
      <w:r w:rsidR="00632520">
        <w:t>:</w:t>
      </w:r>
    </w:p>
    <w:p w:rsidR="00632520" w:rsidRDefault="00632520" w:rsidP="002F790E">
      <w:pPr>
        <w:pStyle w:val="Odstavecseseznamem"/>
        <w:numPr>
          <w:ilvl w:val="0"/>
          <w:numId w:val="21"/>
        </w:numPr>
        <w:ind w:left="992" w:hanging="283"/>
      </w:pPr>
      <w:r>
        <w:t xml:space="preserve">DS.Search(k): vyhledávání prvku k v datové struktuře DS, </w:t>
      </w:r>
    </w:p>
    <w:p w:rsidR="00632520" w:rsidRDefault="00632520" w:rsidP="002F790E">
      <w:pPr>
        <w:pStyle w:val="Odstavecseseznamem"/>
        <w:numPr>
          <w:ilvl w:val="0"/>
          <w:numId w:val="22"/>
        </w:numPr>
        <w:ind w:left="992" w:hanging="283"/>
      </w:pPr>
      <w:r>
        <w:t>DS.Min (): nalezení minimálního prvku v uspořádané datové struktuře DS,</w:t>
      </w:r>
    </w:p>
    <w:p w:rsidR="00632520" w:rsidRDefault="00632520" w:rsidP="002F790E">
      <w:pPr>
        <w:pStyle w:val="Odstavecseseznamem"/>
        <w:numPr>
          <w:ilvl w:val="0"/>
          <w:numId w:val="23"/>
        </w:numPr>
        <w:ind w:left="992" w:hanging="283"/>
      </w:pPr>
      <w:r>
        <w:t>DS.</w:t>
      </w:r>
      <w:r>
        <w:t xml:space="preserve">Max </w:t>
      </w:r>
      <w:r>
        <w:t>(): nalezení m</w:t>
      </w:r>
      <w:r>
        <w:t>ax</w:t>
      </w:r>
      <w:r>
        <w:t>imálního prvku v uspořádané datové struktuře DS,</w:t>
      </w:r>
    </w:p>
    <w:p w:rsidR="00BD776F" w:rsidRDefault="00BD776F" w:rsidP="00BD776F">
      <w:r>
        <w:t xml:space="preserve">Modifikující operace pak </w:t>
      </w:r>
      <w:r w:rsidR="003D709D">
        <w:t>mění datovou strukturu</w:t>
      </w:r>
      <w:r w:rsidR="002A64FB">
        <w:t>. Nejčastější modifikující operace</w:t>
      </w:r>
      <w:r w:rsidR="00632520">
        <w:t xml:space="preserve"> jsou:</w:t>
      </w:r>
    </w:p>
    <w:p w:rsidR="00632520" w:rsidRDefault="00632520" w:rsidP="002F790E">
      <w:pPr>
        <w:pStyle w:val="Odstavecseseznamem"/>
        <w:numPr>
          <w:ilvl w:val="0"/>
          <w:numId w:val="24"/>
        </w:numPr>
        <w:ind w:left="992" w:hanging="283"/>
      </w:pPr>
      <w:r>
        <w:t>DS.Insert(x): vložení prvku x do datové struktury DS,</w:t>
      </w:r>
    </w:p>
    <w:p w:rsidR="002F790E" w:rsidRDefault="00632520" w:rsidP="002F790E">
      <w:pPr>
        <w:pStyle w:val="Odstavecseseznamem"/>
        <w:numPr>
          <w:ilvl w:val="0"/>
          <w:numId w:val="25"/>
        </w:numPr>
        <w:ind w:left="992" w:hanging="283"/>
      </w:pPr>
      <w:r>
        <w:t>DS.</w:t>
      </w:r>
      <w:r>
        <w:t>Delete</w:t>
      </w:r>
      <w:r>
        <w:t xml:space="preserve">(x): </w:t>
      </w:r>
      <w:r>
        <w:t xml:space="preserve">odstranění </w:t>
      </w:r>
      <w:r>
        <w:t xml:space="preserve">prvku x </w:t>
      </w:r>
      <w:r>
        <w:t>z</w:t>
      </w:r>
      <w:r w:rsidR="002A64FB">
        <w:t xml:space="preserve"> datové struktury DS.</w:t>
      </w:r>
    </w:p>
    <w:p w:rsidR="002F790E" w:rsidRDefault="002F790E" w:rsidP="002F790E">
      <w:pPr>
        <w:pStyle w:val="Bezmezer"/>
      </w:pPr>
      <w:r>
        <w:br w:type="page"/>
      </w:r>
    </w:p>
    <w:p w:rsidR="00950FFE" w:rsidRDefault="002F790E" w:rsidP="002F790E">
      <w:pPr>
        <w:pStyle w:val="Nadpis1"/>
      </w:pPr>
      <w:r>
        <w:lastRenderedPageBreak/>
        <w:t>Nelineární datové struktury - stromy</w:t>
      </w:r>
    </w:p>
    <w:p w:rsidR="002F790E" w:rsidRDefault="00801D7D" w:rsidP="00801D7D">
      <w:r>
        <w:t>Strom je souvislý, acyklický, neorientovaný graf. Vrcholy takového grafu nazýváme uzly. Kořenový strom je takový strom, který má jeden odlišný uzel. Tento uzel nazýváme kořen.</w:t>
      </w:r>
      <w:r w:rsidR="00BE190D">
        <w:t>[1]</w:t>
      </w:r>
    </w:p>
    <w:p w:rsidR="00801D7D" w:rsidRDefault="00801D7D" w:rsidP="00801D7D">
      <w:r w:rsidRPr="00801D7D">
        <w:t>Uvažujme uzel x v kořenovém stromu T s kořenem r. Libovolný uzel y</w:t>
      </w:r>
      <w:r>
        <w:t xml:space="preserve"> </w:t>
      </w:r>
      <w:r w:rsidRPr="00801D7D">
        <w:t>na jednoznačné cestě od kořene r do uzlu x se nazývá předchůdce uzlu x.</w:t>
      </w:r>
      <w:r>
        <w:t xml:space="preserve"> </w:t>
      </w:r>
      <w:r w:rsidRPr="00801D7D">
        <w:t>Jestliže y je předchůdce x, potom x se nazývá následovník uzlu y. Každý</w:t>
      </w:r>
      <w:r>
        <w:t xml:space="preserve"> </w:t>
      </w:r>
      <w:r w:rsidRPr="00801D7D">
        <w:t>uzel je pochopitelně</w:t>
      </w:r>
      <w:r>
        <w:tab/>
        <w:t>zde napište rovnici</w:t>
      </w:r>
      <w:r w:rsidRPr="00801D7D">
        <w:t xml:space="preserve"> předchůdcem a následovníkem sama sebe. Jestliže y je</w:t>
      </w:r>
      <w:r>
        <w:t xml:space="preserve"> </w:t>
      </w:r>
      <w:r w:rsidRPr="00801D7D">
        <w:t>předchůdce x a zároveň x 6= y, potom y je vlastní předchůdce uzlu x a x</w:t>
      </w:r>
      <w:r>
        <w:t xml:space="preserve"> </w:t>
      </w:r>
      <w:r w:rsidRPr="00801D7D">
        <w:t>je vlastní následovník uzlu y.</w:t>
      </w:r>
      <w:r>
        <w:t xml:space="preserve"> </w:t>
      </w:r>
      <w:r w:rsidRPr="00801D7D">
        <w:t>Jestliže poslední hrana na cestě z kořene r do uzlu x je hrana (y, x),</w:t>
      </w:r>
      <w:r>
        <w:t xml:space="preserve"> </w:t>
      </w:r>
      <w:r w:rsidRPr="00801D7D">
        <w:t>potom se uzel y nazývá rodič uzlu x a uzel x je potomek uzlu y. Kořen</w:t>
      </w:r>
      <w:r>
        <w:t xml:space="preserve"> </w:t>
      </w:r>
      <w:r w:rsidRPr="00801D7D">
        <w:t>stromu je jediným uzlem ve stromu bez rodiče. Dva uzly mající stejného</w:t>
      </w:r>
      <w:r>
        <w:t xml:space="preserve"> </w:t>
      </w:r>
      <w:r w:rsidRPr="00801D7D">
        <w:t>rodiče se nazývají sourozenci. Uzel bez potomků se nazývá externí uzel</w:t>
      </w:r>
      <w:r>
        <w:t xml:space="preserve"> </w:t>
      </w:r>
      <w:r w:rsidRPr="00801D7D">
        <w:t>nebo-li list. Nelistový uzel se je vnitřním uzlem.</w:t>
      </w:r>
      <w:r w:rsidR="00BE190D">
        <w:t xml:space="preserve"> [1] ***doslovná citace ze strany 137 - dodělat***</w:t>
      </w:r>
    </w:p>
    <w:p w:rsidR="00BE190D" w:rsidRPr="002F790E" w:rsidRDefault="00BE190D" w:rsidP="00BE190D">
      <w:pPr>
        <w:pStyle w:val="Nadpis2"/>
      </w:pPr>
      <w:r>
        <w:t>Binární stromy</w:t>
      </w:r>
      <w:bookmarkStart w:id="7" w:name="_GoBack"/>
      <w:bookmarkEnd w:id="7"/>
    </w:p>
    <w:p w:rsidR="00950FFE" w:rsidRPr="00950FFE" w:rsidRDefault="001B533F" w:rsidP="00950FFE">
      <w:pPr>
        <w:pStyle w:val="Nadpis1"/>
        <w:rPr>
          <w:sz w:val="22"/>
          <w:szCs w:val="22"/>
        </w:rPr>
      </w:pPr>
      <w:r>
        <w:lastRenderedPageBreak/>
        <w:br w:type="page"/>
      </w:r>
    </w:p>
    <w:p w:rsidR="00613B1E" w:rsidRPr="00DE03A2" w:rsidRDefault="00613B1E" w:rsidP="00E5206E">
      <w:pPr>
        <w:pStyle w:val="Nadpis1"/>
        <w:numPr>
          <w:ilvl w:val="0"/>
          <w:numId w:val="0"/>
        </w:numPr>
        <w:ind w:left="709" w:hanging="709"/>
      </w:pPr>
      <w:bookmarkStart w:id="8" w:name="_Toc365288260"/>
      <w:r w:rsidRPr="00DE03A2">
        <w:lastRenderedPageBreak/>
        <w:t>Závěr</w:t>
      </w:r>
      <w:bookmarkEnd w:id="6"/>
      <w:bookmarkEnd w:id="8"/>
    </w:p>
    <w:p w:rsidR="009F0E9D" w:rsidRPr="00044625" w:rsidRDefault="006D4E34" w:rsidP="00044625">
      <w:r>
        <w:t>Základní t</w:t>
      </w:r>
      <w:r w:rsidR="00577F87">
        <w:t>ext</w:t>
      </w:r>
      <w:r>
        <w:t xml:space="preserve"> celé práce je ve stylu</w:t>
      </w:r>
      <w:r w:rsidR="00577F87">
        <w:t xml:space="preserve"> </w:t>
      </w:r>
      <w:r w:rsidR="007C524B">
        <w:t>„</w:t>
      </w:r>
      <w:r w:rsidR="00F7429A">
        <w:rPr>
          <w:i/>
        </w:rPr>
        <w:t>ZP-N</w:t>
      </w:r>
      <w:r w:rsidR="007C524B" w:rsidRPr="006D4E34">
        <w:rPr>
          <w:i/>
        </w:rPr>
        <w:t>ormální</w:t>
      </w:r>
      <w:r w:rsidR="007C524B">
        <w:t>“.</w:t>
      </w:r>
      <w:bookmarkStart w:id="9" w:name="_Toc361994453"/>
      <w:bookmarkEnd w:id="9"/>
    </w:p>
    <w:p w:rsidR="00385EFB" w:rsidRDefault="00385EFB" w:rsidP="00385EFB">
      <w:r w:rsidRPr="00DE03A2">
        <w:t>Závěrečná kapitola obsahuje zhodnocení dosažených výsledků se zvlášť vyznačeným vlastním přínosem studenta. Povinně se zde objeví i zhodnocení z pohledu dalšího vývoje projektu, student uvede náměty vycházející ze zkušeností s řešeným projektem a uvede rovněž návaznosti na právě dokončené projekty (řešené v rámci ostatních bakalářských/diplomových prací v daném roce nebo na projekty řešené na externích pracovištích).</w:t>
      </w:r>
    </w:p>
    <w:p w:rsidR="009F0E9D" w:rsidRPr="009F0E9D" w:rsidRDefault="009F0E9D" w:rsidP="00385EFB"/>
    <w:p w:rsidR="00B12B77" w:rsidRDefault="00B12B77" w:rsidP="006E582E"/>
    <w:p w:rsidR="00B12B77" w:rsidRDefault="00B12B77" w:rsidP="006E582E"/>
    <w:p w:rsidR="00D428E0" w:rsidRDefault="00D428E0" w:rsidP="006E582E">
      <w:pPr>
        <w:sectPr w:rsidR="00D428E0" w:rsidSect="001B533F">
          <w:footerReference w:type="default" r:id="rId16"/>
          <w:type w:val="continuous"/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843D82" w:rsidRPr="00843D82" w:rsidRDefault="00843D82" w:rsidP="00843D82"/>
    <w:p w:rsidR="00B56A26" w:rsidRPr="00DE03A2" w:rsidRDefault="00B56A26" w:rsidP="00E5206E">
      <w:pPr>
        <w:pStyle w:val="Nadpis1"/>
        <w:numPr>
          <w:ilvl w:val="0"/>
          <w:numId w:val="0"/>
        </w:numPr>
        <w:ind w:left="709" w:hanging="709"/>
      </w:pPr>
      <w:bookmarkStart w:id="10" w:name="_Ref361914287"/>
      <w:bookmarkStart w:id="11" w:name="_Toc365288261"/>
      <w:bookmarkStart w:id="12" w:name="Literatura"/>
      <w:r w:rsidRPr="00DE03A2">
        <w:lastRenderedPageBreak/>
        <w:t>Použitá literatura</w:t>
      </w:r>
      <w:bookmarkEnd w:id="10"/>
      <w:bookmarkEnd w:id="11"/>
    </w:p>
    <w:p w:rsidR="00DA3C46" w:rsidRDefault="00DA3C46" w:rsidP="001A60F1">
      <w:pPr>
        <w:pStyle w:val="ZP-Citace"/>
        <w:ind w:left="426"/>
      </w:pPr>
      <w:bookmarkStart w:id="13" w:name="_Ref361916711"/>
      <w:bookmarkEnd w:id="12"/>
      <w:r>
        <w:t>Dvorský, Jiří. Skripta algoritmy…</w:t>
      </w:r>
      <w:r w:rsidR="00BE190D">
        <w:t xml:space="preserve"> ***dodělat citaci***</w:t>
      </w:r>
    </w:p>
    <w:p w:rsidR="00AA2051" w:rsidRDefault="00577F87" w:rsidP="001A60F1">
      <w:pPr>
        <w:pStyle w:val="ZP-Citace"/>
        <w:ind w:left="426"/>
      </w:pPr>
      <w:r>
        <w:t xml:space="preserve">ŽALUD, Václav. </w:t>
      </w:r>
      <w:r>
        <w:rPr>
          <w:i/>
          <w:iCs/>
        </w:rPr>
        <w:t>Moderní radioelektronika</w:t>
      </w:r>
      <w:r>
        <w:t>. 1. vyd. Praha: BEN, 2000, 656 s. ISBN 80-86056-47-3.</w:t>
      </w:r>
      <w:bookmarkEnd w:id="13"/>
    </w:p>
    <w:p w:rsidR="00577F87" w:rsidRDefault="00577F87" w:rsidP="00B01AF4">
      <w:pPr>
        <w:pStyle w:val="ZP-Citace"/>
        <w:ind w:left="426"/>
      </w:pPr>
      <w:bookmarkStart w:id="14" w:name="_Ref361916929"/>
      <w:r>
        <w:t xml:space="preserve">Výkony, limity ČTU </w:t>
      </w:r>
      <w:r w:rsidR="00126DF0">
        <w:t>a G</w:t>
      </w:r>
      <w:r>
        <w:t xml:space="preserve">L č. 12/R/2000. </w:t>
      </w:r>
      <w:r>
        <w:rPr>
          <w:i/>
          <w:iCs/>
        </w:rPr>
        <w:t>KHnet.info</w:t>
      </w:r>
      <w:r>
        <w:t xml:space="preserve"> [online]. [cit. 2011-01-05]. Dostupné z: http://forum.khnet.info/viewtopic.php?f=10&amp;t=964#p7299</w:t>
      </w:r>
      <w:bookmarkEnd w:id="14"/>
    </w:p>
    <w:p w:rsidR="007C524B" w:rsidRDefault="007C524B" w:rsidP="00B01AF4">
      <w:pPr>
        <w:pStyle w:val="ZP-Citace"/>
        <w:ind w:left="426"/>
      </w:pPr>
      <w:r>
        <w:t>……</w:t>
      </w:r>
    </w:p>
    <w:p w:rsidR="005D669A" w:rsidRDefault="005D669A" w:rsidP="005D669A">
      <w:pPr>
        <w:pStyle w:val="ZP-Nadpis"/>
      </w:pPr>
    </w:p>
    <w:p w:rsidR="00870230" w:rsidRDefault="00870230" w:rsidP="00870230"/>
    <w:p w:rsidR="005420F8" w:rsidRDefault="005420F8" w:rsidP="005D669A">
      <w:pPr>
        <w:pStyle w:val="ZP-Nadpis"/>
      </w:pPr>
    </w:p>
    <w:p w:rsidR="005420F8" w:rsidRDefault="005420F8" w:rsidP="005D669A">
      <w:pPr>
        <w:pStyle w:val="ZP-Nadpis"/>
        <w:sectPr w:rsidR="005420F8" w:rsidSect="001B533F">
          <w:headerReference w:type="default" r:id="rId17"/>
          <w:type w:val="continuous"/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DE3E2C" w:rsidRPr="00DE03A2" w:rsidRDefault="00DE3E2C" w:rsidP="00E5206E">
      <w:pPr>
        <w:pStyle w:val="Nadpis1"/>
        <w:numPr>
          <w:ilvl w:val="0"/>
          <w:numId w:val="0"/>
        </w:numPr>
        <w:ind w:left="709" w:hanging="709"/>
      </w:pPr>
      <w:bookmarkStart w:id="15" w:name="_Toc365288262"/>
      <w:r w:rsidRPr="00DE03A2">
        <w:lastRenderedPageBreak/>
        <w:t>Seznam příloh</w:t>
      </w:r>
      <w:bookmarkEnd w:id="15"/>
    </w:p>
    <w:p w:rsidR="00BB30BB" w:rsidRDefault="00694D07">
      <w:pPr>
        <w:pStyle w:val="Obsah1"/>
        <w:tabs>
          <w:tab w:val="left" w:pos="1320"/>
        </w:tabs>
        <w:rPr>
          <w:rFonts w:asciiTheme="minorHAnsi" w:eastAsiaTheme="minorEastAsia" w:hAnsiTheme="minorHAnsi"/>
          <w:noProof/>
          <w:lang w:eastAsia="cs-CZ"/>
        </w:rPr>
      </w:pPr>
      <w:r>
        <w:fldChar w:fldCharType="begin"/>
      </w:r>
      <w:r w:rsidR="00F37EC9">
        <w:instrText xml:space="preserve"> TOC \t "ZP-Příloha;1" </w:instrText>
      </w:r>
      <w:r>
        <w:fldChar w:fldCharType="separate"/>
      </w:r>
      <w:r w:rsidR="00BB30BB" w:rsidRPr="0064320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Příloha A:</w:t>
      </w:r>
      <w:r w:rsidR="00BB30BB">
        <w:rPr>
          <w:rFonts w:asciiTheme="minorHAnsi" w:eastAsiaTheme="minorEastAsia" w:hAnsiTheme="minorHAnsi"/>
          <w:noProof/>
          <w:lang w:eastAsia="cs-CZ"/>
        </w:rPr>
        <w:tab/>
      </w:r>
      <w:r w:rsidR="00BB30BB">
        <w:rPr>
          <w:noProof/>
        </w:rPr>
        <w:t>Naměřené hodnoty</w:t>
      </w:r>
      <w:r w:rsidR="00BB30BB">
        <w:rPr>
          <w:noProof/>
        </w:rPr>
        <w:tab/>
      </w:r>
      <w:r w:rsidR="00BB30BB">
        <w:rPr>
          <w:noProof/>
        </w:rPr>
        <w:fldChar w:fldCharType="begin"/>
      </w:r>
      <w:r w:rsidR="00BB30BB">
        <w:rPr>
          <w:noProof/>
        </w:rPr>
        <w:instrText xml:space="preserve"> PAGEREF _Toc365288263 \h </w:instrText>
      </w:r>
      <w:r w:rsidR="00BB30BB">
        <w:rPr>
          <w:noProof/>
        </w:rPr>
      </w:r>
      <w:r w:rsidR="00BB30BB">
        <w:rPr>
          <w:noProof/>
        </w:rPr>
        <w:fldChar w:fldCharType="separate"/>
      </w:r>
      <w:r w:rsidR="00C14A6A">
        <w:rPr>
          <w:noProof/>
        </w:rPr>
        <w:t>II</w:t>
      </w:r>
      <w:r w:rsidR="00BB30BB">
        <w:rPr>
          <w:noProof/>
        </w:rPr>
        <w:fldChar w:fldCharType="end"/>
      </w:r>
    </w:p>
    <w:p w:rsidR="00BB30BB" w:rsidRDefault="00BB30BB">
      <w:pPr>
        <w:pStyle w:val="Obsah1"/>
        <w:tabs>
          <w:tab w:val="left" w:pos="1320"/>
        </w:tabs>
        <w:rPr>
          <w:rFonts w:asciiTheme="minorHAnsi" w:eastAsiaTheme="minorEastAsia" w:hAnsiTheme="minorHAnsi"/>
          <w:noProof/>
          <w:lang w:eastAsia="cs-CZ"/>
        </w:rPr>
      </w:pPr>
      <w:r w:rsidRPr="0064320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Příloha B:</w:t>
      </w:r>
      <w:r>
        <w:rPr>
          <w:rFonts w:asciiTheme="minorHAnsi" w:eastAsiaTheme="minorEastAsia" w:hAnsiTheme="minorHAnsi"/>
          <w:noProof/>
          <w:lang w:eastAsia="cs-CZ"/>
        </w:rPr>
        <w:tab/>
      </w:r>
      <w:r>
        <w:rPr>
          <w:noProof/>
        </w:rPr>
        <w:t>Velká tabulka na celou stránku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_Toc365288264 \h </w:instrText>
      </w:r>
      <w:r>
        <w:rPr>
          <w:noProof/>
        </w:rPr>
      </w:r>
      <w:r>
        <w:rPr>
          <w:noProof/>
        </w:rPr>
        <w:fldChar w:fldCharType="separate"/>
      </w:r>
      <w:r w:rsidR="00C14A6A">
        <w:rPr>
          <w:noProof/>
        </w:rPr>
        <w:t>II</w:t>
      </w:r>
      <w:r>
        <w:rPr>
          <w:noProof/>
        </w:rPr>
        <w:fldChar w:fldCharType="end"/>
      </w:r>
    </w:p>
    <w:p w:rsidR="00A77F89" w:rsidRPr="00DE03A2" w:rsidRDefault="00694D07" w:rsidP="00F63D3C">
      <w:pPr>
        <w:ind w:firstLine="0"/>
      </w:pPr>
      <w:r>
        <w:fldChar w:fldCharType="end"/>
      </w:r>
    </w:p>
    <w:p w:rsidR="00867238" w:rsidRPr="00867238" w:rsidRDefault="00867238" w:rsidP="00867238">
      <w:pPr>
        <w:ind w:firstLine="0"/>
      </w:pPr>
      <w:bookmarkStart w:id="16" w:name="_Toc335815013"/>
      <w:r w:rsidRPr="00867238">
        <w:rPr>
          <w:rFonts w:eastAsia="Times New Roman" w:cs="Times New Roman"/>
          <w:bCs/>
          <w:sz w:val="24"/>
          <w:szCs w:val="24"/>
          <w:lang w:eastAsia="cs-CZ"/>
        </w:rPr>
        <w:t>Součástí BP/DP je CD/DVD.</w:t>
      </w:r>
    </w:p>
    <w:p w:rsidR="00867238" w:rsidRDefault="00867238" w:rsidP="00867238">
      <w:pPr>
        <w:ind w:firstLine="0"/>
      </w:pPr>
      <w:r w:rsidRPr="00DE03A2">
        <w:t xml:space="preserve">Adresářová struktura přiloženého </w:t>
      </w:r>
      <w:r>
        <w:t>CD/</w:t>
      </w:r>
      <w:r w:rsidRPr="00DE03A2">
        <w:t>DVD</w:t>
      </w:r>
      <w:bookmarkEnd w:id="16"/>
      <w:r>
        <w:t>:</w:t>
      </w:r>
    </w:p>
    <w:p w:rsidR="00A77F89" w:rsidRDefault="00A77F89" w:rsidP="004C135B"/>
    <w:p w:rsidR="00867238" w:rsidRDefault="00867238" w:rsidP="004C135B"/>
    <w:p w:rsidR="00867238" w:rsidRPr="00DE03A2" w:rsidRDefault="00867238" w:rsidP="004C135B">
      <w:pPr>
        <w:sectPr w:rsidR="00867238" w:rsidRPr="00DE03A2" w:rsidSect="001B533F"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</w:p>
    <w:p w:rsidR="001B533F" w:rsidRPr="001B533F" w:rsidRDefault="002B75EE" w:rsidP="001B533F">
      <w:pPr>
        <w:pStyle w:val="ZP-Ploha"/>
      </w:pPr>
      <w:bookmarkStart w:id="17" w:name="_Ref361991966"/>
      <w:bookmarkStart w:id="18" w:name="_Ref361991979"/>
      <w:bookmarkStart w:id="19" w:name="_Ref361991981"/>
      <w:bookmarkStart w:id="20" w:name="_Ref361991985"/>
      <w:bookmarkStart w:id="21" w:name="_Ref361991988"/>
      <w:bookmarkStart w:id="22" w:name="_Ref361991993"/>
      <w:bookmarkStart w:id="23" w:name="_Ref361992047"/>
      <w:bookmarkStart w:id="24" w:name="_Toc365288263"/>
      <w:r>
        <w:lastRenderedPageBreak/>
        <w:t>Naměřené hodnot</w:t>
      </w:r>
      <w:r w:rsidR="00076F55">
        <w:t>y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D6E8B" w:rsidRDefault="000D6E8B" w:rsidP="000D6E8B">
      <w:pPr>
        <w:ind w:firstLine="0"/>
        <w:jc w:val="left"/>
      </w:pPr>
    </w:p>
    <w:p w:rsidR="00DE3E2C" w:rsidRPr="00DE03A2" w:rsidRDefault="000D6E8B" w:rsidP="000D6E8B">
      <w:pPr>
        <w:ind w:firstLine="0"/>
        <w:jc w:val="left"/>
      </w:pPr>
      <w:r>
        <w:t>Tabulka A.1:</w:t>
      </w:r>
      <w:r>
        <w:tab/>
      </w:r>
      <w:r w:rsidRPr="000D6E8B">
        <w:rPr>
          <w:i/>
        </w:rPr>
        <w:t>Větší tabulka naměřených hodnot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4"/>
        <w:gridCol w:w="1214"/>
        <w:gridCol w:w="1214"/>
        <w:gridCol w:w="1214"/>
        <w:gridCol w:w="1214"/>
      </w:tblGrid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  <w:tr w:rsidR="00DE3E2C" w:rsidRPr="00DE03A2" w:rsidTr="00DE3E2C"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5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  <w:tc>
          <w:tcPr>
            <w:tcW w:w="1316" w:type="dxa"/>
          </w:tcPr>
          <w:p w:rsidR="00DE3E2C" w:rsidRPr="00DE03A2" w:rsidRDefault="00DE3E2C" w:rsidP="004C135B"/>
        </w:tc>
      </w:tr>
    </w:tbl>
    <w:p w:rsidR="000D1C6A" w:rsidRPr="00DE03A2" w:rsidRDefault="000D1C6A" w:rsidP="00883A55">
      <w:pPr>
        <w:ind w:firstLine="0"/>
      </w:pPr>
    </w:p>
    <w:sectPr w:rsidR="000D1C6A" w:rsidRPr="00DE03A2" w:rsidSect="000B75FB">
      <w:headerReference w:type="default" r:id="rId18"/>
      <w:footerReference w:type="default" r:id="rId19"/>
      <w:pgSz w:w="11906" w:h="16838"/>
      <w:pgMar w:top="1701" w:right="1701" w:bottom="2381" w:left="1701" w:header="964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98C" w:rsidRDefault="00FB398C" w:rsidP="004C135B">
      <w:r>
        <w:separator/>
      </w:r>
    </w:p>
  </w:endnote>
  <w:endnote w:type="continuationSeparator" w:id="0">
    <w:p w:rsidR="00FB398C" w:rsidRDefault="00FB398C" w:rsidP="004C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DB74FA">
    <w:pPr>
      <w:pStyle w:val="Zpat"/>
      <w:jc w:val="right"/>
    </w:pPr>
  </w:p>
  <w:p w:rsidR="009009AE" w:rsidRDefault="009009A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7C110F">
    <w:pPr>
      <w:pStyle w:val="Zpat"/>
      <w:jc w:val="right"/>
    </w:pPr>
  </w:p>
  <w:p w:rsidR="009009AE" w:rsidRDefault="009009AE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993070"/>
      <w:docPartObj>
        <w:docPartGallery w:val="Page Numbers (Bottom of Page)"/>
        <w:docPartUnique/>
      </w:docPartObj>
    </w:sdtPr>
    <w:sdtEndPr/>
    <w:sdtContent>
      <w:p w:rsidR="009009AE" w:rsidRDefault="009009A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90D">
          <w:rPr>
            <w:noProof/>
          </w:rPr>
          <w:t>- 10 -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478997"/>
      <w:docPartObj>
        <w:docPartGallery w:val="Page Numbers (Bottom of Page)"/>
        <w:docPartUnique/>
      </w:docPartObj>
    </w:sdtPr>
    <w:sdtEndPr/>
    <w:sdtContent>
      <w:p w:rsidR="009009AE" w:rsidRDefault="009009AE" w:rsidP="003E1DA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90D">
          <w:rPr>
            <w:noProof/>
          </w:rPr>
          <w:t>- 16 -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0" w:type="auto"/>
      <w:tblInd w:w="38" w:type="dxa"/>
      <w:tblLook w:val="04A0" w:firstRow="1" w:lastRow="0" w:firstColumn="1" w:lastColumn="0" w:noHBand="0" w:noVBand="1"/>
    </w:tblPr>
    <w:tblGrid>
      <w:gridCol w:w="8466"/>
    </w:tblGrid>
    <w:tr w:rsidR="009009AE" w:rsidTr="00CD4379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pat"/>
          </w:pPr>
        </w:p>
      </w:tc>
    </w:tr>
  </w:tbl>
  <w:p w:rsidR="009009AE" w:rsidRDefault="009009AE" w:rsidP="000231C6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BE190D">
      <w:rPr>
        <w:noProof/>
      </w:rPr>
      <w:t>XVII</w:t>
    </w:r>
    <w:r>
      <w:rPr>
        <w:noProof/>
      </w:rPr>
      <w:fldChar w:fldCharType="end"/>
    </w:r>
  </w:p>
  <w:p w:rsidR="009009AE" w:rsidRDefault="009009AE" w:rsidP="004C135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98C" w:rsidRDefault="00FB398C" w:rsidP="004C135B">
      <w:r>
        <w:separator/>
      </w:r>
    </w:p>
  </w:footnote>
  <w:footnote w:type="continuationSeparator" w:id="0">
    <w:p w:rsidR="00FB398C" w:rsidRDefault="00FB398C" w:rsidP="004C1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767B8D">
    <w:pPr>
      <w:pStyle w:val="Zhlav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E353C9">
    <w:pPr>
      <w:pStyle w:val="Zhlav"/>
      <w:ind w:firstLine="0"/>
    </w:pPr>
    <w:r>
      <w:fldChar w:fldCharType="begin"/>
    </w:r>
    <w:r>
      <w:instrText xml:space="preserve"> REF _Ref361744642 \h </w:instrText>
    </w:r>
    <w:r>
      <w:fldChar w:fldCharType="separate"/>
    </w:r>
    <w:r w:rsidR="00C14A6A" w:rsidRPr="00DE03A2">
      <w:t>Úvod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Default="00FB398C" w:rsidP="00146B54">
    <w:pPr>
      <w:pStyle w:val="ZP-Zahlavi"/>
    </w:pPr>
    <w:r>
      <w:fldChar w:fldCharType="begin"/>
    </w:r>
    <w:r>
      <w:instrText xml:space="preserve"> STYLEREF  "Nadpis 1;ZP-Nadpis 1"  \* MERGEFORMAT </w:instrText>
    </w:r>
    <w:r w:rsidR="00BE190D">
      <w:fldChar w:fldCharType="separate"/>
    </w:r>
    <w:r w:rsidR="00BE190D">
      <w:rPr>
        <w:noProof/>
      </w:rPr>
      <w:t>Závěr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Pr="00146B54" w:rsidRDefault="00FB398C" w:rsidP="00146B54">
    <w:pPr>
      <w:pStyle w:val="ZP-Zahlavi"/>
    </w:pPr>
    <w:r>
      <w:fldChar w:fldCharType="begin"/>
    </w:r>
    <w:r>
      <w:instrText xml:space="preserve"> STYLEREF  "Nadpis 1;ZP-Nadpis 1"  \* </w:instrText>
    </w:r>
    <w:r>
      <w:instrText xml:space="preserve">MERGEFORMAT </w:instrText>
    </w:r>
    <w:r w:rsidR="0055516D">
      <w:fldChar w:fldCharType="separate"/>
    </w:r>
    <w:r w:rsidR="00BE190D">
      <w:rPr>
        <w:noProof/>
      </w:rPr>
      <w:t>Úvod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>
    <w:r>
      <w:cr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4C135B">
    <w:pPr>
      <w:pStyle w:val="Zhlav"/>
    </w:pPr>
  </w:p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8504"/>
    </w:tblGrid>
    <w:tr w:rsidR="009009AE" w:rsidTr="009F11A4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hlav"/>
          </w:pPr>
        </w:p>
      </w:tc>
    </w:tr>
  </w:tbl>
  <w:p w:rsidR="009009AE" w:rsidRDefault="009009AE" w:rsidP="004C135B">
    <w:pPr>
      <w:pStyle w:val="Zhlav"/>
    </w:pPr>
  </w:p>
  <w:p w:rsidR="009009AE" w:rsidRDefault="009009AE" w:rsidP="004C135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256"/>
    <w:multiLevelType w:val="hybridMultilevel"/>
    <w:tmpl w:val="29E24F5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571FB"/>
    <w:multiLevelType w:val="hybridMultilevel"/>
    <w:tmpl w:val="DDBAE754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EF4ED9"/>
    <w:multiLevelType w:val="multilevel"/>
    <w:tmpl w:val="832EE76A"/>
    <w:styleLink w:val="Styl1"/>
    <w:lvl w:ilvl="0">
      <w:start w:val="1"/>
      <w:numFmt w:val="decim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Obrázek %1 .%2: 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>
    <w:nsid w:val="0CBF3028"/>
    <w:multiLevelType w:val="hybridMultilevel"/>
    <w:tmpl w:val="45484D44"/>
    <w:lvl w:ilvl="0" w:tplc="040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EBB5E9E"/>
    <w:multiLevelType w:val="hybridMultilevel"/>
    <w:tmpl w:val="5FC805C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37C02FE"/>
    <w:multiLevelType w:val="hybridMultilevel"/>
    <w:tmpl w:val="E88AA79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C97DCD"/>
    <w:multiLevelType w:val="hybridMultilevel"/>
    <w:tmpl w:val="D75C61D2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5616B4"/>
    <w:multiLevelType w:val="multilevel"/>
    <w:tmpl w:val="38D0D858"/>
    <w:name w:val="Obrazky"/>
    <w:styleLink w:val="Styl2"/>
    <w:lvl w:ilvl="0">
      <w:start w:val="1"/>
      <w:numFmt w:val="ordin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lvlText w:val="Obrázek %1%2: "/>
      <w:lvlJc w:val="left"/>
      <w:pPr>
        <w:ind w:left="1134" w:hanging="1134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>
    <w:nsid w:val="3BCC4C6D"/>
    <w:multiLevelType w:val="multilevel"/>
    <w:tmpl w:val="329CE536"/>
    <w:lvl w:ilvl="0">
      <w:start w:val="1"/>
      <w:numFmt w:val="upperLetter"/>
      <w:pStyle w:val="ZP-Ploha"/>
      <w:lvlText w:val="Příloha %1:  "/>
      <w:lvlJc w:val="left"/>
      <w:pPr>
        <w:ind w:left="1778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7473B9F"/>
    <w:multiLevelType w:val="hybridMultilevel"/>
    <w:tmpl w:val="FC3C1A1E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>
    <w:nsid w:val="474A3264"/>
    <w:multiLevelType w:val="hybridMultilevel"/>
    <w:tmpl w:val="E1320088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A179EA"/>
    <w:multiLevelType w:val="multilevel"/>
    <w:tmpl w:val="67D6DA84"/>
    <w:lvl w:ilvl="0">
      <w:start w:val="1"/>
      <w:numFmt w:val="decimal"/>
      <w:pStyle w:val="Nadpis1"/>
      <w:lvlText w:val="%1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ZP-Tabulka"/>
      <w:lvlText w:val="Tabulka %1.%2:"/>
      <w:lvlJc w:val="left"/>
      <w:pPr>
        <w:ind w:left="14463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66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3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5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2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0954" w:hanging="180"/>
      </w:pPr>
      <w:rPr>
        <w:rFonts w:hint="default"/>
      </w:rPr>
    </w:lvl>
  </w:abstractNum>
  <w:abstractNum w:abstractNumId="12">
    <w:nsid w:val="4D1B389D"/>
    <w:multiLevelType w:val="hybridMultilevel"/>
    <w:tmpl w:val="31A4F082"/>
    <w:lvl w:ilvl="0" w:tplc="77C6760C">
      <w:start w:val="1"/>
      <w:numFmt w:val="decimal"/>
      <w:pStyle w:val="ZP-Citace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CD69F9"/>
    <w:multiLevelType w:val="hybridMultilevel"/>
    <w:tmpl w:val="8304CFCC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797E26"/>
    <w:multiLevelType w:val="hybridMultilevel"/>
    <w:tmpl w:val="B82ACF7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8EF0ADD"/>
    <w:multiLevelType w:val="multilevel"/>
    <w:tmpl w:val="E2DEE93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Tabulka %1.%2:"/>
      <w:lvlJc w:val="left"/>
      <w:pPr>
        <w:ind w:left="1418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35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09" w:hanging="180"/>
      </w:pPr>
      <w:rPr>
        <w:rFonts w:hint="default"/>
      </w:rPr>
    </w:lvl>
  </w:abstractNum>
  <w:abstractNum w:abstractNumId="16">
    <w:nsid w:val="5A8321BB"/>
    <w:multiLevelType w:val="hybridMultilevel"/>
    <w:tmpl w:val="945E633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B9B2332"/>
    <w:multiLevelType w:val="multilevel"/>
    <w:tmpl w:val="07C0AB3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ulek"/>
      <w:lvlText w:val="Obrázek %1.%2: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>
    <w:nsid w:val="74FA64C8"/>
    <w:multiLevelType w:val="hybridMultilevel"/>
    <w:tmpl w:val="24D69C36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6380989"/>
    <w:multiLevelType w:val="hybridMultilevel"/>
    <w:tmpl w:val="0BEEF37C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EFA0BC5"/>
    <w:multiLevelType w:val="multilevel"/>
    <w:tmpl w:val="6F64B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auto"/>
        <w:sz w:val="36"/>
        <w:szCs w:val="52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4"/>
        <w:szCs w:val="32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color w:val="auto"/>
        <w:sz w:val="22"/>
        <w:szCs w:val="36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11"/>
  </w:num>
  <w:num w:numId="8">
    <w:abstractNumId w:val="17"/>
  </w:num>
  <w:num w:numId="9">
    <w:abstractNumId w:val="2"/>
  </w:num>
  <w:num w:numId="10">
    <w:abstractNumId w:val="7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8"/>
  </w:num>
  <w:num w:numId="15">
    <w:abstractNumId w:val="16"/>
  </w:num>
  <w:num w:numId="16">
    <w:abstractNumId w:val="4"/>
  </w:num>
  <w:num w:numId="17">
    <w:abstractNumId w:val="5"/>
  </w:num>
  <w:num w:numId="18">
    <w:abstractNumId w:val="0"/>
  </w:num>
  <w:num w:numId="19">
    <w:abstractNumId w:val="14"/>
  </w:num>
  <w:num w:numId="20">
    <w:abstractNumId w:val="13"/>
  </w:num>
  <w:num w:numId="21">
    <w:abstractNumId w:val="18"/>
  </w:num>
  <w:num w:numId="22">
    <w:abstractNumId w:val="1"/>
  </w:num>
  <w:num w:numId="23">
    <w:abstractNumId w:val="19"/>
  </w:num>
  <w:num w:numId="24">
    <w:abstractNumId w:val="10"/>
  </w:num>
  <w:num w:numId="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1" w:cryptProviderType="rsaFull" w:cryptAlgorithmClass="hash" w:cryptAlgorithmType="typeAny" w:cryptAlgorithmSid="4" w:cryptSpinCount="100000" w:hash="SAXyCkn5fKfQA/Zh9g8MeK/7Zu0=" w:salt="A6rUfaeyYgZPiMJm5sw4QA==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6A"/>
    <w:rsid w:val="00000BB3"/>
    <w:rsid w:val="00007952"/>
    <w:rsid w:val="000231C6"/>
    <w:rsid w:val="000264CA"/>
    <w:rsid w:val="00030D3E"/>
    <w:rsid w:val="000318BA"/>
    <w:rsid w:val="0003520A"/>
    <w:rsid w:val="000365C9"/>
    <w:rsid w:val="00036E67"/>
    <w:rsid w:val="00044625"/>
    <w:rsid w:val="000503D4"/>
    <w:rsid w:val="00054906"/>
    <w:rsid w:val="00057582"/>
    <w:rsid w:val="00064C87"/>
    <w:rsid w:val="00066053"/>
    <w:rsid w:val="00076F55"/>
    <w:rsid w:val="00082F35"/>
    <w:rsid w:val="000831C6"/>
    <w:rsid w:val="00083264"/>
    <w:rsid w:val="0008519B"/>
    <w:rsid w:val="000869BD"/>
    <w:rsid w:val="00091145"/>
    <w:rsid w:val="00092688"/>
    <w:rsid w:val="00092D19"/>
    <w:rsid w:val="000974A1"/>
    <w:rsid w:val="000B2716"/>
    <w:rsid w:val="000B3BED"/>
    <w:rsid w:val="000B6FCB"/>
    <w:rsid w:val="000B75FB"/>
    <w:rsid w:val="000B76EA"/>
    <w:rsid w:val="000C237E"/>
    <w:rsid w:val="000C7D11"/>
    <w:rsid w:val="000D1C6A"/>
    <w:rsid w:val="000D6E8B"/>
    <w:rsid w:val="000F2D53"/>
    <w:rsid w:val="000F3DBF"/>
    <w:rsid w:val="000F5BD0"/>
    <w:rsid w:val="001015B9"/>
    <w:rsid w:val="001023EF"/>
    <w:rsid w:val="001068D6"/>
    <w:rsid w:val="00121B2F"/>
    <w:rsid w:val="0012631B"/>
    <w:rsid w:val="00126DF0"/>
    <w:rsid w:val="00127AAD"/>
    <w:rsid w:val="0013039E"/>
    <w:rsid w:val="00134036"/>
    <w:rsid w:val="00135A9C"/>
    <w:rsid w:val="00146B54"/>
    <w:rsid w:val="001473E1"/>
    <w:rsid w:val="00150D26"/>
    <w:rsid w:val="00162005"/>
    <w:rsid w:val="0016770B"/>
    <w:rsid w:val="001769BB"/>
    <w:rsid w:val="00187ECD"/>
    <w:rsid w:val="00193529"/>
    <w:rsid w:val="001A1040"/>
    <w:rsid w:val="001A60F1"/>
    <w:rsid w:val="001B2BE4"/>
    <w:rsid w:val="001B533F"/>
    <w:rsid w:val="001C13D2"/>
    <w:rsid w:val="001C4568"/>
    <w:rsid w:val="001C4CD6"/>
    <w:rsid w:val="001F41D6"/>
    <w:rsid w:val="001F4C26"/>
    <w:rsid w:val="00200268"/>
    <w:rsid w:val="0021595C"/>
    <w:rsid w:val="00224207"/>
    <w:rsid w:val="00225409"/>
    <w:rsid w:val="00226BA4"/>
    <w:rsid w:val="00245B99"/>
    <w:rsid w:val="00247F0B"/>
    <w:rsid w:val="00250857"/>
    <w:rsid w:val="002541D9"/>
    <w:rsid w:val="0025742F"/>
    <w:rsid w:val="002612CC"/>
    <w:rsid w:val="0026193F"/>
    <w:rsid w:val="00264083"/>
    <w:rsid w:val="002662BE"/>
    <w:rsid w:val="002745D8"/>
    <w:rsid w:val="002811A8"/>
    <w:rsid w:val="00281C7B"/>
    <w:rsid w:val="00285C6D"/>
    <w:rsid w:val="00286435"/>
    <w:rsid w:val="00291575"/>
    <w:rsid w:val="00291DAE"/>
    <w:rsid w:val="002A27F5"/>
    <w:rsid w:val="002A3F22"/>
    <w:rsid w:val="002A64FB"/>
    <w:rsid w:val="002B75EE"/>
    <w:rsid w:val="002C1485"/>
    <w:rsid w:val="002C24AB"/>
    <w:rsid w:val="002E0A22"/>
    <w:rsid w:val="002E4A39"/>
    <w:rsid w:val="002F1052"/>
    <w:rsid w:val="002F790E"/>
    <w:rsid w:val="00312533"/>
    <w:rsid w:val="003139CB"/>
    <w:rsid w:val="00317DE5"/>
    <w:rsid w:val="00332691"/>
    <w:rsid w:val="00332817"/>
    <w:rsid w:val="0033390E"/>
    <w:rsid w:val="00333915"/>
    <w:rsid w:val="003347BA"/>
    <w:rsid w:val="0033584E"/>
    <w:rsid w:val="003368A5"/>
    <w:rsid w:val="003649EB"/>
    <w:rsid w:val="00364AC5"/>
    <w:rsid w:val="00380E30"/>
    <w:rsid w:val="00385EFB"/>
    <w:rsid w:val="0038678C"/>
    <w:rsid w:val="00386AEE"/>
    <w:rsid w:val="00390B88"/>
    <w:rsid w:val="003910E1"/>
    <w:rsid w:val="003A4A36"/>
    <w:rsid w:val="003B19A9"/>
    <w:rsid w:val="003B28C0"/>
    <w:rsid w:val="003B429D"/>
    <w:rsid w:val="003C3471"/>
    <w:rsid w:val="003D1232"/>
    <w:rsid w:val="003D709D"/>
    <w:rsid w:val="003E0787"/>
    <w:rsid w:val="003E1DA8"/>
    <w:rsid w:val="003F12DE"/>
    <w:rsid w:val="003F6F9E"/>
    <w:rsid w:val="004044AB"/>
    <w:rsid w:val="00411043"/>
    <w:rsid w:val="004139A8"/>
    <w:rsid w:val="004367B0"/>
    <w:rsid w:val="004408BD"/>
    <w:rsid w:val="0045199E"/>
    <w:rsid w:val="00460391"/>
    <w:rsid w:val="004774F3"/>
    <w:rsid w:val="00486F54"/>
    <w:rsid w:val="00493D26"/>
    <w:rsid w:val="00497F16"/>
    <w:rsid w:val="004A021B"/>
    <w:rsid w:val="004A3FA1"/>
    <w:rsid w:val="004B046D"/>
    <w:rsid w:val="004B0CC2"/>
    <w:rsid w:val="004B7735"/>
    <w:rsid w:val="004B7CE5"/>
    <w:rsid w:val="004C135B"/>
    <w:rsid w:val="004C2D4A"/>
    <w:rsid w:val="004D4302"/>
    <w:rsid w:val="004E025C"/>
    <w:rsid w:val="004E251A"/>
    <w:rsid w:val="004E5635"/>
    <w:rsid w:val="004E77AF"/>
    <w:rsid w:val="0050188C"/>
    <w:rsid w:val="0051033D"/>
    <w:rsid w:val="00513E3D"/>
    <w:rsid w:val="00520FCD"/>
    <w:rsid w:val="0053026F"/>
    <w:rsid w:val="005420F8"/>
    <w:rsid w:val="00545B42"/>
    <w:rsid w:val="0055516D"/>
    <w:rsid w:val="00561FA0"/>
    <w:rsid w:val="00565D13"/>
    <w:rsid w:val="005735CF"/>
    <w:rsid w:val="00576D99"/>
    <w:rsid w:val="00577F87"/>
    <w:rsid w:val="00581F48"/>
    <w:rsid w:val="00587810"/>
    <w:rsid w:val="0059141F"/>
    <w:rsid w:val="00597B92"/>
    <w:rsid w:val="005A49B7"/>
    <w:rsid w:val="005C2B2C"/>
    <w:rsid w:val="005D669A"/>
    <w:rsid w:val="005E14EB"/>
    <w:rsid w:val="005E2976"/>
    <w:rsid w:val="005E730A"/>
    <w:rsid w:val="005F2A3E"/>
    <w:rsid w:val="005F3AEF"/>
    <w:rsid w:val="00601D95"/>
    <w:rsid w:val="00604881"/>
    <w:rsid w:val="006074D3"/>
    <w:rsid w:val="0061256B"/>
    <w:rsid w:val="00613B1E"/>
    <w:rsid w:val="006253D2"/>
    <w:rsid w:val="00631947"/>
    <w:rsid w:val="00632520"/>
    <w:rsid w:val="00632F63"/>
    <w:rsid w:val="00636DFD"/>
    <w:rsid w:val="0065595C"/>
    <w:rsid w:val="00656AA5"/>
    <w:rsid w:val="00657A08"/>
    <w:rsid w:val="00673624"/>
    <w:rsid w:val="006754F5"/>
    <w:rsid w:val="00680B38"/>
    <w:rsid w:val="00687E26"/>
    <w:rsid w:val="00694D07"/>
    <w:rsid w:val="00697D48"/>
    <w:rsid w:val="006A6F8F"/>
    <w:rsid w:val="006C62AC"/>
    <w:rsid w:val="006C79E1"/>
    <w:rsid w:val="006D4E34"/>
    <w:rsid w:val="006D6FB9"/>
    <w:rsid w:val="006E23B4"/>
    <w:rsid w:val="006E582E"/>
    <w:rsid w:val="006F60BB"/>
    <w:rsid w:val="00704C21"/>
    <w:rsid w:val="00704ED5"/>
    <w:rsid w:val="007145A9"/>
    <w:rsid w:val="00716DAB"/>
    <w:rsid w:val="00723748"/>
    <w:rsid w:val="00723DF1"/>
    <w:rsid w:val="007248AF"/>
    <w:rsid w:val="007303B1"/>
    <w:rsid w:val="007377E2"/>
    <w:rsid w:val="00737AAE"/>
    <w:rsid w:val="00742B96"/>
    <w:rsid w:val="007524B5"/>
    <w:rsid w:val="007526B9"/>
    <w:rsid w:val="00752943"/>
    <w:rsid w:val="00752AA7"/>
    <w:rsid w:val="007538C7"/>
    <w:rsid w:val="00754E1D"/>
    <w:rsid w:val="00761FFD"/>
    <w:rsid w:val="00762DBC"/>
    <w:rsid w:val="00765417"/>
    <w:rsid w:val="00767B8D"/>
    <w:rsid w:val="007707F4"/>
    <w:rsid w:val="007773AC"/>
    <w:rsid w:val="00785177"/>
    <w:rsid w:val="00792200"/>
    <w:rsid w:val="00792FBF"/>
    <w:rsid w:val="007B0860"/>
    <w:rsid w:val="007B4513"/>
    <w:rsid w:val="007B6ED0"/>
    <w:rsid w:val="007B7A8F"/>
    <w:rsid w:val="007C04A1"/>
    <w:rsid w:val="007C110F"/>
    <w:rsid w:val="007C48DB"/>
    <w:rsid w:val="007C524B"/>
    <w:rsid w:val="007D36E9"/>
    <w:rsid w:val="007D653B"/>
    <w:rsid w:val="007E365C"/>
    <w:rsid w:val="007F554F"/>
    <w:rsid w:val="0080166C"/>
    <w:rsid w:val="00801D7D"/>
    <w:rsid w:val="00802939"/>
    <w:rsid w:val="008059F5"/>
    <w:rsid w:val="00825A44"/>
    <w:rsid w:val="00826694"/>
    <w:rsid w:val="00835505"/>
    <w:rsid w:val="00843D82"/>
    <w:rsid w:val="00844210"/>
    <w:rsid w:val="00844FC4"/>
    <w:rsid w:val="00845F2C"/>
    <w:rsid w:val="008625AF"/>
    <w:rsid w:val="00867238"/>
    <w:rsid w:val="00870230"/>
    <w:rsid w:val="008702E0"/>
    <w:rsid w:val="008732F7"/>
    <w:rsid w:val="00882079"/>
    <w:rsid w:val="008823B2"/>
    <w:rsid w:val="00883A55"/>
    <w:rsid w:val="008978F7"/>
    <w:rsid w:val="008A180D"/>
    <w:rsid w:val="008A25F5"/>
    <w:rsid w:val="008A58AE"/>
    <w:rsid w:val="008B2EDF"/>
    <w:rsid w:val="008C1889"/>
    <w:rsid w:val="008C462B"/>
    <w:rsid w:val="008D6316"/>
    <w:rsid w:val="009009AE"/>
    <w:rsid w:val="00901F8C"/>
    <w:rsid w:val="009034A4"/>
    <w:rsid w:val="009108EE"/>
    <w:rsid w:val="0092035E"/>
    <w:rsid w:val="00926A37"/>
    <w:rsid w:val="009451BA"/>
    <w:rsid w:val="00950FFE"/>
    <w:rsid w:val="009571DB"/>
    <w:rsid w:val="00961B8C"/>
    <w:rsid w:val="00980F18"/>
    <w:rsid w:val="00995D56"/>
    <w:rsid w:val="00996C70"/>
    <w:rsid w:val="009A000B"/>
    <w:rsid w:val="009A0BAD"/>
    <w:rsid w:val="009A4955"/>
    <w:rsid w:val="009A49AB"/>
    <w:rsid w:val="009A7869"/>
    <w:rsid w:val="009B327D"/>
    <w:rsid w:val="009C69AC"/>
    <w:rsid w:val="009D0B00"/>
    <w:rsid w:val="009D7FB6"/>
    <w:rsid w:val="009E3E00"/>
    <w:rsid w:val="009E6264"/>
    <w:rsid w:val="009F0E9D"/>
    <w:rsid w:val="009F11A4"/>
    <w:rsid w:val="009F639B"/>
    <w:rsid w:val="00A01014"/>
    <w:rsid w:val="00A05D69"/>
    <w:rsid w:val="00A1375C"/>
    <w:rsid w:val="00A3027B"/>
    <w:rsid w:val="00A34F4B"/>
    <w:rsid w:val="00A371E3"/>
    <w:rsid w:val="00A40A48"/>
    <w:rsid w:val="00A435FC"/>
    <w:rsid w:val="00A5112B"/>
    <w:rsid w:val="00A541F7"/>
    <w:rsid w:val="00A72EFC"/>
    <w:rsid w:val="00A77F89"/>
    <w:rsid w:val="00A90D95"/>
    <w:rsid w:val="00A927C1"/>
    <w:rsid w:val="00AA0661"/>
    <w:rsid w:val="00AA2051"/>
    <w:rsid w:val="00AA7225"/>
    <w:rsid w:val="00AB00B4"/>
    <w:rsid w:val="00AB03B3"/>
    <w:rsid w:val="00AB4177"/>
    <w:rsid w:val="00AB7CDB"/>
    <w:rsid w:val="00AD7AEE"/>
    <w:rsid w:val="00AE0F2A"/>
    <w:rsid w:val="00AE1603"/>
    <w:rsid w:val="00AE2905"/>
    <w:rsid w:val="00AE55A2"/>
    <w:rsid w:val="00B01AF4"/>
    <w:rsid w:val="00B033F1"/>
    <w:rsid w:val="00B07E0F"/>
    <w:rsid w:val="00B12B77"/>
    <w:rsid w:val="00B20AB4"/>
    <w:rsid w:val="00B20CD0"/>
    <w:rsid w:val="00B27A09"/>
    <w:rsid w:val="00B4286C"/>
    <w:rsid w:val="00B44F27"/>
    <w:rsid w:val="00B52B08"/>
    <w:rsid w:val="00B550F4"/>
    <w:rsid w:val="00B56A26"/>
    <w:rsid w:val="00B6489A"/>
    <w:rsid w:val="00B8720B"/>
    <w:rsid w:val="00B937AD"/>
    <w:rsid w:val="00B94721"/>
    <w:rsid w:val="00B96ECE"/>
    <w:rsid w:val="00BA05B5"/>
    <w:rsid w:val="00BA5568"/>
    <w:rsid w:val="00BA79B7"/>
    <w:rsid w:val="00BB0E03"/>
    <w:rsid w:val="00BB30BB"/>
    <w:rsid w:val="00BB3A31"/>
    <w:rsid w:val="00BB7D01"/>
    <w:rsid w:val="00BD0874"/>
    <w:rsid w:val="00BD0B50"/>
    <w:rsid w:val="00BD200E"/>
    <w:rsid w:val="00BD776F"/>
    <w:rsid w:val="00BE0531"/>
    <w:rsid w:val="00BE190D"/>
    <w:rsid w:val="00BE22AB"/>
    <w:rsid w:val="00BF0C62"/>
    <w:rsid w:val="00BF16AC"/>
    <w:rsid w:val="00BF20F2"/>
    <w:rsid w:val="00BF6A59"/>
    <w:rsid w:val="00C14A6A"/>
    <w:rsid w:val="00C35E97"/>
    <w:rsid w:val="00C420B8"/>
    <w:rsid w:val="00C44801"/>
    <w:rsid w:val="00C51D2A"/>
    <w:rsid w:val="00C533D5"/>
    <w:rsid w:val="00C55AE4"/>
    <w:rsid w:val="00C652E2"/>
    <w:rsid w:val="00C742A4"/>
    <w:rsid w:val="00C7439B"/>
    <w:rsid w:val="00C749AB"/>
    <w:rsid w:val="00C74E76"/>
    <w:rsid w:val="00C75783"/>
    <w:rsid w:val="00C7579A"/>
    <w:rsid w:val="00C8488F"/>
    <w:rsid w:val="00CA0A94"/>
    <w:rsid w:val="00CA426D"/>
    <w:rsid w:val="00CB0C3E"/>
    <w:rsid w:val="00CB608B"/>
    <w:rsid w:val="00CC3805"/>
    <w:rsid w:val="00CC4C63"/>
    <w:rsid w:val="00CD28D8"/>
    <w:rsid w:val="00CD2C6D"/>
    <w:rsid w:val="00CD3B7A"/>
    <w:rsid w:val="00CD4379"/>
    <w:rsid w:val="00CE1D6A"/>
    <w:rsid w:val="00CE5DED"/>
    <w:rsid w:val="00CE75D4"/>
    <w:rsid w:val="00D00292"/>
    <w:rsid w:val="00D00DD6"/>
    <w:rsid w:val="00D15D03"/>
    <w:rsid w:val="00D239FF"/>
    <w:rsid w:val="00D35246"/>
    <w:rsid w:val="00D428E0"/>
    <w:rsid w:val="00D5537F"/>
    <w:rsid w:val="00D62197"/>
    <w:rsid w:val="00D62499"/>
    <w:rsid w:val="00D6639B"/>
    <w:rsid w:val="00D7518F"/>
    <w:rsid w:val="00D75627"/>
    <w:rsid w:val="00D779F4"/>
    <w:rsid w:val="00D9062D"/>
    <w:rsid w:val="00DA38C3"/>
    <w:rsid w:val="00DA3C46"/>
    <w:rsid w:val="00DB1B69"/>
    <w:rsid w:val="00DB2B5E"/>
    <w:rsid w:val="00DB681B"/>
    <w:rsid w:val="00DB6FDF"/>
    <w:rsid w:val="00DB74FA"/>
    <w:rsid w:val="00DC594B"/>
    <w:rsid w:val="00DC6479"/>
    <w:rsid w:val="00DD1944"/>
    <w:rsid w:val="00DE03A2"/>
    <w:rsid w:val="00DE3A76"/>
    <w:rsid w:val="00DE3E2C"/>
    <w:rsid w:val="00DE3E4D"/>
    <w:rsid w:val="00DF13C9"/>
    <w:rsid w:val="00DF4D74"/>
    <w:rsid w:val="00DF68AA"/>
    <w:rsid w:val="00E06DA2"/>
    <w:rsid w:val="00E234A3"/>
    <w:rsid w:val="00E24368"/>
    <w:rsid w:val="00E2522E"/>
    <w:rsid w:val="00E34DFB"/>
    <w:rsid w:val="00E353C9"/>
    <w:rsid w:val="00E37479"/>
    <w:rsid w:val="00E37B7C"/>
    <w:rsid w:val="00E445BB"/>
    <w:rsid w:val="00E460E3"/>
    <w:rsid w:val="00E50425"/>
    <w:rsid w:val="00E5206E"/>
    <w:rsid w:val="00E52598"/>
    <w:rsid w:val="00E61AF4"/>
    <w:rsid w:val="00E649CD"/>
    <w:rsid w:val="00E71042"/>
    <w:rsid w:val="00E80BFF"/>
    <w:rsid w:val="00E867ED"/>
    <w:rsid w:val="00E901BE"/>
    <w:rsid w:val="00E96338"/>
    <w:rsid w:val="00E97E71"/>
    <w:rsid w:val="00EB1D13"/>
    <w:rsid w:val="00EB5D06"/>
    <w:rsid w:val="00EC3EFB"/>
    <w:rsid w:val="00ED26DA"/>
    <w:rsid w:val="00EE7206"/>
    <w:rsid w:val="00F12CFC"/>
    <w:rsid w:val="00F1303B"/>
    <w:rsid w:val="00F1512E"/>
    <w:rsid w:val="00F22426"/>
    <w:rsid w:val="00F37EC9"/>
    <w:rsid w:val="00F41E17"/>
    <w:rsid w:val="00F546FD"/>
    <w:rsid w:val="00F561A3"/>
    <w:rsid w:val="00F63D3C"/>
    <w:rsid w:val="00F64F34"/>
    <w:rsid w:val="00F7429A"/>
    <w:rsid w:val="00F747EA"/>
    <w:rsid w:val="00F74A84"/>
    <w:rsid w:val="00F81B4C"/>
    <w:rsid w:val="00F838B7"/>
    <w:rsid w:val="00F8534F"/>
    <w:rsid w:val="00FA1024"/>
    <w:rsid w:val="00FB398C"/>
    <w:rsid w:val="00FB56BC"/>
    <w:rsid w:val="00FC66B7"/>
    <w:rsid w:val="00FD1821"/>
    <w:rsid w:val="00FE5A1D"/>
    <w:rsid w:val="00FE632F"/>
    <w:rsid w:val="00FF001C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C46F96-5E3F-4952-B948-56EC1DD6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ZP-Normální"/>
    <w:qFormat/>
    <w:rsid w:val="00AA7225"/>
    <w:pPr>
      <w:spacing w:after="120" w:line="288" w:lineRule="auto"/>
      <w:ind w:firstLine="709"/>
      <w:jc w:val="both"/>
    </w:pPr>
    <w:rPr>
      <w:rFonts w:ascii="Times New Roman" w:hAnsi="Times New Roman"/>
      <w:lang w:val="cs-CZ"/>
    </w:rPr>
  </w:style>
  <w:style w:type="paragraph" w:styleId="Nadpis1">
    <w:name w:val="heading 1"/>
    <w:aliases w:val="ZP-Nadpis 1"/>
    <w:basedOn w:val="Normln"/>
    <w:next w:val="Normln"/>
    <w:link w:val="Nadpis1Char"/>
    <w:uiPriority w:val="9"/>
    <w:qFormat/>
    <w:rsid w:val="00386AEE"/>
    <w:pPr>
      <w:keepNext/>
      <w:keepLines/>
      <w:pageBreakBefore/>
      <w:numPr>
        <w:numId w:val="7"/>
      </w:numPr>
      <w:spacing w:before="120" w:after="300" w:line="240" w:lineRule="auto"/>
      <w:ind w:left="709" w:hanging="709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aliases w:val="ZP-Nadpis 2"/>
    <w:basedOn w:val="Normln"/>
    <w:next w:val="Normln"/>
    <w:link w:val="Nadpis2Char"/>
    <w:uiPriority w:val="9"/>
    <w:qFormat/>
    <w:rsid w:val="00386AEE"/>
    <w:pPr>
      <w:keepNext/>
      <w:keepLines/>
      <w:numPr>
        <w:ilvl w:val="1"/>
        <w:numId w:val="1"/>
      </w:numPr>
      <w:tabs>
        <w:tab w:val="left" w:pos="142"/>
      </w:tabs>
      <w:spacing w:before="280" w:line="240" w:lineRule="auto"/>
      <w:ind w:left="709" w:hanging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aliases w:val="ZP-Nadpis 3"/>
    <w:basedOn w:val="Normln"/>
    <w:next w:val="Normln"/>
    <w:link w:val="Nadpis3Char"/>
    <w:uiPriority w:val="9"/>
    <w:qFormat/>
    <w:rsid w:val="00386AEE"/>
    <w:pPr>
      <w:keepNext/>
      <w:keepLines/>
      <w:numPr>
        <w:ilvl w:val="2"/>
        <w:numId w:val="1"/>
      </w:numPr>
      <w:spacing w:before="240" w:line="240" w:lineRule="auto"/>
      <w:ind w:left="709" w:hanging="709"/>
      <w:jc w:val="left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aliases w:val="ZP-Nadpis 4"/>
    <w:basedOn w:val="Normln"/>
    <w:next w:val="Normln"/>
    <w:link w:val="Nadpis4Char"/>
    <w:uiPriority w:val="9"/>
    <w:qFormat/>
    <w:rsid w:val="00386AEE"/>
    <w:pPr>
      <w:keepNext/>
      <w:keepLines/>
      <w:numPr>
        <w:ilvl w:val="3"/>
        <w:numId w:val="1"/>
      </w:numPr>
      <w:spacing w:before="200" w:after="0"/>
      <w:ind w:left="709" w:hanging="709"/>
      <w:jc w:val="left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B550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50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50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50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50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Bezmezer"/>
    <w:link w:val="NadpisChar"/>
    <w:rsid w:val="00EB5D06"/>
    <w:pPr>
      <w:spacing w:after="0" w:line="240" w:lineRule="auto"/>
      <w:ind w:firstLine="0"/>
      <w:jc w:val="left"/>
    </w:pPr>
    <w:rPr>
      <w:b/>
      <w:sz w:val="32"/>
      <w:szCs w:val="40"/>
    </w:rPr>
  </w:style>
  <w:style w:type="table" w:styleId="Mkatabulky">
    <w:name w:val="Table Grid"/>
    <w:basedOn w:val="Normlntabulka"/>
    <w:uiPriority w:val="59"/>
    <w:rsid w:val="009B3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Char">
    <w:name w:val="Nadpis Char"/>
    <w:basedOn w:val="Standardnpsmoodstavce"/>
    <w:link w:val="Nadpis"/>
    <w:rsid w:val="00EB5D06"/>
    <w:rPr>
      <w:rFonts w:ascii="Times New Roman" w:hAnsi="Times New Roman"/>
      <w:b/>
      <w:sz w:val="32"/>
      <w:szCs w:val="40"/>
      <w:lang w:val="cs-CZ"/>
    </w:rPr>
  </w:style>
  <w:style w:type="paragraph" w:styleId="Bezmezer">
    <w:name w:val="No Spacing"/>
    <w:uiPriority w:val="1"/>
    <w:rsid w:val="00007952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Odstavecseseznamem">
    <w:name w:val="List Paragraph"/>
    <w:basedOn w:val="Normln"/>
    <w:link w:val="OdstavecseseznamemChar"/>
    <w:uiPriority w:val="34"/>
    <w:rsid w:val="00BD0B50"/>
    <w:pPr>
      <w:ind w:left="720"/>
      <w:contextualSpacing/>
    </w:pPr>
  </w:style>
  <w:style w:type="table" w:customStyle="1" w:styleId="Svtlstnovn1">
    <w:name w:val="Světlé stínování1"/>
    <w:basedOn w:val="Normlntabulka"/>
    <w:uiPriority w:val="60"/>
    <w:rsid w:val="004E77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4E77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1Char">
    <w:name w:val="Nadpis 1 Char"/>
    <w:aliases w:val="ZP-Nadpis 1 Char"/>
    <w:basedOn w:val="Standardnpsmoodstavce"/>
    <w:link w:val="Nadpis1"/>
    <w:uiPriority w:val="9"/>
    <w:rsid w:val="00386AEE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styleId="Hypertextovodkaz">
    <w:name w:val="Hyperlink"/>
    <w:basedOn w:val="Standardnpsmoodstavce"/>
    <w:uiPriority w:val="99"/>
    <w:unhideWhenUsed/>
    <w:rsid w:val="00980F18"/>
    <w:rPr>
      <w:color w:val="0000FF" w:themeColor="hyperlink"/>
      <w:u w:val="single"/>
    </w:rPr>
  </w:style>
  <w:style w:type="character" w:customStyle="1" w:styleId="Nadpis2Char">
    <w:name w:val="Nadpis 2 Char"/>
    <w:aliases w:val="ZP-Nadpis 2 Char"/>
    <w:basedOn w:val="Standardnpsmoodstavce"/>
    <w:link w:val="Nadpis2"/>
    <w:uiPriority w:val="9"/>
    <w:rsid w:val="00386AEE"/>
    <w:rPr>
      <w:rFonts w:ascii="Times New Roman" w:eastAsiaTheme="majorEastAsia" w:hAnsi="Times New Roman" w:cstheme="majorBidi"/>
      <w:b/>
      <w:bCs/>
      <w:sz w:val="28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3B1E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3B1E"/>
    <w:rPr>
      <w:rFonts w:ascii="Times New Roman" w:hAnsi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1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13B1E"/>
    <w:rPr>
      <w:rFonts w:ascii="Tahoma" w:hAnsi="Tahoma" w:cs="Tahoma"/>
      <w:sz w:val="16"/>
      <w:szCs w:val="16"/>
    </w:rPr>
  </w:style>
  <w:style w:type="character" w:customStyle="1" w:styleId="Nadpis3Char">
    <w:name w:val="Nadpis 3 Char"/>
    <w:aliases w:val="ZP-Nadpis 3 Char"/>
    <w:basedOn w:val="Standardnpsmoodstavce"/>
    <w:link w:val="Nadpis3"/>
    <w:uiPriority w:val="9"/>
    <w:rsid w:val="00386AEE"/>
    <w:rPr>
      <w:rFonts w:ascii="Times New Roman" w:eastAsiaTheme="majorEastAsia" w:hAnsi="Times New Roman" w:cstheme="majorBidi"/>
      <w:b/>
      <w:bCs/>
      <w:sz w:val="24"/>
      <w:lang w:val="cs-CZ"/>
    </w:rPr>
  </w:style>
  <w:style w:type="character" w:customStyle="1" w:styleId="Nadpis4Char">
    <w:name w:val="Nadpis 4 Char"/>
    <w:aliases w:val="ZP-Nadpis 4 Char"/>
    <w:basedOn w:val="Standardnpsmoodstavce"/>
    <w:link w:val="Nadpis4"/>
    <w:uiPriority w:val="9"/>
    <w:rsid w:val="00386AEE"/>
    <w:rPr>
      <w:rFonts w:ascii="Times New Roman" w:eastAsiaTheme="majorEastAsia" w:hAnsi="Times New Roman" w:cstheme="majorBidi"/>
      <w:b/>
      <w:bCs/>
      <w:i/>
      <w:iCs/>
      <w:sz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50F4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50F4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50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s-CZ"/>
    </w:rPr>
  </w:style>
  <w:style w:type="paragraph" w:styleId="Titulek">
    <w:name w:val="caption"/>
    <w:aliases w:val="ZP-Obrázek"/>
    <w:basedOn w:val="Normln"/>
    <w:next w:val="Normln"/>
    <w:link w:val="TitulekChar"/>
    <w:uiPriority w:val="35"/>
    <w:unhideWhenUsed/>
    <w:qFormat/>
    <w:rsid w:val="00C35E97"/>
    <w:pPr>
      <w:numPr>
        <w:ilvl w:val="1"/>
        <w:numId w:val="8"/>
      </w:numPr>
      <w:spacing w:line="240" w:lineRule="auto"/>
      <w:jc w:val="center"/>
    </w:pPr>
    <w:rPr>
      <w:bCs/>
      <w:i/>
      <w:szCs w:val="18"/>
    </w:rPr>
  </w:style>
  <w:style w:type="paragraph" w:customStyle="1" w:styleId="ZP-Tabulka">
    <w:name w:val="ZP-Tabulka"/>
    <w:basedOn w:val="Titulek"/>
    <w:next w:val="Normln"/>
    <w:link w:val="ZP-TabulkaChar"/>
    <w:qFormat/>
    <w:rsid w:val="00364AC5"/>
    <w:pPr>
      <w:keepNext/>
      <w:numPr>
        <w:numId w:val="7"/>
      </w:numPr>
      <w:spacing w:after="0"/>
      <w:ind w:left="1418"/>
      <w:jc w:val="left"/>
    </w:pPr>
  </w:style>
  <w:style w:type="paragraph" w:customStyle="1" w:styleId="ZP-Zdrojovkdy">
    <w:name w:val="ZP-Zdrojové kódy"/>
    <w:basedOn w:val="Normln"/>
    <w:link w:val="ZP-ZdrojovkdyChar"/>
    <w:qFormat/>
    <w:rsid w:val="00B937AD"/>
    <w:pPr>
      <w:spacing w:line="276" w:lineRule="auto"/>
      <w:ind w:firstLine="0"/>
      <w:jc w:val="left"/>
    </w:pPr>
    <w:rPr>
      <w:rFonts w:ascii="Courier New" w:hAnsi="Courier New" w:cs="Courier New"/>
    </w:rPr>
  </w:style>
  <w:style w:type="character" w:customStyle="1" w:styleId="TitulekChar">
    <w:name w:val="Titulek Char"/>
    <w:aliases w:val="ZP-Obrázek Char"/>
    <w:basedOn w:val="Standardnpsmoodstavce"/>
    <w:link w:val="Titulek"/>
    <w:uiPriority w:val="35"/>
    <w:rsid w:val="00C35E97"/>
    <w:rPr>
      <w:rFonts w:ascii="Times New Roman" w:hAnsi="Times New Roman"/>
      <w:bCs/>
      <w:i/>
      <w:szCs w:val="18"/>
      <w:lang w:val="cs-CZ"/>
    </w:rPr>
  </w:style>
  <w:style w:type="character" w:customStyle="1" w:styleId="ZP-TabulkaChar">
    <w:name w:val="ZP-Tabulka Char"/>
    <w:basedOn w:val="TitulekChar"/>
    <w:link w:val="ZP-Tabulka"/>
    <w:rsid w:val="00364AC5"/>
    <w:rPr>
      <w:rFonts w:ascii="Times New Roman" w:hAnsi="Times New Roman"/>
      <w:bCs/>
      <w:i/>
      <w:szCs w:val="18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CB608B"/>
    <w:pPr>
      <w:tabs>
        <w:tab w:val="left" w:pos="440"/>
        <w:tab w:val="right" w:leader="dot" w:pos="8505"/>
      </w:tabs>
      <w:spacing w:after="100"/>
      <w:ind w:firstLine="0"/>
    </w:pPr>
  </w:style>
  <w:style w:type="character" w:customStyle="1" w:styleId="ZP-ZdrojovkdyChar">
    <w:name w:val="ZP-Zdrojové kódy Char"/>
    <w:basedOn w:val="Standardnpsmoodstavce"/>
    <w:link w:val="ZP-Zdrojovkdy"/>
    <w:rsid w:val="00B937AD"/>
    <w:rPr>
      <w:rFonts w:ascii="Courier New" w:hAnsi="Courier New" w:cs="Courier New"/>
      <w:lang w:val="cs-CZ"/>
    </w:rPr>
  </w:style>
  <w:style w:type="paragraph" w:styleId="Obsah2">
    <w:name w:val="toc 2"/>
    <w:basedOn w:val="Normln"/>
    <w:next w:val="Normln"/>
    <w:autoRedefine/>
    <w:uiPriority w:val="39"/>
    <w:unhideWhenUsed/>
    <w:rsid w:val="00CB608B"/>
    <w:pPr>
      <w:tabs>
        <w:tab w:val="left" w:pos="1540"/>
        <w:tab w:val="right" w:leader="dot" w:pos="8505"/>
      </w:tabs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CB608B"/>
    <w:pPr>
      <w:tabs>
        <w:tab w:val="left" w:pos="1809"/>
        <w:tab w:val="right" w:leader="dot" w:pos="8505"/>
      </w:tabs>
      <w:spacing w:after="100"/>
      <w:ind w:left="440"/>
    </w:pPr>
  </w:style>
  <w:style w:type="paragraph" w:customStyle="1" w:styleId="Necislovanynadpis1">
    <w:name w:val="Necislovany nadpis 1"/>
    <w:basedOn w:val="Nadpis1"/>
    <w:link w:val="Necislovanynadpis1Char"/>
    <w:semiHidden/>
    <w:qFormat/>
    <w:rsid w:val="00DE3E2C"/>
    <w:pPr>
      <w:numPr>
        <w:numId w:val="0"/>
      </w:numPr>
      <w:ind w:left="567" w:hanging="567"/>
    </w:pPr>
  </w:style>
  <w:style w:type="paragraph" w:customStyle="1" w:styleId="ZP-Ploha">
    <w:name w:val="ZP-Příloha"/>
    <w:basedOn w:val="Normlnodsazen"/>
    <w:next w:val="Normln"/>
    <w:link w:val="ZP-PlohaChar"/>
    <w:uiPriority w:val="97"/>
    <w:qFormat/>
    <w:rsid w:val="001B533F"/>
    <w:pPr>
      <w:keepNext/>
      <w:numPr>
        <w:numId w:val="3"/>
      </w:numPr>
      <w:ind w:left="0" w:firstLine="0"/>
      <w:jc w:val="left"/>
    </w:pPr>
    <w:rPr>
      <w:i/>
      <w:szCs w:val="18"/>
    </w:rPr>
  </w:style>
  <w:style w:type="character" w:customStyle="1" w:styleId="Necislovanynadpis1Char">
    <w:name w:val="Necislovany nadpis 1 Char"/>
    <w:basedOn w:val="Nadpis1Char"/>
    <w:link w:val="Necislovanynadpis1"/>
    <w:semiHidden/>
    <w:rsid w:val="00281C7B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customStyle="1" w:styleId="ZP-PlohaChar">
    <w:name w:val="ZP-Příloha Char"/>
    <w:basedOn w:val="TitulekChar"/>
    <w:link w:val="ZP-Ploha"/>
    <w:uiPriority w:val="97"/>
    <w:rsid w:val="001B533F"/>
    <w:rPr>
      <w:rFonts w:ascii="Times New Roman" w:hAnsi="Times New Roman"/>
      <w:bCs w:val="0"/>
      <w:i/>
      <w:szCs w:val="18"/>
      <w:lang w:val="cs-CZ"/>
    </w:rPr>
  </w:style>
  <w:style w:type="paragraph" w:styleId="Seznamobrzk">
    <w:name w:val="table of figures"/>
    <w:basedOn w:val="Normln"/>
    <w:next w:val="Normln"/>
    <w:uiPriority w:val="99"/>
    <w:unhideWhenUsed/>
    <w:rsid w:val="003F12DE"/>
    <w:pPr>
      <w:spacing w:after="0"/>
      <w:ind w:firstLine="0"/>
    </w:pPr>
    <w:rPr>
      <w:i/>
    </w:rPr>
  </w:style>
  <w:style w:type="character" w:styleId="Sledovanodkaz">
    <w:name w:val="FollowedHyperlink"/>
    <w:basedOn w:val="Standardnpsmoodstavce"/>
    <w:uiPriority w:val="99"/>
    <w:semiHidden/>
    <w:unhideWhenUsed/>
    <w:rsid w:val="00CC4C63"/>
    <w:rPr>
      <w:color w:val="800080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B7CDB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844FC4"/>
    <w:pPr>
      <w:spacing w:before="100" w:beforeAutospacing="1" w:after="119"/>
      <w:ind w:firstLine="0"/>
    </w:pPr>
    <w:rPr>
      <w:rFonts w:eastAsia="Times New Roman" w:cs="Times New Roman"/>
      <w:sz w:val="24"/>
      <w:szCs w:val="24"/>
      <w:lang w:eastAsia="sk-SK"/>
    </w:rPr>
  </w:style>
  <w:style w:type="paragraph" w:customStyle="1" w:styleId="Nadpis40">
    <w:name w:val="Nadpis_4"/>
    <w:basedOn w:val="Nadpis4"/>
    <w:next w:val="Normln"/>
    <w:link w:val="Nadpis4Char0"/>
    <w:semiHidden/>
    <w:rsid w:val="00926A37"/>
    <w:pPr>
      <w:tabs>
        <w:tab w:val="num" w:pos="993"/>
      </w:tabs>
      <w:ind w:hanging="992"/>
    </w:pPr>
    <w:rPr>
      <w:rFonts w:cs="Times New Roman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92200"/>
    <w:rPr>
      <w:rFonts w:ascii="Times New Roman" w:hAnsi="Times New Roman"/>
      <w:lang w:val="cs-CZ"/>
    </w:rPr>
  </w:style>
  <w:style w:type="character" w:customStyle="1" w:styleId="Nadpis4Char0">
    <w:name w:val="Nadpis_4 Char"/>
    <w:basedOn w:val="OdstavecseseznamemChar"/>
    <w:link w:val="Nadpis40"/>
    <w:semiHidden/>
    <w:rsid w:val="00281C7B"/>
    <w:rPr>
      <w:rFonts w:ascii="Times New Roman" w:eastAsiaTheme="majorEastAsia" w:hAnsi="Times New Roman" w:cs="Times New Roman"/>
      <w:b/>
      <w:bCs/>
      <w:i/>
      <w:iCs/>
      <w:sz w:val="24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F546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546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546FD"/>
    <w:rPr>
      <w:rFonts w:ascii="Times New Roman" w:hAnsi="Times New Roman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546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546FD"/>
    <w:rPr>
      <w:rFonts w:ascii="Times New Roman" w:hAnsi="Times New Roman"/>
      <w:b/>
      <w:bCs/>
      <w:sz w:val="20"/>
      <w:szCs w:val="20"/>
      <w:lang w:val="cs-CZ"/>
    </w:rPr>
  </w:style>
  <w:style w:type="character" w:customStyle="1" w:styleId="MTEquationSection">
    <w:name w:val="MTEquationSection"/>
    <w:basedOn w:val="Standardnpsmoodstavce"/>
    <w:rsid w:val="00E06DA2"/>
    <w:rPr>
      <w:vanish/>
      <w:color w:val="FF0000"/>
    </w:rPr>
  </w:style>
  <w:style w:type="paragraph" w:customStyle="1" w:styleId="ZP-Citace">
    <w:name w:val="ZP-Citace"/>
    <w:basedOn w:val="Normln"/>
    <w:link w:val="ZP-CitaceChar"/>
    <w:qFormat/>
    <w:rsid w:val="00577F87"/>
    <w:pPr>
      <w:numPr>
        <w:numId w:val="2"/>
      </w:numPr>
    </w:pPr>
  </w:style>
  <w:style w:type="paragraph" w:styleId="Normlnodsazen">
    <w:name w:val="Normal Indent"/>
    <w:basedOn w:val="Normln"/>
    <w:uiPriority w:val="99"/>
    <w:semiHidden/>
    <w:unhideWhenUsed/>
    <w:rsid w:val="00F74A84"/>
    <w:pPr>
      <w:ind w:left="708"/>
    </w:pPr>
  </w:style>
  <w:style w:type="character" w:customStyle="1" w:styleId="ZP-CitaceChar">
    <w:name w:val="ZP-Citace Char"/>
    <w:basedOn w:val="Standardnpsmoodstavce"/>
    <w:link w:val="ZP-Citace"/>
    <w:rsid w:val="00577F87"/>
    <w:rPr>
      <w:rFonts w:ascii="Times New Roman" w:hAnsi="Times New Roman"/>
      <w:lang w:val="cs-CZ"/>
    </w:rPr>
  </w:style>
  <w:style w:type="paragraph" w:customStyle="1" w:styleId="ZP-Nadpis">
    <w:name w:val="ZP-Nadpis"/>
    <w:basedOn w:val="Nadpis"/>
    <w:qFormat/>
    <w:rsid w:val="0021595C"/>
    <w:pPr>
      <w:spacing w:after="320"/>
    </w:pPr>
  </w:style>
  <w:style w:type="paragraph" w:customStyle="1" w:styleId="ZP-Zahlavi">
    <w:name w:val="ZP-Zahlavi"/>
    <w:basedOn w:val="Normln"/>
    <w:link w:val="ZP-ZahlaviChar"/>
    <w:qFormat/>
    <w:rsid w:val="00146B54"/>
    <w:pPr>
      <w:pBdr>
        <w:bottom w:val="single" w:sz="4" w:space="1" w:color="auto"/>
      </w:pBdr>
      <w:spacing w:after="0" w:line="240" w:lineRule="auto"/>
      <w:ind w:firstLine="0"/>
    </w:pPr>
  </w:style>
  <w:style w:type="numbering" w:customStyle="1" w:styleId="Styl1">
    <w:name w:val="Styl1"/>
    <w:uiPriority w:val="99"/>
    <w:rsid w:val="00D7518F"/>
    <w:pPr>
      <w:numPr>
        <w:numId w:val="9"/>
      </w:numPr>
    </w:pPr>
  </w:style>
  <w:style w:type="character" w:customStyle="1" w:styleId="ZP-ZahlaviChar">
    <w:name w:val="ZP-Zahlavi Char"/>
    <w:basedOn w:val="Standardnpsmoodstavce"/>
    <w:link w:val="ZP-Zahlavi"/>
    <w:rsid w:val="00146B54"/>
    <w:rPr>
      <w:rFonts w:ascii="Times New Roman" w:hAnsi="Times New Roman"/>
      <w:lang w:val="cs-CZ"/>
    </w:rPr>
  </w:style>
  <w:style w:type="paragraph" w:styleId="slovanseznam">
    <w:name w:val="List Number"/>
    <w:basedOn w:val="Normln"/>
    <w:uiPriority w:val="99"/>
    <w:semiHidden/>
    <w:unhideWhenUsed/>
    <w:rsid w:val="004E251A"/>
    <w:pPr>
      <w:ind w:firstLine="0"/>
      <w:contextualSpacing/>
    </w:pPr>
  </w:style>
  <w:style w:type="paragraph" w:customStyle="1" w:styleId="ZP-Obrzek-new">
    <w:name w:val="ZP-Obrázek-new"/>
    <w:basedOn w:val="Titulek"/>
    <w:next w:val="Normln"/>
    <w:link w:val="ZP-Obrzek-newChar"/>
    <w:qFormat/>
    <w:rsid w:val="00C7579A"/>
    <w:pPr>
      <w:numPr>
        <w:ilvl w:val="0"/>
        <w:numId w:val="0"/>
      </w:numPr>
    </w:pPr>
    <w:rPr>
      <w:noProof/>
      <w:lang w:eastAsia="cs-CZ"/>
    </w:rPr>
  </w:style>
  <w:style w:type="paragraph" w:styleId="slovanseznam2">
    <w:name w:val="List Number 2"/>
    <w:basedOn w:val="Normln"/>
    <w:uiPriority w:val="99"/>
    <w:semiHidden/>
    <w:unhideWhenUsed/>
    <w:rsid w:val="007B0860"/>
    <w:pPr>
      <w:ind w:firstLine="0"/>
      <w:contextualSpacing/>
    </w:pPr>
  </w:style>
  <w:style w:type="character" w:customStyle="1" w:styleId="ZP-Obrzek-newChar">
    <w:name w:val="ZP-Obrázek-new Char"/>
    <w:basedOn w:val="TitulekChar"/>
    <w:link w:val="ZP-Obrzek-new"/>
    <w:rsid w:val="004E251A"/>
    <w:rPr>
      <w:rFonts w:ascii="Times New Roman" w:hAnsi="Times New Roman"/>
      <w:bCs/>
      <w:i/>
      <w:noProof/>
      <w:szCs w:val="18"/>
      <w:lang w:val="cs-CZ" w:eastAsia="cs-CZ"/>
    </w:rPr>
  </w:style>
  <w:style w:type="paragraph" w:styleId="Hlavikaobsahu">
    <w:name w:val="toa heading"/>
    <w:basedOn w:val="Normln"/>
    <w:next w:val="Normln"/>
    <w:uiPriority w:val="99"/>
    <w:unhideWhenUsed/>
    <w:rsid w:val="00636DFD"/>
    <w:pPr>
      <w:spacing w:before="120"/>
      <w:ind w:firstLine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Styl2">
    <w:name w:val="Styl2"/>
    <w:uiPriority w:val="99"/>
    <w:rsid w:val="005735C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i.vsb.cz/cs/okruhy/studium-a-vyuka/informace-pokyny/pokyny-zpracovani-bp-dp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3LS\n_grams\n_grams\sablona-DP-BP-2014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D7711-A5DF-461A-BEFD-B9036AB9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sablona-DP-BP-2014</Template>
  <TotalTime>106</TotalTime>
  <Pages>17</Pages>
  <Words>1330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 Znoj</dc:creator>
  <cp:lastModifiedBy>Iri Znoj</cp:lastModifiedBy>
  <cp:revision>11</cp:revision>
  <cp:lastPrinted>2013-07-18T11:36:00Z</cp:lastPrinted>
  <dcterms:created xsi:type="dcterms:W3CDTF">2014-04-10T12:31:00Z</dcterms:created>
  <dcterms:modified xsi:type="dcterms:W3CDTF">2014-04-10T14:23:00Z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