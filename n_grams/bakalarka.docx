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DA5" w:rsidRPr="00C97DA5" w:rsidRDefault="00A5425F" w:rsidP="00C97DA5">
      <w:pPr>
        <w:pStyle w:val="Nadpis"/>
      </w:pPr>
      <w:r>
        <w:t xml:space="preserve">        </w:t>
      </w:r>
      <w:r w:rsidR="00C97DA5" w:rsidRPr="00264083">
        <w:t>Vysoká škola báňská</w:t>
      </w:r>
      <w:r w:rsidR="00C97DA5" w:rsidRPr="00C97DA5">
        <w:t xml:space="preserve"> – Technická univerzita Ostrava</w:t>
      </w:r>
    </w:p>
    <w:p w:rsidR="00C97DA5" w:rsidRPr="00C97DA5" w:rsidRDefault="00A5425F" w:rsidP="00C97DA5">
      <w:pPr>
        <w:pStyle w:val="Nadpis"/>
      </w:pPr>
      <w:r>
        <w:t xml:space="preserve">                    </w:t>
      </w:r>
      <w:r w:rsidR="00C97DA5" w:rsidRPr="00AB4177">
        <w:t xml:space="preserve">Fakulta elektrotechniky </w:t>
      </w:r>
      <w:r w:rsidR="00C97DA5" w:rsidRPr="00C97DA5">
        <w:t>a informatiky</w:t>
      </w:r>
    </w:p>
    <w:p w:rsidR="00C97DA5" w:rsidRPr="00C97DA5" w:rsidRDefault="00A5425F" w:rsidP="00C97DA5">
      <w:pPr>
        <w:pStyle w:val="Nadpis"/>
      </w:pPr>
      <w:r>
        <w:t xml:space="preserve">                                   </w:t>
      </w:r>
      <w:r w:rsidR="00C97DA5" w:rsidRPr="00AB4177">
        <w:t xml:space="preserve">Katedra </w:t>
      </w:r>
      <w:r w:rsidR="00C97DA5" w:rsidRPr="00C97DA5">
        <w:t>informatiky</w:t>
      </w: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A5425F" w:rsidRDefault="00C97DA5" w:rsidP="00C97DA5">
      <w:pPr>
        <w:pStyle w:val="Bezmezer"/>
        <w:rPr>
          <w:lang w:val="cs-CZ"/>
        </w:rP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A5425F" w:rsidP="00C97DA5">
      <w:pPr>
        <w:pStyle w:val="Nadpis"/>
      </w:pPr>
      <w:r>
        <w:t xml:space="preserve">               </w:t>
      </w:r>
      <w:r w:rsidR="00C97DA5" w:rsidRPr="00C74E76">
        <w:t>Implementace efektivních datových struktur</w:t>
      </w:r>
    </w:p>
    <w:p w:rsidR="00C97DA5" w:rsidRPr="00C97DA5" w:rsidRDefault="00C97DA5" w:rsidP="00C97DA5">
      <w:pPr>
        <w:pStyle w:val="Bezmezer"/>
      </w:pPr>
    </w:p>
    <w:p w:rsidR="00C97DA5" w:rsidRPr="00C97DA5" w:rsidRDefault="00A5425F" w:rsidP="00C97DA5">
      <w:pPr>
        <w:pStyle w:val="Nadpis"/>
      </w:pPr>
      <w:r>
        <w:t xml:space="preserve">               </w:t>
      </w:r>
      <w:proofErr w:type="spellStart"/>
      <w:r w:rsidR="00C97DA5" w:rsidRPr="00C74E76">
        <w:t>Implementation</w:t>
      </w:r>
      <w:proofErr w:type="spellEnd"/>
      <w:r w:rsidR="00C97DA5" w:rsidRPr="00C74E76">
        <w:t xml:space="preserve"> </w:t>
      </w:r>
      <w:proofErr w:type="spellStart"/>
      <w:r w:rsidR="00C97DA5" w:rsidRPr="00C97DA5">
        <w:t>of</w:t>
      </w:r>
      <w:proofErr w:type="spellEnd"/>
      <w:r w:rsidR="00C97DA5" w:rsidRPr="00C97DA5">
        <w:t xml:space="preserve"> </w:t>
      </w:r>
      <w:proofErr w:type="spellStart"/>
      <w:r w:rsidR="00C97DA5" w:rsidRPr="00C97DA5">
        <w:t>Efficient</w:t>
      </w:r>
      <w:proofErr w:type="spellEnd"/>
      <w:r w:rsidR="00C97DA5" w:rsidRPr="00C97DA5">
        <w:t xml:space="preserve"> Data </w:t>
      </w:r>
      <w:proofErr w:type="spellStart"/>
      <w:r w:rsidR="00C97DA5" w:rsidRPr="00C97DA5">
        <w:t>Structures</w:t>
      </w:r>
      <w:proofErr w:type="spellEnd"/>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C97DA5" w:rsidRDefault="00C97DA5" w:rsidP="00C97DA5">
      <w:pPr>
        <w:pStyle w:val="Bezmezer"/>
      </w:pPr>
    </w:p>
    <w:p w:rsidR="00C97DA5" w:rsidRPr="00DE03A2" w:rsidRDefault="00C97DA5" w:rsidP="00C97DA5"/>
    <w:p w:rsidR="00C97DA5" w:rsidRDefault="00C97DA5" w:rsidP="00C97DA5"/>
    <w:p w:rsidR="00C97DA5" w:rsidRDefault="00C97DA5" w:rsidP="00C97DA5"/>
    <w:p w:rsidR="00C97DA5" w:rsidRDefault="00C97DA5" w:rsidP="00C97DA5"/>
    <w:p w:rsidR="00C97DA5" w:rsidRDefault="00C97DA5" w:rsidP="00C97DA5"/>
    <w:p w:rsidR="00C97DA5" w:rsidRDefault="00C97DA5" w:rsidP="00C97DA5"/>
    <w:p w:rsidR="00C97DA5" w:rsidRDefault="00C97DA5" w:rsidP="00C97DA5"/>
    <w:p w:rsidR="00C97DA5" w:rsidRPr="00DE03A2" w:rsidRDefault="00C97DA5" w:rsidP="00C97DA5"/>
    <w:p w:rsidR="00C97DA5" w:rsidRPr="00DE03A2" w:rsidRDefault="00C97DA5" w:rsidP="00C97DA5"/>
    <w:p w:rsidR="00C97DA5" w:rsidRPr="00C97DA5" w:rsidRDefault="00C97DA5" w:rsidP="00C97DA5">
      <w:pPr>
        <w:pStyle w:val="Bezmezer"/>
      </w:pPr>
    </w:p>
    <w:p w:rsidR="00C97DA5" w:rsidRPr="00C97DA5" w:rsidRDefault="00C97DA5" w:rsidP="00C97DA5">
      <w:pPr>
        <w:pStyle w:val="Bezmeze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3"/>
        <w:gridCol w:w="6271"/>
      </w:tblGrid>
      <w:tr w:rsidR="00C97DA5" w:rsidRPr="00DE03A2" w:rsidTr="002622A7">
        <w:trPr>
          <w:trHeight w:val="561"/>
        </w:trPr>
        <w:tc>
          <w:tcPr>
            <w:tcW w:w="2376" w:type="dxa"/>
          </w:tcPr>
          <w:p w:rsidR="00C97DA5" w:rsidRPr="00C97DA5" w:rsidRDefault="00C97DA5" w:rsidP="00C97DA5">
            <w:pPr>
              <w:pStyle w:val="Nadpis"/>
            </w:pPr>
            <w:r>
              <w:t>2014</w:t>
            </w:r>
          </w:p>
        </w:tc>
        <w:tc>
          <w:tcPr>
            <w:tcW w:w="6834" w:type="dxa"/>
          </w:tcPr>
          <w:p w:rsidR="00C97DA5" w:rsidRPr="00C97DA5" w:rsidRDefault="00C97DA5" w:rsidP="00C97DA5">
            <w:pPr>
              <w:pStyle w:val="Nadpis"/>
            </w:pPr>
            <w:r>
              <w:t xml:space="preserve">                                                            Jiří Znoj</w:t>
            </w:r>
          </w:p>
        </w:tc>
      </w:tr>
    </w:tbl>
    <w:p w:rsidR="00C97DA5" w:rsidRPr="00DE03A2" w:rsidRDefault="00C97DA5" w:rsidP="00C97DA5">
      <w:pPr>
        <w:ind w:firstLine="0"/>
      </w:pPr>
      <w:r w:rsidRPr="000264CA">
        <w:rPr>
          <w:highlight w:val="yellow"/>
        </w:rPr>
        <w:lastRenderedPageBreak/>
        <w:t>Text na této stránce nahradit zadáním.</w:t>
      </w:r>
      <w:r>
        <w:t xml:space="preserve"> V černých deskách originálem, v kroužkové vazbě kopií, v el. </w:t>
      </w:r>
      <w:proofErr w:type="gramStart"/>
      <w:r>
        <w:t>verzi</w:t>
      </w:r>
      <w:proofErr w:type="gramEnd"/>
      <w:r>
        <w:t xml:space="preserve"> KVALITNÍM </w:t>
      </w:r>
      <w:proofErr w:type="spellStart"/>
      <w:r>
        <w:t>scanem</w:t>
      </w:r>
      <w:proofErr w:type="spellEnd"/>
      <w:r>
        <w:t xml:space="preserve"> (žádné fotografie z mobilního telefonu!).</w:t>
      </w:r>
    </w:p>
    <w:p w:rsidR="00C97DA5" w:rsidRDefault="00C97DA5" w:rsidP="00C97DA5"/>
    <w:p w:rsidR="00C97DA5" w:rsidRDefault="00C97DA5" w:rsidP="00C97DA5">
      <w:r>
        <w:t xml:space="preserve">Předchozí stránka je první list práce, ale ještě před ní jsou černé desky, jejichž vzhled je definován na stránkách </w:t>
      </w:r>
      <w:proofErr w:type="spellStart"/>
      <w:r>
        <w:t>fei</w:t>
      </w:r>
      <w:proofErr w:type="spellEnd"/>
      <w:r>
        <w:t xml:space="preserve">: </w:t>
      </w:r>
      <w:hyperlink r:id="rId8" w:history="1">
        <w:r w:rsidRPr="00B70BCE">
          <w:rPr>
            <w:rStyle w:val="Hypertextovodkaz"/>
          </w:rPr>
          <w:t>http://www.fei.vsb.cz/cs/okruhy/studium-a-vyuka/informace-pokyny/pokyny-zpracovani-bp-dp</w:t>
        </w:r>
      </w:hyperlink>
    </w:p>
    <w:p w:rsidR="00C97DA5" w:rsidRDefault="00C97DA5" w:rsidP="00C97DA5">
      <w:r>
        <w:t>Hned po titulním listu následuje zadání, v tištěné verzi originál zadání s razítky a podpisy, které si student vyzvedne na sekretariátu před svázáním práce, v elektronické verzi student zde vloží kvalitní obrázek (</w:t>
      </w:r>
      <w:proofErr w:type="spellStart"/>
      <w:r>
        <w:t>scan</w:t>
      </w:r>
      <w:proofErr w:type="spellEnd"/>
      <w:r>
        <w:t>) originálu zadání.</w:t>
      </w:r>
    </w:p>
    <w:p w:rsidR="00C97DA5" w:rsidRDefault="00C97DA5" w:rsidP="00C97DA5">
      <w:r>
        <w:t>Název bakalářské/diplomové práce na titulní straně musí být shodný s oficiálním zadáním, které je podepsané děkanem fakulty a vedoucím katedry. Toto zadání studenti obdrží na své oborové katedře.</w:t>
      </w:r>
    </w:p>
    <w:p w:rsidR="00C97DA5" w:rsidRDefault="00C97DA5" w:rsidP="00C97DA5">
      <w:r>
        <w:t xml:space="preserve">Zadání bakalářské/diplomové práce obsahuje vedle jména řešitele a údajů o zadávající instituci především název tématu (český i anglický název), příslušný obor, stručnou charakteristiku problematiky úkolu, cílů, kterých má být dosaženo, základní literární prameny a jméno vedoucího bakalářské/diplomové práce. </w:t>
      </w:r>
    </w:p>
    <w:p w:rsidR="00C97DA5" w:rsidRDefault="00C97DA5" w:rsidP="00C97DA5">
      <w:pPr>
        <w:spacing w:after="200" w:line="276" w:lineRule="auto"/>
        <w:ind w:firstLine="0"/>
        <w:jc w:val="left"/>
      </w:pPr>
      <w:r>
        <w:t>Zadání d</w:t>
      </w:r>
      <w:r w:rsidRPr="00C97DA5">
        <w:t>ále obsahuje datum zadání a termín odevzdání. Vedoucím bakalářské/diplomové práce může být i osoba, která není zaměstnancem VŠB-TU Ostrava.</w:t>
      </w:r>
    </w:p>
    <w:p w:rsidR="00C97DA5" w:rsidRDefault="00C97DA5">
      <w:pPr>
        <w:spacing w:after="200" w:line="276" w:lineRule="auto"/>
        <w:ind w:firstLine="0"/>
        <w:jc w:val="left"/>
      </w:pPr>
      <w:r>
        <w:br w:type="page"/>
      </w:r>
    </w:p>
    <w:p w:rsidR="00C97DA5" w:rsidRPr="00245B99" w:rsidRDefault="00C97DA5" w:rsidP="00C97DA5">
      <w:pPr>
        <w:pStyle w:val="ZP-Nadpis"/>
      </w:pPr>
      <w:r w:rsidRPr="00245B99">
        <w:lastRenderedPageBreak/>
        <w:t>Prohlášení studenta</w:t>
      </w:r>
    </w:p>
    <w:p w:rsidR="00C97DA5" w:rsidRDefault="00C97DA5" w:rsidP="00C97DA5">
      <w:r w:rsidRPr="00DE03A2">
        <w:t xml:space="preserve">Prohlašuji, že jsem tuto </w:t>
      </w:r>
      <w:r>
        <w:t>bakalářskou</w:t>
      </w:r>
      <w:r w:rsidRPr="00DE03A2">
        <w:t xml:space="preserve"> práci vypracoval samostatně.</w:t>
      </w:r>
      <w:r>
        <w:t xml:space="preserve"> </w:t>
      </w:r>
      <w:r w:rsidRPr="00DE03A2">
        <w:t>Uvedl jsem všechny literární prameny a</w:t>
      </w:r>
      <w:r>
        <w:t> </w:t>
      </w:r>
      <w:r w:rsidRPr="00DE03A2">
        <w:t>publikace, ze kterých jsem čerpal.</w:t>
      </w:r>
    </w:p>
    <w:p w:rsidR="00C97DA5" w:rsidRPr="00DE03A2" w:rsidRDefault="00C97DA5" w:rsidP="00C97DA5"/>
    <w:p w:rsidR="00C97DA5" w:rsidRPr="00C97DA5" w:rsidRDefault="00C97DA5" w:rsidP="00C97DA5">
      <w:r>
        <w:t>V Ostravě d</w:t>
      </w:r>
      <w:r w:rsidRPr="00C97DA5">
        <w:t xml:space="preserve">ne:  </w:t>
      </w:r>
      <w:r w:rsidRPr="00C97DA5">
        <w:fldChar w:fldCharType="begin"/>
      </w:r>
      <w:r w:rsidRPr="00C97DA5">
        <w:instrText xml:space="preserve"> DATE  \@ "d. MMMM yyyy"  \* MERGEFORMAT </w:instrText>
      </w:r>
      <w:r w:rsidRPr="00C97DA5">
        <w:fldChar w:fldCharType="separate"/>
      </w:r>
      <w:r w:rsidR="007A509F">
        <w:rPr>
          <w:noProof/>
        </w:rPr>
        <w:t>13. července 2014</w:t>
      </w:r>
      <w:r w:rsidRPr="00C97DA5">
        <w:fldChar w:fldCharType="end"/>
      </w:r>
      <w:r w:rsidRPr="00C97DA5">
        <w:tab/>
      </w:r>
      <w:r>
        <w:tab/>
      </w:r>
      <w:r>
        <w:tab/>
      </w:r>
      <w:r>
        <w:tab/>
      </w:r>
      <w:r w:rsidRPr="00C97DA5">
        <w:t>……</w:t>
      </w:r>
      <w:proofErr w:type="gramStart"/>
      <w:r w:rsidRPr="00C97DA5">
        <w:t>…..…</w:t>
      </w:r>
      <w:proofErr w:type="gramEnd"/>
      <w:r w:rsidRPr="00C97DA5">
        <w:t>……</w:t>
      </w:r>
    </w:p>
    <w:p w:rsidR="00C97DA5" w:rsidRPr="00C97DA5" w:rsidRDefault="00C97DA5" w:rsidP="00C97DA5">
      <w:r>
        <w:tab/>
      </w:r>
      <w:r>
        <w:tab/>
      </w:r>
      <w:r>
        <w:tab/>
      </w:r>
      <w:r>
        <w:tab/>
      </w:r>
      <w:r>
        <w:tab/>
      </w:r>
      <w:r>
        <w:tab/>
      </w:r>
      <w:r>
        <w:tab/>
      </w:r>
      <w:r>
        <w:tab/>
      </w:r>
      <w:r w:rsidRPr="00C97DA5">
        <w:t xml:space="preserve">podpis studenta </w:t>
      </w:r>
      <w:r w:rsidRPr="00C97DA5">
        <w:br w:type="page"/>
      </w:r>
    </w:p>
    <w:p w:rsidR="00C97DA5" w:rsidRPr="00245B99" w:rsidRDefault="00C97DA5" w:rsidP="00C97DA5">
      <w:pPr>
        <w:pStyle w:val="ZP-Nadpis"/>
      </w:pPr>
      <w:r w:rsidRPr="00245B99">
        <w:lastRenderedPageBreak/>
        <w:t>Poděkování</w:t>
      </w:r>
    </w:p>
    <w:p w:rsidR="00C97DA5" w:rsidRDefault="00C97DA5" w:rsidP="00C97DA5">
      <w:r w:rsidRPr="00DE03A2">
        <w:t xml:space="preserve">Rád bych poděkoval </w:t>
      </w:r>
      <w:r>
        <w:t xml:space="preserve">Ing. Danielu </w:t>
      </w:r>
      <w:proofErr w:type="spellStart"/>
      <w:r>
        <w:t>Robenkovi</w:t>
      </w:r>
      <w:proofErr w:type="spellEnd"/>
      <w:r>
        <w:t xml:space="preserve"> </w:t>
      </w:r>
      <w:r w:rsidRPr="00DE03A2">
        <w:t>za odbornou pomoc a</w:t>
      </w:r>
      <w:r>
        <w:t> </w:t>
      </w:r>
      <w:r w:rsidRPr="00DE03A2">
        <w:t xml:space="preserve">konzultaci při vytváření této </w:t>
      </w:r>
      <w:r>
        <w:t>bakalářské</w:t>
      </w:r>
      <w:r w:rsidRPr="00DE03A2">
        <w:t xml:space="preserve"> práce.</w:t>
      </w:r>
    </w:p>
    <w:p w:rsidR="00C97DA5" w:rsidRPr="00C97DA5" w:rsidRDefault="00C97DA5" w:rsidP="00C97DA5">
      <w:r>
        <w:t>Dále bych rád poděkoval svým rodičům za podporu při studiu.</w:t>
      </w:r>
    </w:p>
    <w:p w:rsidR="00C97DA5" w:rsidRDefault="00C97DA5" w:rsidP="00C97DA5">
      <w:r>
        <w:br w:type="page"/>
      </w:r>
    </w:p>
    <w:p w:rsidR="00C97DA5" w:rsidRDefault="00C97DA5" w:rsidP="00C97DA5">
      <w:pPr>
        <w:pStyle w:val="ZP-Nadpis"/>
      </w:pPr>
      <w:r w:rsidRPr="00DE03A2">
        <w:lastRenderedPageBreak/>
        <w:t>Abstrakt</w:t>
      </w:r>
    </w:p>
    <w:p w:rsidR="00C97DA5" w:rsidRPr="0059141F" w:rsidRDefault="00C97DA5" w:rsidP="00C97DA5">
      <w:r w:rsidRPr="0059141F">
        <w:t>Zde napíšete v kostce o čem ta práce je, tj. Shrnutí práce zabírající prostor přibližně 10 řádků. Abstrakt a klíčová slova uvádějte jak v českém tak i anglickém jazyce.</w:t>
      </w:r>
    </w:p>
    <w:p w:rsidR="00C97DA5" w:rsidRPr="00121B2F" w:rsidRDefault="00C97DA5" w:rsidP="00C97DA5">
      <w:r w:rsidRPr="006C62AC">
        <w:t>Popište, z jakých předpokladů či podmínek vycházíte, jaký je současný stav problému. Dále čeho chcete v práci dosáhno</w:t>
      </w:r>
      <w:r>
        <w:t>ut (co chcete vytvořit a proč,</w:t>
      </w:r>
      <w:r w:rsidRPr="006C62AC">
        <w:t xml:space="preserve"> k čemu to bude dobré) / (co chcete změnit </w:t>
      </w:r>
      <w:r>
        <w:t xml:space="preserve">a </w:t>
      </w:r>
      <w:r w:rsidRPr="006C62AC">
        <w:t>čím bude vaše řešení lepší oproti stávajícím, resp. komerčním řešením) / (pokud budete v práci měřit, měli byste měřením prakticky ověřovat nějaký výpočet nebo simulaci, specifikujte tedy, odkud plynou výsledky, které ověřujete). Popište, jaké prostředky předpokládáte, že k řešení práce použijete.</w:t>
      </w:r>
    </w:p>
    <w:p w:rsidR="00C97DA5" w:rsidRPr="00DE03A2" w:rsidRDefault="00C97DA5" w:rsidP="00C97DA5"/>
    <w:p w:rsidR="00C97DA5" w:rsidRPr="00DE03A2" w:rsidRDefault="00C97DA5" w:rsidP="00C97DA5"/>
    <w:p w:rsidR="00C97DA5" w:rsidRDefault="00C97DA5" w:rsidP="00C97DA5">
      <w:pPr>
        <w:pStyle w:val="ZP-Nadpis"/>
      </w:pPr>
      <w:r w:rsidRPr="00DE03A2">
        <w:t>Klíčová slova</w:t>
      </w:r>
    </w:p>
    <w:p w:rsidR="00C97DA5" w:rsidRPr="00C97DA5" w:rsidRDefault="00C97DA5" w:rsidP="00C97DA5">
      <w:pPr>
        <w:pStyle w:val="Bezmezer"/>
      </w:pPr>
    </w:p>
    <w:p w:rsidR="00C97DA5" w:rsidRPr="0059141F" w:rsidRDefault="00C97DA5" w:rsidP="00C97DA5">
      <w:r w:rsidRPr="0059141F">
        <w:t xml:space="preserve">Za nadpisem Klíčová slova je uveden výčet klíčových slov oddělených </w:t>
      </w:r>
      <w:r>
        <w:t xml:space="preserve">středníkem s pravostrannou </w:t>
      </w:r>
      <w:proofErr w:type="gramStart"/>
      <w:r>
        <w:t>mezerou (; )</w:t>
      </w:r>
      <w:r w:rsidRPr="0059141F">
        <w:t>. Klíčovým</w:t>
      </w:r>
      <w:proofErr w:type="gramEnd"/>
      <w:r w:rsidRPr="0059141F">
        <w:t xml:space="preserve"> slovem rozumíme i pojem vyjádřený více slovy.</w:t>
      </w:r>
    </w:p>
    <w:p w:rsidR="00C97DA5" w:rsidRPr="0059141F" w:rsidRDefault="00C97DA5" w:rsidP="00C97DA5">
      <w:r w:rsidRPr="0059141F">
        <w:t xml:space="preserve">Do termínu odevzdání bakalářské/diplomové práce student poskytne rovněž elektronickou podobu textu klíčových slov a abstraktu podle pokynů oborové katedry jak v českém, tak v anglickém jazyce do informačního systému </w:t>
      </w:r>
      <w:proofErr w:type="spellStart"/>
      <w:r w:rsidRPr="0059141F">
        <w:t>EdISoN</w:t>
      </w:r>
      <w:proofErr w:type="spellEnd"/>
      <w:r>
        <w:t>.</w:t>
      </w:r>
    </w:p>
    <w:p w:rsidR="00C97DA5" w:rsidRPr="00DE03A2" w:rsidRDefault="00C97DA5" w:rsidP="00C97DA5"/>
    <w:p w:rsidR="00C97DA5" w:rsidRPr="00DE03A2" w:rsidRDefault="00C97DA5" w:rsidP="00C97DA5"/>
    <w:p w:rsidR="00C97DA5" w:rsidRPr="00C97DA5" w:rsidRDefault="00C97DA5" w:rsidP="00C97DA5">
      <w:r>
        <w:br w:type="page"/>
      </w:r>
    </w:p>
    <w:p w:rsidR="00C97DA5" w:rsidRPr="00C97DA5" w:rsidRDefault="00C97DA5" w:rsidP="00C97DA5">
      <w:pPr>
        <w:pStyle w:val="ZP-Nadpis"/>
      </w:pPr>
      <w:proofErr w:type="spellStart"/>
      <w:r w:rsidRPr="00C97DA5">
        <w:lastRenderedPageBreak/>
        <w:t>Abstract</w:t>
      </w:r>
      <w:proofErr w:type="spellEnd"/>
    </w:p>
    <w:p w:rsidR="00C97DA5" w:rsidRPr="00C97DA5" w:rsidRDefault="00C97DA5" w:rsidP="00C97DA5">
      <w:proofErr w:type="spellStart"/>
      <w:r w:rsidRPr="00C97DA5">
        <w:t>Abstract</w:t>
      </w:r>
      <w:proofErr w:type="spellEnd"/>
      <w:r w:rsidRPr="00C97DA5">
        <w:t xml:space="preserve"> in </w:t>
      </w:r>
      <w:proofErr w:type="spellStart"/>
      <w:r w:rsidRPr="00C97DA5">
        <w:t>English</w:t>
      </w:r>
      <w:proofErr w:type="spellEnd"/>
    </w:p>
    <w:p w:rsidR="00C97DA5" w:rsidRPr="00C97DA5" w:rsidRDefault="00C97DA5" w:rsidP="00C97DA5"/>
    <w:p w:rsidR="00C97DA5" w:rsidRPr="00C97DA5" w:rsidRDefault="00C97DA5" w:rsidP="00C97DA5"/>
    <w:p w:rsidR="00C97DA5" w:rsidRPr="00C97DA5" w:rsidRDefault="00C97DA5" w:rsidP="00C97DA5">
      <w:pPr>
        <w:pStyle w:val="ZP-Nadpis"/>
      </w:pPr>
      <w:proofErr w:type="spellStart"/>
      <w:r w:rsidRPr="00C97DA5">
        <w:t>Key</w:t>
      </w:r>
      <w:proofErr w:type="spellEnd"/>
      <w:r w:rsidRPr="00C97DA5">
        <w:t xml:space="preserve"> </w:t>
      </w:r>
      <w:proofErr w:type="spellStart"/>
      <w:r w:rsidRPr="00C97DA5">
        <w:t>words</w:t>
      </w:r>
      <w:proofErr w:type="spellEnd"/>
    </w:p>
    <w:p w:rsidR="00C97DA5" w:rsidRPr="00C97DA5" w:rsidRDefault="00C97DA5" w:rsidP="00C97DA5">
      <w:proofErr w:type="spellStart"/>
      <w:r w:rsidRPr="00C97DA5">
        <w:t>Keywords</w:t>
      </w:r>
      <w:proofErr w:type="spellEnd"/>
      <w:r w:rsidRPr="00C97DA5">
        <w:t xml:space="preserve"> in </w:t>
      </w:r>
      <w:proofErr w:type="spellStart"/>
      <w:r w:rsidRPr="00C97DA5">
        <w:t>English</w:t>
      </w:r>
      <w:proofErr w:type="spellEnd"/>
    </w:p>
    <w:p w:rsidR="00C97DA5" w:rsidRPr="00C97DA5" w:rsidRDefault="00C97DA5" w:rsidP="00C97DA5">
      <w:r>
        <w:br w:type="page"/>
      </w:r>
    </w:p>
    <w:p w:rsidR="00C97DA5" w:rsidRPr="00C8356D" w:rsidRDefault="00C97DA5" w:rsidP="00C97DA5">
      <w:pPr>
        <w:pStyle w:val="ZP-Nadpis"/>
      </w:pPr>
      <w:r w:rsidRPr="00C8356D">
        <w:lastRenderedPageBreak/>
        <w:t>Seznam použitých zkratek</w:t>
      </w:r>
    </w:p>
    <w:tbl>
      <w:tblPr>
        <w:tblStyle w:val="Stednseznam11"/>
        <w:tblW w:w="8505" w:type="dxa"/>
        <w:tblInd w:w="108" w:type="dxa"/>
        <w:tblLook w:val="06A0" w:firstRow="1" w:lastRow="0" w:firstColumn="1" w:lastColumn="0" w:noHBand="1" w:noVBand="1"/>
      </w:tblPr>
      <w:tblGrid>
        <w:gridCol w:w="1708"/>
        <w:gridCol w:w="6797"/>
      </w:tblGrid>
      <w:tr w:rsidR="00C97DA5" w:rsidTr="00262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left w:val="nil"/>
              <w:right w:val="nil"/>
            </w:tcBorders>
            <w:hideMark/>
          </w:tcPr>
          <w:p w:rsidR="00C97DA5" w:rsidRPr="00C97DA5" w:rsidRDefault="00C97DA5" w:rsidP="00C97DA5">
            <w:r w:rsidRPr="00C8356D">
              <w:t>Zkratka</w:t>
            </w:r>
          </w:p>
        </w:tc>
        <w:tc>
          <w:tcPr>
            <w:tcW w:w="6837" w:type="dxa"/>
            <w:tcBorders>
              <w:left w:val="nil"/>
              <w:right w:val="nil"/>
            </w:tcBorders>
            <w:hideMark/>
          </w:tcPr>
          <w:p w:rsidR="00C97DA5" w:rsidRPr="00C97DA5" w:rsidRDefault="00C97DA5" w:rsidP="00C97DA5">
            <w:pPr>
              <w:cnfStyle w:val="100000000000" w:firstRow="1" w:lastRow="0" w:firstColumn="0" w:lastColumn="0" w:oddVBand="0" w:evenVBand="0" w:oddHBand="0" w:evenHBand="0" w:firstRowFirstColumn="0" w:firstRowLastColumn="0" w:lastRowFirstColumn="0" w:lastRowLastColumn="0"/>
            </w:pPr>
            <w:r w:rsidRPr="00C8356D">
              <w:t>Význam</w:t>
            </w:r>
          </w:p>
        </w:tc>
      </w:tr>
      <w:tr w:rsidR="00C97DA5" w:rsidTr="002622A7">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nil"/>
              <w:right w:val="nil"/>
            </w:tcBorders>
            <w:hideMark/>
          </w:tcPr>
          <w:p w:rsidR="00C97DA5" w:rsidRPr="00C97DA5" w:rsidRDefault="00C97DA5" w:rsidP="00C97DA5">
            <w:r>
              <w:t>MBR</w:t>
            </w:r>
            <w:r w:rsidRPr="00C97DA5">
              <w:tab/>
            </w:r>
          </w:p>
        </w:tc>
        <w:tc>
          <w:tcPr>
            <w:tcW w:w="6837" w:type="dxa"/>
            <w:tcBorders>
              <w:top w:val="nil"/>
              <w:left w:val="nil"/>
              <w:bottom w:val="nil"/>
              <w:right w:val="nil"/>
            </w:tcBorders>
            <w:hideMark/>
          </w:tcPr>
          <w:p w:rsidR="00C97DA5" w:rsidRPr="00C97DA5" w:rsidRDefault="00CC428A" w:rsidP="00C97DA5">
            <w:pPr>
              <w:cnfStyle w:val="000000000000" w:firstRow="0" w:lastRow="0" w:firstColumn="0" w:lastColumn="0" w:oddVBand="0" w:evenVBand="0" w:oddHBand="0" w:evenHBand="0" w:firstRowFirstColumn="0" w:firstRowLastColumn="0" w:lastRowFirstColumn="0" w:lastRowLastColumn="0"/>
            </w:pPr>
            <w:r w:rsidRPr="00BD0AB8">
              <w:t xml:space="preserve">minimum </w:t>
            </w:r>
            <w:proofErr w:type="spellStart"/>
            <w:r w:rsidRPr="00BD0AB8">
              <w:t>bounding</w:t>
            </w:r>
            <w:proofErr w:type="spellEnd"/>
            <w:r w:rsidRPr="00BD0AB8">
              <w:t xml:space="preserve"> </w:t>
            </w:r>
            <w:proofErr w:type="spellStart"/>
            <w:r w:rsidRPr="00BD0AB8">
              <w:t>rectangles</w:t>
            </w:r>
            <w:proofErr w:type="spellEnd"/>
            <w:r w:rsidRPr="00BD0AB8">
              <w:t xml:space="preserve"> </w:t>
            </w:r>
            <w:r w:rsidRPr="00CC428A">
              <w:t xml:space="preserve">= </w:t>
            </w:r>
            <w:r w:rsidR="00F00E99">
              <w:t>minimální ohraničující obdélníky</w:t>
            </w:r>
          </w:p>
        </w:tc>
      </w:tr>
      <w:tr w:rsidR="00C97DA5" w:rsidTr="002622A7">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single" w:sz="8" w:space="0" w:color="000000" w:themeColor="text1"/>
              <w:right w:val="nil"/>
            </w:tcBorders>
            <w:hideMark/>
          </w:tcPr>
          <w:p w:rsidR="00C97DA5" w:rsidRDefault="00C97DA5" w:rsidP="00C97DA5">
            <w:r>
              <w:t>CPU</w:t>
            </w:r>
          </w:p>
          <w:p w:rsidR="00F3518A" w:rsidRPr="00C97DA5" w:rsidRDefault="00F3518A" w:rsidP="00C97DA5"/>
        </w:tc>
        <w:tc>
          <w:tcPr>
            <w:tcW w:w="6837" w:type="dxa"/>
            <w:tcBorders>
              <w:top w:val="nil"/>
              <w:left w:val="nil"/>
              <w:bottom w:val="single" w:sz="8" w:space="0" w:color="000000" w:themeColor="text1"/>
              <w:right w:val="nil"/>
            </w:tcBorders>
            <w:hideMark/>
          </w:tcPr>
          <w:p w:rsidR="00A543DA" w:rsidRPr="00C97DA5" w:rsidRDefault="00CC428A" w:rsidP="008D016B">
            <w:pPr>
              <w:cnfStyle w:val="000000000000" w:firstRow="0" w:lastRow="0" w:firstColumn="0" w:lastColumn="0" w:oddVBand="0" w:evenVBand="0" w:oddHBand="0" w:evenHBand="0" w:firstRowFirstColumn="0" w:firstRowLastColumn="0" w:lastRowFirstColumn="0" w:lastRowLastColumn="0"/>
            </w:pPr>
            <w:r>
              <w:t>procesor</w:t>
            </w:r>
          </w:p>
        </w:tc>
      </w:tr>
    </w:tbl>
    <w:p w:rsidR="00C97DA5" w:rsidRPr="00C8356D" w:rsidRDefault="00C97DA5" w:rsidP="00C97DA5"/>
    <w:p w:rsidR="00C97DA5" w:rsidRPr="00C8356D" w:rsidRDefault="00C97DA5" w:rsidP="00C97DA5">
      <w:pPr>
        <w:pStyle w:val="Bezmezer"/>
      </w:pPr>
      <w:r w:rsidRPr="00C8356D">
        <w:br w:type="page"/>
      </w:r>
    </w:p>
    <w:p w:rsidR="00497F16" w:rsidRDefault="00497F16" w:rsidP="004C135B">
      <w:pPr>
        <w:pStyle w:val="ZP-Nadpis"/>
      </w:pPr>
      <w:r w:rsidRPr="00DE03A2">
        <w:lastRenderedPageBreak/>
        <w:t>Obsah</w:t>
      </w:r>
    </w:p>
    <w:p w:rsidR="00D5537F" w:rsidRPr="00D5537F" w:rsidRDefault="00D5537F" w:rsidP="00D5537F">
      <w:pPr>
        <w:pStyle w:val="Bezmezer"/>
        <w:rPr>
          <w:lang w:val="cs-CZ"/>
        </w:rPr>
      </w:pPr>
    </w:p>
    <w:p w:rsidR="00B168C8" w:rsidRDefault="00694D07">
      <w:pPr>
        <w:pStyle w:val="Obsah1"/>
        <w:rPr>
          <w:rFonts w:asciiTheme="minorHAnsi" w:eastAsiaTheme="minorEastAsia" w:hAnsiTheme="minorHAnsi"/>
          <w:noProof/>
          <w:lang w:eastAsia="cs-CZ"/>
        </w:rPr>
      </w:pPr>
      <w:r w:rsidRPr="00DE03A2">
        <w:fldChar w:fldCharType="begin"/>
      </w:r>
      <w:r w:rsidR="00DE3E2C" w:rsidRPr="00DE03A2">
        <w:instrText xml:space="preserve"> TOC \o "1-3" \h \z \u </w:instrText>
      </w:r>
      <w:r w:rsidRPr="00DE03A2">
        <w:fldChar w:fldCharType="separate"/>
      </w:r>
      <w:hyperlink w:anchor="_Toc393027258" w:history="1">
        <w:r w:rsidR="00B168C8" w:rsidRPr="00CE4CE9">
          <w:rPr>
            <w:rStyle w:val="Hypertextovodkaz"/>
            <w:noProof/>
          </w:rPr>
          <w:t>Úvod</w:t>
        </w:r>
        <w:r w:rsidR="00B168C8">
          <w:rPr>
            <w:noProof/>
            <w:webHidden/>
          </w:rPr>
          <w:tab/>
        </w:r>
        <w:r w:rsidR="00B168C8">
          <w:rPr>
            <w:noProof/>
            <w:webHidden/>
          </w:rPr>
          <w:fldChar w:fldCharType="begin"/>
        </w:r>
        <w:r w:rsidR="00B168C8">
          <w:rPr>
            <w:noProof/>
            <w:webHidden/>
          </w:rPr>
          <w:instrText xml:space="preserve"> PAGEREF _Toc393027258 \h </w:instrText>
        </w:r>
        <w:r w:rsidR="00B168C8">
          <w:rPr>
            <w:noProof/>
            <w:webHidden/>
          </w:rPr>
        </w:r>
        <w:r w:rsidR="00B168C8">
          <w:rPr>
            <w:noProof/>
            <w:webHidden/>
          </w:rPr>
          <w:fldChar w:fldCharType="separate"/>
        </w:r>
        <w:r w:rsidR="007A509F">
          <w:rPr>
            <w:noProof/>
            <w:webHidden/>
          </w:rPr>
          <w:t>- 9 -</w:t>
        </w:r>
        <w:r w:rsidR="00B168C8">
          <w:rPr>
            <w:noProof/>
            <w:webHidden/>
          </w:rPr>
          <w:fldChar w:fldCharType="end"/>
        </w:r>
      </w:hyperlink>
    </w:p>
    <w:p w:rsidR="00B168C8" w:rsidRDefault="00B168C8">
      <w:pPr>
        <w:pStyle w:val="Obsah1"/>
        <w:rPr>
          <w:rFonts w:asciiTheme="minorHAnsi" w:eastAsiaTheme="minorEastAsia" w:hAnsiTheme="minorHAnsi"/>
          <w:noProof/>
          <w:lang w:eastAsia="cs-CZ"/>
        </w:rPr>
      </w:pPr>
      <w:hyperlink w:anchor="_Toc393027259" w:history="1">
        <w:r w:rsidRPr="00CE4CE9">
          <w:rPr>
            <w:rStyle w:val="Hypertextovodkaz"/>
            <w:noProof/>
          </w:rPr>
          <w:t>1</w:t>
        </w:r>
        <w:r>
          <w:rPr>
            <w:rFonts w:asciiTheme="minorHAnsi" w:eastAsiaTheme="minorEastAsia" w:hAnsiTheme="minorHAnsi"/>
            <w:noProof/>
            <w:lang w:eastAsia="cs-CZ"/>
          </w:rPr>
          <w:tab/>
        </w:r>
        <w:r w:rsidRPr="00CE4CE9">
          <w:rPr>
            <w:rStyle w:val="Hypertextovodkaz"/>
            <w:noProof/>
          </w:rPr>
          <w:t>Datové struktury</w:t>
        </w:r>
        <w:r>
          <w:rPr>
            <w:noProof/>
            <w:webHidden/>
          </w:rPr>
          <w:tab/>
        </w:r>
        <w:r>
          <w:rPr>
            <w:noProof/>
            <w:webHidden/>
          </w:rPr>
          <w:fldChar w:fldCharType="begin"/>
        </w:r>
        <w:r>
          <w:rPr>
            <w:noProof/>
            <w:webHidden/>
          </w:rPr>
          <w:instrText xml:space="preserve"> PAGEREF _Toc393027259 \h </w:instrText>
        </w:r>
        <w:r>
          <w:rPr>
            <w:noProof/>
            <w:webHidden/>
          </w:rPr>
        </w:r>
        <w:r>
          <w:rPr>
            <w:noProof/>
            <w:webHidden/>
          </w:rPr>
          <w:fldChar w:fldCharType="separate"/>
        </w:r>
        <w:r w:rsidR="007A509F">
          <w:rPr>
            <w:noProof/>
            <w:webHidden/>
          </w:rPr>
          <w:t>- 10 -</w:t>
        </w:r>
        <w:r>
          <w:rPr>
            <w:noProof/>
            <w:webHidden/>
          </w:rPr>
          <w:fldChar w:fldCharType="end"/>
        </w:r>
      </w:hyperlink>
    </w:p>
    <w:p w:rsidR="00B168C8" w:rsidRDefault="00B168C8">
      <w:pPr>
        <w:pStyle w:val="Obsah2"/>
        <w:rPr>
          <w:rFonts w:asciiTheme="minorHAnsi" w:eastAsiaTheme="minorEastAsia" w:hAnsiTheme="minorHAnsi"/>
          <w:noProof/>
          <w:lang w:eastAsia="cs-CZ"/>
        </w:rPr>
      </w:pPr>
      <w:hyperlink w:anchor="_Toc393027260" w:history="1">
        <w:r w:rsidRPr="00CE4CE9">
          <w:rPr>
            <w:rStyle w:val="Hypertextovodkaz"/>
            <w:rFonts w:cs="Times New Roman"/>
            <w:noProof/>
            <w:snapToGrid w:val="0"/>
            <w:w w:val="0"/>
          </w:rPr>
          <w:t>1.1</w:t>
        </w:r>
        <w:r>
          <w:rPr>
            <w:rFonts w:asciiTheme="minorHAnsi" w:eastAsiaTheme="minorEastAsia" w:hAnsiTheme="minorHAnsi"/>
            <w:noProof/>
            <w:lang w:eastAsia="cs-CZ"/>
          </w:rPr>
          <w:tab/>
        </w:r>
        <w:r w:rsidRPr="00CE4CE9">
          <w:rPr>
            <w:rStyle w:val="Hypertextovodkaz"/>
            <w:noProof/>
          </w:rPr>
          <w:t>Abstraktní datové typy</w:t>
        </w:r>
        <w:r>
          <w:rPr>
            <w:noProof/>
            <w:webHidden/>
          </w:rPr>
          <w:tab/>
        </w:r>
        <w:r>
          <w:rPr>
            <w:noProof/>
            <w:webHidden/>
          </w:rPr>
          <w:fldChar w:fldCharType="begin"/>
        </w:r>
        <w:r>
          <w:rPr>
            <w:noProof/>
            <w:webHidden/>
          </w:rPr>
          <w:instrText xml:space="preserve"> PAGEREF _Toc393027260 \h </w:instrText>
        </w:r>
        <w:r>
          <w:rPr>
            <w:noProof/>
            <w:webHidden/>
          </w:rPr>
        </w:r>
        <w:r>
          <w:rPr>
            <w:noProof/>
            <w:webHidden/>
          </w:rPr>
          <w:fldChar w:fldCharType="separate"/>
        </w:r>
        <w:r w:rsidR="007A509F">
          <w:rPr>
            <w:noProof/>
            <w:webHidden/>
          </w:rPr>
          <w:t>- 10 -</w:t>
        </w:r>
        <w:r>
          <w:rPr>
            <w:noProof/>
            <w:webHidden/>
          </w:rPr>
          <w:fldChar w:fldCharType="end"/>
        </w:r>
      </w:hyperlink>
    </w:p>
    <w:p w:rsidR="00B168C8" w:rsidRDefault="00B168C8">
      <w:pPr>
        <w:pStyle w:val="Obsah2"/>
        <w:rPr>
          <w:rFonts w:asciiTheme="minorHAnsi" w:eastAsiaTheme="minorEastAsia" w:hAnsiTheme="minorHAnsi"/>
          <w:noProof/>
          <w:lang w:eastAsia="cs-CZ"/>
        </w:rPr>
      </w:pPr>
      <w:hyperlink w:anchor="_Toc393027261" w:history="1">
        <w:r w:rsidRPr="00CE4CE9">
          <w:rPr>
            <w:rStyle w:val="Hypertextovodkaz"/>
            <w:rFonts w:cs="Times New Roman"/>
            <w:noProof/>
            <w:snapToGrid w:val="0"/>
            <w:w w:val="0"/>
          </w:rPr>
          <w:t>1.2</w:t>
        </w:r>
        <w:r>
          <w:rPr>
            <w:rFonts w:asciiTheme="minorHAnsi" w:eastAsiaTheme="minorEastAsia" w:hAnsiTheme="minorHAnsi"/>
            <w:noProof/>
            <w:lang w:eastAsia="cs-CZ"/>
          </w:rPr>
          <w:tab/>
        </w:r>
        <w:r w:rsidRPr="00CE4CE9">
          <w:rPr>
            <w:rStyle w:val="Hypertextovodkaz"/>
            <w:noProof/>
          </w:rPr>
          <w:t>Prvky datových struktur</w:t>
        </w:r>
        <w:r>
          <w:rPr>
            <w:noProof/>
            <w:webHidden/>
          </w:rPr>
          <w:tab/>
        </w:r>
        <w:r>
          <w:rPr>
            <w:noProof/>
            <w:webHidden/>
          </w:rPr>
          <w:fldChar w:fldCharType="begin"/>
        </w:r>
        <w:r>
          <w:rPr>
            <w:noProof/>
            <w:webHidden/>
          </w:rPr>
          <w:instrText xml:space="preserve"> PAGEREF _Toc393027261 \h </w:instrText>
        </w:r>
        <w:r>
          <w:rPr>
            <w:noProof/>
            <w:webHidden/>
          </w:rPr>
        </w:r>
        <w:r>
          <w:rPr>
            <w:noProof/>
            <w:webHidden/>
          </w:rPr>
          <w:fldChar w:fldCharType="separate"/>
        </w:r>
        <w:r w:rsidR="007A509F">
          <w:rPr>
            <w:noProof/>
            <w:webHidden/>
          </w:rPr>
          <w:t>- 10 -</w:t>
        </w:r>
        <w:r>
          <w:rPr>
            <w:noProof/>
            <w:webHidden/>
          </w:rPr>
          <w:fldChar w:fldCharType="end"/>
        </w:r>
      </w:hyperlink>
    </w:p>
    <w:p w:rsidR="00B168C8" w:rsidRDefault="00B168C8">
      <w:pPr>
        <w:pStyle w:val="Obsah2"/>
        <w:rPr>
          <w:rFonts w:asciiTheme="minorHAnsi" w:eastAsiaTheme="minorEastAsia" w:hAnsiTheme="minorHAnsi"/>
          <w:noProof/>
          <w:lang w:eastAsia="cs-CZ"/>
        </w:rPr>
      </w:pPr>
      <w:hyperlink w:anchor="_Toc393027262" w:history="1">
        <w:r w:rsidRPr="00CE4CE9">
          <w:rPr>
            <w:rStyle w:val="Hypertextovodkaz"/>
            <w:rFonts w:cs="Times New Roman"/>
            <w:noProof/>
            <w:snapToGrid w:val="0"/>
            <w:w w:val="0"/>
          </w:rPr>
          <w:t>1.3</w:t>
        </w:r>
        <w:r>
          <w:rPr>
            <w:rFonts w:asciiTheme="minorHAnsi" w:eastAsiaTheme="minorEastAsia" w:hAnsiTheme="minorHAnsi"/>
            <w:noProof/>
            <w:lang w:eastAsia="cs-CZ"/>
          </w:rPr>
          <w:tab/>
        </w:r>
        <w:r w:rsidRPr="00CE4CE9">
          <w:rPr>
            <w:rStyle w:val="Hypertextovodkaz"/>
            <w:noProof/>
          </w:rPr>
          <w:t>Operace nad prvky datových struktur</w:t>
        </w:r>
        <w:r>
          <w:rPr>
            <w:noProof/>
            <w:webHidden/>
          </w:rPr>
          <w:tab/>
        </w:r>
        <w:r>
          <w:rPr>
            <w:noProof/>
            <w:webHidden/>
          </w:rPr>
          <w:fldChar w:fldCharType="begin"/>
        </w:r>
        <w:r>
          <w:rPr>
            <w:noProof/>
            <w:webHidden/>
          </w:rPr>
          <w:instrText xml:space="preserve"> PAGEREF _Toc393027262 \h </w:instrText>
        </w:r>
        <w:r>
          <w:rPr>
            <w:noProof/>
            <w:webHidden/>
          </w:rPr>
        </w:r>
        <w:r>
          <w:rPr>
            <w:noProof/>
            <w:webHidden/>
          </w:rPr>
          <w:fldChar w:fldCharType="separate"/>
        </w:r>
        <w:r w:rsidR="007A509F">
          <w:rPr>
            <w:noProof/>
            <w:webHidden/>
          </w:rPr>
          <w:t>- 10 -</w:t>
        </w:r>
        <w:r>
          <w:rPr>
            <w:noProof/>
            <w:webHidden/>
          </w:rPr>
          <w:fldChar w:fldCharType="end"/>
        </w:r>
      </w:hyperlink>
    </w:p>
    <w:p w:rsidR="00B168C8" w:rsidRDefault="00B168C8">
      <w:pPr>
        <w:pStyle w:val="Obsah1"/>
        <w:rPr>
          <w:rFonts w:asciiTheme="minorHAnsi" w:eastAsiaTheme="minorEastAsia" w:hAnsiTheme="minorHAnsi"/>
          <w:noProof/>
          <w:lang w:eastAsia="cs-CZ"/>
        </w:rPr>
      </w:pPr>
      <w:hyperlink w:anchor="_Toc393027263" w:history="1">
        <w:r w:rsidRPr="00CE4CE9">
          <w:rPr>
            <w:rStyle w:val="Hypertextovodkaz"/>
            <w:noProof/>
          </w:rPr>
          <w:t>2</w:t>
        </w:r>
        <w:r>
          <w:rPr>
            <w:rFonts w:asciiTheme="minorHAnsi" w:eastAsiaTheme="minorEastAsia" w:hAnsiTheme="minorHAnsi"/>
            <w:noProof/>
            <w:lang w:eastAsia="cs-CZ"/>
          </w:rPr>
          <w:tab/>
        </w:r>
        <w:r w:rsidRPr="00CE4CE9">
          <w:rPr>
            <w:rStyle w:val="Hypertextovodkaz"/>
            <w:noProof/>
          </w:rPr>
          <w:t>Nelineární datové struktury – stromy</w:t>
        </w:r>
        <w:r>
          <w:rPr>
            <w:noProof/>
            <w:webHidden/>
          </w:rPr>
          <w:tab/>
        </w:r>
        <w:r>
          <w:rPr>
            <w:noProof/>
            <w:webHidden/>
          </w:rPr>
          <w:fldChar w:fldCharType="begin"/>
        </w:r>
        <w:r>
          <w:rPr>
            <w:noProof/>
            <w:webHidden/>
          </w:rPr>
          <w:instrText xml:space="preserve"> PAGEREF _Toc393027263 \h </w:instrText>
        </w:r>
        <w:r>
          <w:rPr>
            <w:noProof/>
            <w:webHidden/>
          </w:rPr>
        </w:r>
        <w:r>
          <w:rPr>
            <w:noProof/>
            <w:webHidden/>
          </w:rPr>
          <w:fldChar w:fldCharType="separate"/>
        </w:r>
        <w:r w:rsidR="007A509F">
          <w:rPr>
            <w:noProof/>
            <w:webHidden/>
          </w:rPr>
          <w:t>- 11 -</w:t>
        </w:r>
        <w:r>
          <w:rPr>
            <w:noProof/>
            <w:webHidden/>
          </w:rPr>
          <w:fldChar w:fldCharType="end"/>
        </w:r>
      </w:hyperlink>
    </w:p>
    <w:p w:rsidR="00B168C8" w:rsidRDefault="00B168C8">
      <w:pPr>
        <w:pStyle w:val="Obsah2"/>
        <w:rPr>
          <w:rFonts w:asciiTheme="minorHAnsi" w:eastAsiaTheme="minorEastAsia" w:hAnsiTheme="minorHAnsi"/>
          <w:noProof/>
          <w:lang w:eastAsia="cs-CZ"/>
        </w:rPr>
      </w:pPr>
      <w:hyperlink w:anchor="_Toc393027264" w:history="1">
        <w:r w:rsidRPr="00CE4CE9">
          <w:rPr>
            <w:rStyle w:val="Hypertextovodkaz"/>
            <w:rFonts w:cs="Times New Roman"/>
            <w:noProof/>
            <w:snapToGrid w:val="0"/>
            <w:w w:val="0"/>
          </w:rPr>
          <w:t>2.1</w:t>
        </w:r>
        <w:r>
          <w:rPr>
            <w:rFonts w:asciiTheme="minorHAnsi" w:eastAsiaTheme="minorEastAsia" w:hAnsiTheme="minorHAnsi"/>
            <w:noProof/>
            <w:lang w:eastAsia="cs-CZ"/>
          </w:rPr>
          <w:tab/>
        </w:r>
        <w:r w:rsidRPr="00CE4CE9">
          <w:rPr>
            <w:rStyle w:val="Hypertextovodkaz"/>
            <w:noProof/>
          </w:rPr>
          <w:t>Binární stromy</w:t>
        </w:r>
        <w:r>
          <w:rPr>
            <w:noProof/>
            <w:webHidden/>
          </w:rPr>
          <w:tab/>
        </w:r>
        <w:r>
          <w:rPr>
            <w:noProof/>
            <w:webHidden/>
          </w:rPr>
          <w:fldChar w:fldCharType="begin"/>
        </w:r>
        <w:r>
          <w:rPr>
            <w:noProof/>
            <w:webHidden/>
          </w:rPr>
          <w:instrText xml:space="preserve"> PAGEREF _Toc393027264 \h </w:instrText>
        </w:r>
        <w:r>
          <w:rPr>
            <w:noProof/>
            <w:webHidden/>
          </w:rPr>
        </w:r>
        <w:r>
          <w:rPr>
            <w:noProof/>
            <w:webHidden/>
          </w:rPr>
          <w:fldChar w:fldCharType="separate"/>
        </w:r>
        <w:r w:rsidR="007A509F">
          <w:rPr>
            <w:noProof/>
            <w:webHidden/>
          </w:rPr>
          <w:t>- 11 -</w:t>
        </w:r>
        <w:r>
          <w:rPr>
            <w:noProof/>
            <w:webHidden/>
          </w:rPr>
          <w:fldChar w:fldCharType="end"/>
        </w:r>
      </w:hyperlink>
    </w:p>
    <w:p w:rsidR="00B168C8" w:rsidRDefault="00B168C8">
      <w:pPr>
        <w:pStyle w:val="Obsah3"/>
        <w:rPr>
          <w:rFonts w:asciiTheme="minorHAnsi" w:eastAsiaTheme="minorEastAsia" w:hAnsiTheme="minorHAnsi"/>
          <w:noProof/>
          <w:lang w:eastAsia="cs-CZ"/>
        </w:rPr>
      </w:pPr>
      <w:hyperlink w:anchor="_Toc393027265" w:history="1">
        <w:r w:rsidRPr="00CE4CE9">
          <w:rPr>
            <w:rStyle w:val="Hypertextovodkaz"/>
            <w:noProof/>
          </w:rPr>
          <w:t>2.1.1</w:t>
        </w:r>
        <w:r>
          <w:rPr>
            <w:rFonts w:asciiTheme="minorHAnsi" w:eastAsiaTheme="minorEastAsia" w:hAnsiTheme="minorHAnsi"/>
            <w:noProof/>
            <w:lang w:eastAsia="cs-CZ"/>
          </w:rPr>
          <w:tab/>
        </w:r>
        <w:r w:rsidRPr="00CE4CE9">
          <w:rPr>
            <w:rStyle w:val="Hypertextovodkaz"/>
            <w:noProof/>
          </w:rPr>
          <w:t>Binární vyhledávací strom</w:t>
        </w:r>
        <w:r>
          <w:rPr>
            <w:noProof/>
            <w:webHidden/>
          </w:rPr>
          <w:tab/>
        </w:r>
        <w:r>
          <w:rPr>
            <w:noProof/>
            <w:webHidden/>
          </w:rPr>
          <w:fldChar w:fldCharType="begin"/>
        </w:r>
        <w:r>
          <w:rPr>
            <w:noProof/>
            <w:webHidden/>
          </w:rPr>
          <w:instrText xml:space="preserve"> PAGEREF _Toc393027265 \h </w:instrText>
        </w:r>
        <w:r>
          <w:rPr>
            <w:noProof/>
            <w:webHidden/>
          </w:rPr>
        </w:r>
        <w:r>
          <w:rPr>
            <w:noProof/>
            <w:webHidden/>
          </w:rPr>
          <w:fldChar w:fldCharType="separate"/>
        </w:r>
        <w:r w:rsidR="007A509F">
          <w:rPr>
            <w:noProof/>
            <w:webHidden/>
          </w:rPr>
          <w:t>- 11 -</w:t>
        </w:r>
        <w:r>
          <w:rPr>
            <w:noProof/>
            <w:webHidden/>
          </w:rPr>
          <w:fldChar w:fldCharType="end"/>
        </w:r>
      </w:hyperlink>
    </w:p>
    <w:p w:rsidR="00B168C8" w:rsidRDefault="00B168C8">
      <w:pPr>
        <w:pStyle w:val="Obsah2"/>
        <w:rPr>
          <w:rFonts w:asciiTheme="minorHAnsi" w:eastAsiaTheme="minorEastAsia" w:hAnsiTheme="minorHAnsi"/>
          <w:noProof/>
          <w:lang w:eastAsia="cs-CZ"/>
        </w:rPr>
      </w:pPr>
      <w:hyperlink w:anchor="_Toc393027266" w:history="1">
        <w:r w:rsidRPr="00CE4CE9">
          <w:rPr>
            <w:rStyle w:val="Hypertextovodkaz"/>
            <w:rFonts w:cs="Times New Roman"/>
            <w:noProof/>
            <w:snapToGrid w:val="0"/>
            <w:w w:val="0"/>
          </w:rPr>
          <w:t>2.2</w:t>
        </w:r>
        <w:r>
          <w:rPr>
            <w:rFonts w:asciiTheme="minorHAnsi" w:eastAsiaTheme="minorEastAsia" w:hAnsiTheme="minorHAnsi"/>
            <w:noProof/>
            <w:lang w:eastAsia="cs-CZ"/>
          </w:rPr>
          <w:tab/>
        </w:r>
        <w:r w:rsidRPr="00CE4CE9">
          <w:rPr>
            <w:rStyle w:val="Hypertextovodkaz"/>
            <w:noProof/>
          </w:rPr>
          <w:t>Dokonale vyvážené stromy</w:t>
        </w:r>
        <w:r>
          <w:rPr>
            <w:noProof/>
            <w:webHidden/>
          </w:rPr>
          <w:tab/>
        </w:r>
        <w:r>
          <w:rPr>
            <w:noProof/>
            <w:webHidden/>
          </w:rPr>
          <w:fldChar w:fldCharType="begin"/>
        </w:r>
        <w:r>
          <w:rPr>
            <w:noProof/>
            <w:webHidden/>
          </w:rPr>
          <w:instrText xml:space="preserve"> PAGEREF _Toc393027266 \h </w:instrText>
        </w:r>
        <w:r>
          <w:rPr>
            <w:noProof/>
            <w:webHidden/>
          </w:rPr>
        </w:r>
        <w:r>
          <w:rPr>
            <w:noProof/>
            <w:webHidden/>
          </w:rPr>
          <w:fldChar w:fldCharType="separate"/>
        </w:r>
        <w:r w:rsidR="007A509F">
          <w:rPr>
            <w:noProof/>
            <w:webHidden/>
          </w:rPr>
          <w:t>- 13 -</w:t>
        </w:r>
        <w:r>
          <w:rPr>
            <w:noProof/>
            <w:webHidden/>
          </w:rPr>
          <w:fldChar w:fldCharType="end"/>
        </w:r>
      </w:hyperlink>
    </w:p>
    <w:p w:rsidR="00B168C8" w:rsidRDefault="00B168C8">
      <w:pPr>
        <w:pStyle w:val="Obsah2"/>
        <w:rPr>
          <w:rFonts w:asciiTheme="minorHAnsi" w:eastAsiaTheme="minorEastAsia" w:hAnsiTheme="minorHAnsi"/>
          <w:noProof/>
          <w:lang w:eastAsia="cs-CZ"/>
        </w:rPr>
      </w:pPr>
      <w:hyperlink w:anchor="_Toc393027267" w:history="1">
        <w:r w:rsidRPr="00CE4CE9">
          <w:rPr>
            <w:rStyle w:val="Hypertextovodkaz"/>
            <w:rFonts w:cs="Times New Roman"/>
            <w:noProof/>
            <w:snapToGrid w:val="0"/>
            <w:w w:val="0"/>
          </w:rPr>
          <w:t>2.3</w:t>
        </w:r>
        <w:r>
          <w:rPr>
            <w:rFonts w:asciiTheme="minorHAnsi" w:eastAsiaTheme="minorEastAsia" w:hAnsiTheme="minorHAnsi"/>
            <w:noProof/>
            <w:lang w:eastAsia="cs-CZ"/>
          </w:rPr>
          <w:tab/>
        </w:r>
        <w:r w:rsidRPr="00CE4CE9">
          <w:rPr>
            <w:rStyle w:val="Hypertextovodkaz"/>
            <w:noProof/>
          </w:rPr>
          <w:t>AVL stromy</w:t>
        </w:r>
        <w:r>
          <w:rPr>
            <w:noProof/>
            <w:webHidden/>
          </w:rPr>
          <w:tab/>
        </w:r>
        <w:r>
          <w:rPr>
            <w:noProof/>
            <w:webHidden/>
          </w:rPr>
          <w:fldChar w:fldCharType="begin"/>
        </w:r>
        <w:r>
          <w:rPr>
            <w:noProof/>
            <w:webHidden/>
          </w:rPr>
          <w:instrText xml:space="preserve"> PAGEREF _Toc393027267 \h </w:instrText>
        </w:r>
        <w:r>
          <w:rPr>
            <w:noProof/>
            <w:webHidden/>
          </w:rPr>
        </w:r>
        <w:r>
          <w:rPr>
            <w:noProof/>
            <w:webHidden/>
          </w:rPr>
          <w:fldChar w:fldCharType="separate"/>
        </w:r>
        <w:r w:rsidR="007A509F">
          <w:rPr>
            <w:noProof/>
            <w:webHidden/>
          </w:rPr>
          <w:t>- 13 -</w:t>
        </w:r>
        <w:r>
          <w:rPr>
            <w:noProof/>
            <w:webHidden/>
          </w:rPr>
          <w:fldChar w:fldCharType="end"/>
        </w:r>
      </w:hyperlink>
    </w:p>
    <w:p w:rsidR="00B168C8" w:rsidRDefault="00B168C8">
      <w:pPr>
        <w:pStyle w:val="Obsah2"/>
        <w:rPr>
          <w:rFonts w:asciiTheme="minorHAnsi" w:eastAsiaTheme="minorEastAsia" w:hAnsiTheme="minorHAnsi"/>
          <w:noProof/>
          <w:lang w:eastAsia="cs-CZ"/>
        </w:rPr>
      </w:pPr>
      <w:hyperlink w:anchor="_Toc393027268" w:history="1">
        <w:r w:rsidRPr="00CE4CE9">
          <w:rPr>
            <w:rStyle w:val="Hypertextovodkaz"/>
            <w:rFonts w:cs="Times New Roman"/>
            <w:noProof/>
            <w:snapToGrid w:val="0"/>
            <w:w w:val="0"/>
          </w:rPr>
          <w:t>2.4</w:t>
        </w:r>
        <w:r>
          <w:rPr>
            <w:rFonts w:asciiTheme="minorHAnsi" w:eastAsiaTheme="minorEastAsia" w:hAnsiTheme="minorHAnsi"/>
            <w:noProof/>
            <w:lang w:eastAsia="cs-CZ"/>
          </w:rPr>
          <w:tab/>
        </w:r>
        <w:r w:rsidRPr="00CE4CE9">
          <w:rPr>
            <w:rStyle w:val="Hypertextovodkaz"/>
            <w:noProof/>
          </w:rPr>
          <w:t>2–3–4 stromy</w:t>
        </w:r>
        <w:r>
          <w:rPr>
            <w:noProof/>
            <w:webHidden/>
          </w:rPr>
          <w:tab/>
        </w:r>
        <w:r>
          <w:rPr>
            <w:noProof/>
            <w:webHidden/>
          </w:rPr>
          <w:fldChar w:fldCharType="begin"/>
        </w:r>
        <w:r>
          <w:rPr>
            <w:noProof/>
            <w:webHidden/>
          </w:rPr>
          <w:instrText xml:space="preserve"> PAGEREF _Toc393027268 \h </w:instrText>
        </w:r>
        <w:r>
          <w:rPr>
            <w:noProof/>
            <w:webHidden/>
          </w:rPr>
        </w:r>
        <w:r>
          <w:rPr>
            <w:noProof/>
            <w:webHidden/>
          </w:rPr>
          <w:fldChar w:fldCharType="separate"/>
        </w:r>
        <w:r w:rsidR="007A509F">
          <w:rPr>
            <w:noProof/>
            <w:webHidden/>
          </w:rPr>
          <w:t>- 14 -</w:t>
        </w:r>
        <w:r>
          <w:rPr>
            <w:noProof/>
            <w:webHidden/>
          </w:rPr>
          <w:fldChar w:fldCharType="end"/>
        </w:r>
      </w:hyperlink>
    </w:p>
    <w:p w:rsidR="00B168C8" w:rsidRDefault="00B168C8">
      <w:pPr>
        <w:pStyle w:val="Obsah2"/>
        <w:rPr>
          <w:rFonts w:asciiTheme="minorHAnsi" w:eastAsiaTheme="minorEastAsia" w:hAnsiTheme="minorHAnsi"/>
          <w:noProof/>
          <w:lang w:eastAsia="cs-CZ"/>
        </w:rPr>
      </w:pPr>
      <w:hyperlink w:anchor="_Toc393027269" w:history="1">
        <w:r w:rsidRPr="00CE4CE9">
          <w:rPr>
            <w:rStyle w:val="Hypertextovodkaz"/>
            <w:rFonts w:cs="Times New Roman"/>
            <w:noProof/>
            <w:snapToGrid w:val="0"/>
            <w:w w:val="0"/>
          </w:rPr>
          <w:t>2.5</w:t>
        </w:r>
        <w:r>
          <w:rPr>
            <w:rFonts w:asciiTheme="minorHAnsi" w:eastAsiaTheme="minorEastAsia" w:hAnsiTheme="minorHAnsi"/>
            <w:noProof/>
            <w:lang w:eastAsia="cs-CZ"/>
          </w:rPr>
          <w:tab/>
        </w:r>
        <w:r w:rsidRPr="00CE4CE9">
          <w:rPr>
            <w:rStyle w:val="Hypertextovodkaz"/>
            <w:noProof/>
          </w:rPr>
          <w:t>Red–Black stromy</w:t>
        </w:r>
        <w:r>
          <w:rPr>
            <w:noProof/>
            <w:webHidden/>
          </w:rPr>
          <w:tab/>
        </w:r>
        <w:r>
          <w:rPr>
            <w:noProof/>
            <w:webHidden/>
          </w:rPr>
          <w:fldChar w:fldCharType="begin"/>
        </w:r>
        <w:r>
          <w:rPr>
            <w:noProof/>
            <w:webHidden/>
          </w:rPr>
          <w:instrText xml:space="preserve"> PAGEREF _Toc393027269 \h </w:instrText>
        </w:r>
        <w:r>
          <w:rPr>
            <w:noProof/>
            <w:webHidden/>
          </w:rPr>
        </w:r>
        <w:r>
          <w:rPr>
            <w:noProof/>
            <w:webHidden/>
          </w:rPr>
          <w:fldChar w:fldCharType="separate"/>
        </w:r>
        <w:r w:rsidR="007A509F">
          <w:rPr>
            <w:noProof/>
            <w:webHidden/>
          </w:rPr>
          <w:t>- 14 -</w:t>
        </w:r>
        <w:r>
          <w:rPr>
            <w:noProof/>
            <w:webHidden/>
          </w:rPr>
          <w:fldChar w:fldCharType="end"/>
        </w:r>
      </w:hyperlink>
    </w:p>
    <w:p w:rsidR="00B168C8" w:rsidRDefault="00B168C8">
      <w:pPr>
        <w:pStyle w:val="Obsah2"/>
        <w:rPr>
          <w:rFonts w:asciiTheme="minorHAnsi" w:eastAsiaTheme="minorEastAsia" w:hAnsiTheme="minorHAnsi"/>
          <w:noProof/>
          <w:lang w:eastAsia="cs-CZ"/>
        </w:rPr>
      </w:pPr>
      <w:hyperlink w:anchor="_Toc393027270" w:history="1">
        <w:r w:rsidRPr="00CE4CE9">
          <w:rPr>
            <w:rStyle w:val="Hypertextovodkaz"/>
            <w:rFonts w:cs="Times New Roman"/>
            <w:noProof/>
            <w:snapToGrid w:val="0"/>
            <w:w w:val="0"/>
          </w:rPr>
          <w:t>2.6</w:t>
        </w:r>
        <w:r>
          <w:rPr>
            <w:rFonts w:asciiTheme="minorHAnsi" w:eastAsiaTheme="minorEastAsia" w:hAnsiTheme="minorHAnsi"/>
            <w:noProof/>
            <w:lang w:eastAsia="cs-CZ"/>
          </w:rPr>
          <w:tab/>
        </w:r>
        <w:r w:rsidRPr="00CE4CE9">
          <w:rPr>
            <w:rStyle w:val="Hypertextovodkaz"/>
            <w:noProof/>
          </w:rPr>
          <w:t>B–stromy</w:t>
        </w:r>
        <w:r>
          <w:rPr>
            <w:noProof/>
            <w:webHidden/>
          </w:rPr>
          <w:tab/>
        </w:r>
        <w:r>
          <w:rPr>
            <w:noProof/>
            <w:webHidden/>
          </w:rPr>
          <w:fldChar w:fldCharType="begin"/>
        </w:r>
        <w:r>
          <w:rPr>
            <w:noProof/>
            <w:webHidden/>
          </w:rPr>
          <w:instrText xml:space="preserve"> PAGEREF _Toc393027270 \h </w:instrText>
        </w:r>
        <w:r>
          <w:rPr>
            <w:noProof/>
            <w:webHidden/>
          </w:rPr>
        </w:r>
        <w:r>
          <w:rPr>
            <w:noProof/>
            <w:webHidden/>
          </w:rPr>
          <w:fldChar w:fldCharType="separate"/>
        </w:r>
        <w:r w:rsidR="007A509F">
          <w:rPr>
            <w:noProof/>
            <w:webHidden/>
          </w:rPr>
          <w:t>- 17 -</w:t>
        </w:r>
        <w:r>
          <w:rPr>
            <w:noProof/>
            <w:webHidden/>
          </w:rPr>
          <w:fldChar w:fldCharType="end"/>
        </w:r>
      </w:hyperlink>
    </w:p>
    <w:p w:rsidR="00B168C8" w:rsidRDefault="00B168C8">
      <w:pPr>
        <w:pStyle w:val="Obsah3"/>
        <w:rPr>
          <w:rFonts w:asciiTheme="minorHAnsi" w:eastAsiaTheme="minorEastAsia" w:hAnsiTheme="minorHAnsi"/>
          <w:noProof/>
          <w:lang w:eastAsia="cs-CZ"/>
        </w:rPr>
      </w:pPr>
      <w:hyperlink w:anchor="_Toc393027271" w:history="1">
        <w:r w:rsidRPr="00CE4CE9">
          <w:rPr>
            <w:rStyle w:val="Hypertextovodkaz"/>
            <w:noProof/>
          </w:rPr>
          <w:t>2.6.1</w:t>
        </w:r>
        <w:r>
          <w:rPr>
            <w:rFonts w:asciiTheme="minorHAnsi" w:eastAsiaTheme="minorEastAsia" w:hAnsiTheme="minorHAnsi"/>
            <w:noProof/>
            <w:lang w:eastAsia="cs-CZ"/>
          </w:rPr>
          <w:tab/>
        </w:r>
        <w:r w:rsidRPr="00CE4CE9">
          <w:rPr>
            <w:rStyle w:val="Hypertextovodkaz"/>
            <w:noProof/>
          </w:rPr>
          <w:t>B–strom</w:t>
        </w:r>
        <w:r>
          <w:rPr>
            <w:noProof/>
            <w:webHidden/>
          </w:rPr>
          <w:tab/>
        </w:r>
        <w:r>
          <w:rPr>
            <w:noProof/>
            <w:webHidden/>
          </w:rPr>
          <w:fldChar w:fldCharType="begin"/>
        </w:r>
        <w:r>
          <w:rPr>
            <w:noProof/>
            <w:webHidden/>
          </w:rPr>
          <w:instrText xml:space="preserve"> PAGEREF _Toc393027271 \h </w:instrText>
        </w:r>
        <w:r>
          <w:rPr>
            <w:noProof/>
            <w:webHidden/>
          </w:rPr>
        </w:r>
        <w:r>
          <w:rPr>
            <w:noProof/>
            <w:webHidden/>
          </w:rPr>
          <w:fldChar w:fldCharType="separate"/>
        </w:r>
        <w:r w:rsidR="007A509F">
          <w:rPr>
            <w:noProof/>
            <w:webHidden/>
          </w:rPr>
          <w:t>- 17 -</w:t>
        </w:r>
        <w:r>
          <w:rPr>
            <w:noProof/>
            <w:webHidden/>
          </w:rPr>
          <w:fldChar w:fldCharType="end"/>
        </w:r>
      </w:hyperlink>
    </w:p>
    <w:p w:rsidR="00B168C8" w:rsidRDefault="00B168C8">
      <w:pPr>
        <w:pStyle w:val="Obsah3"/>
        <w:rPr>
          <w:rFonts w:asciiTheme="minorHAnsi" w:eastAsiaTheme="minorEastAsia" w:hAnsiTheme="minorHAnsi"/>
          <w:noProof/>
          <w:lang w:eastAsia="cs-CZ"/>
        </w:rPr>
      </w:pPr>
      <w:hyperlink w:anchor="_Toc393027272" w:history="1">
        <w:r w:rsidRPr="00CE4CE9">
          <w:rPr>
            <w:rStyle w:val="Hypertextovodkaz"/>
            <w:noProof/>
          </w:rPr>
          <w:t>2.6.2</w:t>
        </w:r>
        <w:r>
          <w:rPr>
            <w:rFonts w:asciiTheme="minorHAnsi" w:eastAsiaTheme="minorEastAsia" w:hAnsiTheme="minorHAnsi"/>
            <w:noProof/>
            <w:lang w:eastAsia="cs-CZ"/>
          </w:rPr>
          <w:tab/>
        </w:r>
        <w:r w:rsidRPr="00CE4CE9">
          <w:rPr>
            <w:rStyle w:val="Hypertextovodkaz"/>
            <w:noProof/>
          </w:rPr>
          <w:t>B+ strom</w:t>
        </w:r>
        <w:r>
          <w:rPr>
            <w:noProof/>
            <w:webHidden/>
          </w:rPr>
          <w:tab/>
        </w:r>
        <w:r>
          <w:rPr>
            <w:noProof/>
            <w:webHidden/>
          </w:rPr>
          <w:fldChar w:fldCharType="begin"/>
        </w:r>
        <w:r>
          <w:rPr>
            <w:noProof/>
            <w:webHidden/>
          </w:rPr>
          <w:instrText xml:space="preserve"> PAGEREF _Toc393027272 \h </w:instrText>
        </w:r>
        <w:r>
          <w:rPr>
            <w:noProof/>
            <w:webHidden/>
          </w:rPr>
        </w:r>
        <w:r>
          <w:rPr>
            <w:noProof/>
            <w:webHidden/>
          </w:rPr>
          <w:fldChar w:fldCharType="separate"/>
        </w:r>
        <w:r w:rsidR="007A509F">
          <w:rPr>
            <w:noProof/>
            <w:webHidden/>
          </w:rPr>
          <w:t>- 18 -</w:t>
        </w:r>
        <w:r>
          <w:rPr>
            <w:noProof/>
            <w:webHidden/>
          </w:rPr>
          <w:fldChar w:fldCharType="end"/>
        </w:r>
      </w:hyperlink>
    </w:p>
    <w:p w:rsidR="00B168C8" w:rsidRDefault="00B168C8">
      <w:pPr>
        <w:pStyle w:val="Obsah2"/>
        <w:rPr>
          <w:rFonts w:asciiTheme="minorHAnsi" w:eastAsiaTheme="minorEastAsia" w:hAnsiTheme="minorHAnsi"/>
          <w:noProof/>
          <w:lang w:eastAsia="cs-CZ"/>
        </w:rPr>
      </w:pPr>
      <w:hyperlink w:anchor="_Toc393027273" w:history="1">
        <w:r w:rsidRPr="00CE4CE9">
          <w:rPr>
            <w:rStyle w:val="Hypertextovodkaz"/>
            <w:rFonts w:cs="Times New Roman"/>
            <w:noProof/>
            <w:snapToGrid w:val="0"/>
            <w:w w:val="0"/>
          </w:rPr>
          <w:t>2.7</w:t>
        </w:r>
        <w:r>
          <w:rPr>
            <w:rFonts w:asciiTheme="minorHAnsi" w:eastAsiaTheme="minorEastAsia" w:hAnsiTheme="minorHAnsi"/>
            <w:noProof/>
            <w:lang w:eastAsia="cs-CZ"/>
          </w:rPr>
          <w:tab/>
        </w:r>
        <w:r w:rsidRPr="00CE4CE9">
          <w:rPr>
            <w:rStyle w:val="Hypertextovodkaz"/>
            <w:noProof/>
          </w:rPr>
          <w:t>R–stromy</w:t>
        </w:r>
        <w:r>
          <w:rPr>
            <w:noProof/>
            <w:webHidden/>
          </w:rPr>
          <w:tab/>
        </w:r>
        <w:r>
          <w:rPr>
            <w:noProof/>
            <w:webHidden/>
          </w:rPr>
          <w:fldChar w:fldCharType="begin"/>
        </w:r>
        <w:r>
          <w:rPr>
            <w:noProof/>
            <w:webHidden/>
          </w:rPr>
          <w:instrText xml:space="preserve"> PAGEREF _Toc393027273 \h </w:instrText>
        </w:r>
        <w:r>
          <w:rPr>
            <w:noProof/>
            <w:webHidden/>
          </w:rPr>
        </w:r>
        <w:r>
          <w:rPr>
            <w:noProof/>
            <w:webHidden/>
          </w:rPr>
          <w:fldChar w:fldCharType="separate"/>
        </w:r>
        <w:r w:rsidR="007A509F">
          <w:rPr>
            <w:noProof/>
            <w:webHidden/>
          </w:rPr>
          <w:t>- 19 -</w:t>
        </w:r>
        <w:r>
          <w:rPr>
            <w:noProof/>
            <w:webHidden/>
          </w:rPr>
          <w:fldChar w:fldCharType="end"/>
        </w:r>
      </w:hyperlink>
    </w:p>
    <w:p w:rsidR="00B168C8" w:rsidRDefault="00B168C8">
      <w:pPr>
        <w:pStyle w:val="Obsah1"/>
        <w:rPr>
          <w:rFonts w:asciiTheme="minorHAnsi" w:eastAsiaTheme="minorEastAsia" w:hAnsiTheme="minorHAnsi"/>
          <w:noProof/>
          <w:lang w:eastAsia="cs-CZ"/>
        </w:rPr>
      </w:pPr>
      <w:hyperlink w:anchor="_Toc393027274" w:history="1">
        <w:r w:rsidRPr="00CE4CE9">
          <w:rPr>
            <w:rStyle w:val="Hypertextovodkaz"/>
            <w:noProof/>
          </w:rPr>
          <w:t>3</w:t>
        </w:r>
        <w:r>
          <w:rPr>
            <w:rFonts w:asciiTheme="minorHAnsi" w:eastAsiaTheme="minorEastAsia" w:hAnsiTheme="minorHAnsi"/>
            <w:noProof/>
            <w:lang w:eastAsia="cs-CZ"/>
          </w:rPr>
          <w:tab/>
        </w:r>
        <w:r w:rsidRPr="00CE4CE9">
          <w:rPr>
            <w:rStyle w:val="Hypertextovodkaz"/>
            <w:noProof/>
          </w:rPr>
          <w:t>Implementace</w:t>
        </w:r>
        <w:r>
          <w:rPr>
            <w:noProof/>
            <w:webHidden/>
          </w:rPr>
          <w:tab/>
        </w:r>
        <w:r>
          <w:rPr>
            <w:noProof/>
            <w:webHidden/>
          </w:rPr>
          <w:fldChar w:fldCharType="begin"/>
        </w:r>
        <w:r>
          <w:rPr>
            <w:noProof/>
            <w:webHidden/>
          </w:rPr>
          <w:instrText xml:space="preserve"> PAGEREF _Toc393027274 \h </w:instrText>
        </w:r>
        <w:r>
          <w:rPr>
            <w:noProof/>
            <w:webHidden/>
          </w:rPr>
        </w:r>
        <w:r>
          <w:rPr>
            <w:noProof/>
            <w:webHidden/>
          </w:rPr>
          <w:fldChar w:fldCharType="separate"/>
        </w:r>
        <w:r w:rsidR="007A509F">
          <w:rPr>
            <w:noProof/>
            <w:webHidden/>
          </w:rPr>
          <w:t>- 22 -</w:t>
        </w:r>
        <w:r>
          <w:rPr>
            <w:noProof/>
            <w:webHidden/>
          </w:rPr>
          <w:fldChar w:fldCharType="end"/>
        </w:r>
      </w:hyperlink>
    </w:p>
    <w:p w:rsidR="00B168C8" w:rsidRDefault="00B168C8">
      <w:pPr>
        <w:pStyle w:val="Obsah2"/>
        <w:rPr>
          <w:rFonts w:asciiTheme="minorHAnsi" w:eastAsiaTheme="minorEastAsia" w:hAnsiTheme="minorHAnsi"/>
          <w:noProof/>
          <w:lang w:eastAsia="cs-CZ"/>
        </w:rPr>
      </w:pPr>
      <w:hyperlink w:anchor="_Toc393027275" w:history="1">
        <w:r w:rsidRPr="00CE4CE9">
          <w:rPr>
            <w:rStyle w:val="Hypertextovodkaz"/>
            <w:rFonts w:cs="Times New Roman"/>
            <w:noProof/>
            <w:snapToGrid w:val="0"/>
            <w:w w:val="0"/>
          </w:rPr>
          <w:t>3.1</w:t>
        </w:r>
        <w:r>
          <w:rPr>
            <w:rFonts w:asciiTheme="minorHAnsi" w:eastAsiaTheme="minorEastAsia" w:hAnsiTheme="minorHAnsi"/>
            <w:noProof/>
            <w:lang w:eastAsia="cs-CZ"/>
          </w:rPr>
          <w:tab/>
        </w:r>
        <w:r w:rsidRPr="00CE4CE9">
          <w:rPr>
            <w:rStyle w:val="Hypertextovodkaz"/>
            <w:noProof/>
          </w:rPr>
          <w:t>Git</w:t>
        </w:r>
        <w:r>
          <w:rPr>
            <w:noProof/>
            <w:webHidden/>
          </w:rPr>
          <w:tab/>
        </w:r>
        <w:r>
          <w:rPr>
            <w:noProof/>
            <w:webHidden/>
          </w:rPr>
          <w:fldChar w:fldCharType="begin"/>
        </w:r>
        <w:r>
          <w:rPr>
            <w:noProof/>
            <w:webHidden/>
          </w:rPr>
          <w:instrText xml:space="preserve"> PAGEREF _Toc393027275 \h </w:instrText>
        </w:r>
        <w:r>
          <w:rPr>
            <w:noProof/>
            <w:webHidden/>
          </w:rPr>
        </w:r>
        <w:r>
          <w:rPr>
            <w:noProof/>
            <w:webHidden/>
          </w:rPr>
          <w:fldChar w:fldCharType="separate"/>
        </w:r>
        <w:r w:rsidR="007A509F">
          <w:rPr>
            <w:noProof/>
            <w:webHidden/>
          </w:rPr>
          <w:t>- 22 -</w:t>
        </w:r>
        <w:r>
          <w:rPr>
            <w:noProof/>
            <w:webHidden/>
          </w:rPr>
          <w:fldChar w:fldCharType="end"/>
        </w:r>
      </w:hyperlink>
    </w:p>
    <w:p w:rsidR="00B168C8" w:rsidRDefault="00B168C8">
      <w:pPr>
        <w:pStyle w:val="Obsah2"/>
        <w:rPr>
          <w:rFonts w:asciiTheme="minorHAnsi" w:eastAsiaTheme="minorEastAsia" w:hAnsiTheme="minorHAnsi"/>
          <w:noProof/>
          <w:lang w:eastAsia="cs-CZ"/>
        </w:rPr>
      </w:pPr>
      <w:hyperlink w:anchor="_Toc393027276" w:history="1">
        <w:r w:rsidRPr="00CE4CE9">
          <w:rPr>
            <w:rStyle w:val="Hypertextovodkaz"/>
            <w:rFonts w:cs="Times New Roman"/>
            <w:noProof/>
            <w:snapToGrid w:val="0"/>
            <w:w w:val="0"/>
          </w:rPr>
          <w:t>3.2</w:t>
        </w:r>
        <w:r>
          <w:rPr>
            <w:rFonts w:asciiTheme="minorHAnsi" w:eastAsiaTheme="minorEastAsia" w:hAnsiTheme="minorHAnsi"/>
            <w:noProof/>
            <w:lang w:eastAsia="cs-CZ"/>
          </w:rPr>
          <w:tab/>
        </w:r>
        <w:r w:rsidRPr="00CE4CE9">
          <w:rPr>
            <w:rStyle w:val="Hypertextovodkaz"/>
            <w:noProof/>
          </w:rPr>
          <w:t>Rozhraní a prostředí</w:t>
        </w:r>
        <w:r>
          <w:rPr>
            <w:noProof/>
            <w:webHidden/>
          </w:rPr>
          <w:tab/>
        </w:r>
        <w:r>
          <w:rPr>
            <w:noProof/>
            <w:webHidden/>
          </w:rPr>
          <w:fldChar w:fldCharType="begin"/>
        </w:r>
        <w:r>
          <w:rPr>
            <w:noProof/>
            <w:webHidden/>
          </w:rPr>
          <w:instrText xml:space="preserve"> PAGEREF _Toc393027276 \h </w:instrText>
        </w:r>
        <w:r>
          <w:rPr>
            <w:noProof/>
            <w:webHidden/>
          </w:rPr>
        </w:r>
        <w:r>
          <w:rPr>
            <w:noProof/>
            <w:webHidden/>
          </w:rPr>
          <w:fldChar w:fldCharType="separate"/>
        </w:r>
        <w:r w:rsidR="007A509F">
          <w:rPr>
            <w:noProof/>
            <w:webHidden/>
          </w:rPr>
          <w:t>- 23 -</w:t>
        </w:r>
        <w:r>
          <w:rPr>
            <w:noProof/>
            <w:webHidden/>
          </w:rPr>
          <w:fldChar w:fldCharType="end"/>
        </w:r>
      </w:hyperlink>
    </w:p>
    <w:p w:rsidR="00B168C8" w:rsidRDefault="00B168C8">
      <w:pPr>
        <w:pStyle w:val="Obsah2"/>
        <w:rPr>
          <w:rFonts w:asciiTheme="minorHAnsi" w:eastAsiaTheme="minorEastAsia" w:hAnsiTheme="minorHAnsi"/>
          <w:noProof/>
          <w:lang w:eastAsia="cs-CZ"/>
        </w:rPr>
      </w:pPr>
      <w:hyperlink w:anchor="_Toc393027277" w:history="1">
        <w:r w:rsidRPr="00CE4CE9">
          <w:rPr>
            <w:rStyle w:val="Hypertextovodkaz"/>
            <w:rFonts w:cs="Times New Roman"/>
            <w:noProof/>
            <w:snapToGrid w:val="0"/>
            <w:w w:val="0"/>
          </w:rPr>
          <w:t>3.3</w:t>
        </w:r>
        <w:r>
          <w:rPr>
            <w:rFonts w:asciiTheme="minorHAnsi" w:eastAsiaTheme="minorEastAsia" w:hAnsiTheme="minorHAnsi"/>
            <w:noProof/>
            <w:lang w:eastAsia="cs-CZ"/>
          </w:rPr>
          <w:tab/>
        </w:r>
        <w:r w:rsidRPr="00CE4CE9">
          <w:rPr>
            <w:rStyle w:val="Hypertextovodkaz"/>
            <w:noProof/>
          </w:rPr>
          <w:t>N–gram</w:t>
        </w:r>
        <w:r>
          <w:rPr>
            <w:noProof/>
            <w:webHidden/>
          </w:rPr>
          <w:tab/>
        </w:r>
        <w:r>
          <w:rPr>
            <w:noProof/>
            <w:webHidden/>
          </w:rPr>
          <w:fldChar w:fldCharType="begin"/>
        </w:r>
        <w:r>
          <w:rPr>
            <w:noProof/>
            <w:webHidden/>
          </w:rPr>
          <w:instrText xml:space="preserve"> PAGEREF _Toc393027277 \h </w:instrText>
        </w:r>
        <w:r>
          <w:rPr>
            <w:noProof/>
            <w:webHidden/>
          </w:rPr>
        </w:r>
        <w:r>
          <w:rPr>
            <w:noProof/>
            <w:webHidden/>
          </w:rPr>
          <w:fldChar w:fldCharType="separate"/>
        </w:r>
        <w:r w:rsidR="007A509F">
          <w:rPr>
            <w:noProof/>
            <w:webHidden/>
          </w:rPr>
          <w:t>- 23 -</w:t>
        </w:r>
        <w:r>
          <w:rPr>
            <w:noProof/>
            <w:webHidden/>
          </w:rPr>
          <w:fldChar w:fldCharType="end"/>
        </w:r>
      </w:hyperlink>
    </w:p>
    <w:p w:rsidR="00B168C8" w:rsidRDefault="00B168C8">
      <w:pPr>
        <w:pStyle w:val="Obsah2"/>
        <w:rPr>
          <w:rFonts w:asciiTheme="minorHAnsi" w:eastAsiaTheme="minorEastAsia" w:hAnsiTheme="minorHAnsi"/>
          <w:noProof/>
          <w:lang w:eastAsia="cs-CZ"/>
        </w:rPr>
      </w:pPr>
      <w:hyperlink w:anchor="_Toc393027278" w:history="1">
        <w:r w:rsidRPr="00CE4CE9">
          <w:rPr>
            <w:rStyle w:val="Hypertextovodkaz"/>
            <w:rFonts w:cs="Times New Roman"/>
            <w:noProof/>
            <w:snapToGrid w:val="0"/>
            <w:w w:val="0"/>
          </w:rPr>
          <w:t>3.4</w:t>
        </w:r>
        <w:r>
          <w:rPr>
            <w:rFonts w:asciiTheme="minorHAnsi" w:eastAsiaTheme="minorEastAsia" w:hAnsiTheme="minorHAnsi"/>
            <w:noProof/>
            <w:lang w:eastAsia="cs-CZ"/>
          </w:rPr>
          <w:tab/>
        </w:r>
        <w:r w:rsidRPr="00CE4CE9">
          <w:rPr>
            <w:rStyle w:val="Hypertextovodkaz"/>
            <w:noProof/>
          </w:rPr>
          <w:t>Implementace B+ stromu</w:t>
        </w:r>
        <w:r>
          <w:rPr>
            <w:noProof/>
            <w:webHidden/>
          </w:rPr>
          <w:tab/>
        </w:r>
        <w:r>
          <w:rPr>
            <w:noProof/>
            <w:webHidden/>
          </w:rPr>
          <w:fldChar w:fldCharType="begin"/>
        </w:r>
        <w:r>
          <w:rPr>
            <w:noProof/>
            <w:webHidden/>
          </w:rPr>
          <w:instrText xml:space="preserve"> PAGEREF _Toc393027278 \h </w:instrText>
        </w:r>
        <w:r>
          <w:rPr>
            <w:noProof/>
            <w:webHidden/>
          </w:rPr>
        </w:r>
        <w:r>
          <w:rPr>
            <w:noProof/>
            <w:webHidden/>
          </w:rPr>
          <w:fldChar w:fldCharType="separate"/>
        </w:r>
        <w:r w:rsidR="007A509F">
          <w:rPr>
            <w:noProof/>
            <w:webHidden/>
          </w:rPr>
          <w:t>- 24 -</w:t>
        </w:r>
        <w:r>
          <w:rPr>
            <w:noProof/>
            <w:webHidden/>
          </w:rPr>
          <w:fldChar w:fldCharType="end"/>
        </w:r>
      </w:hyperlink>
    </w:p>
    <w:p w:rsidR="00B168C8" w:rsidRDefault="00B168C8">
      <w:pPr>
        <w:pStyle w:val="Obsah2"/>
        <w:rPr>
          <w:rFonts w:asciiTheme="minorHAnsi" w:eastAsiaTheme="minorEastAsia" w:hAnsiTheme="minorHAnsi"/>
          <w:noProof/>
          <w:lang w:eastAsia="cs-CZ"/>
        </w:rPr>
      </w:pPr>
      <w:hyperlink w:anchor="_Toc393027279" w:history="1">
        <w:r w:rsidRPr="00CE4CE9">
          <w:rPr>
            <w:rStyle w:val="Hypertextovodkaz"/>
            <w:rFonts w:cs="Times New Roman"/>
            <w:noProof/>
            <w:snapToGrid w:val="0"/>
            <w:w w:val="0"/>
          </w:rPr>
          <w:t>3.5</w:t>
        </w:r>
        <w:r>
          <w:rPr>
            <w:rFonts w:asciiTheme="minorHAnsi" w:eastAsiaTheme="minorEastAsia" w:hAnsiTheme="minorHAnsi"/>
            <w:noProof/>
            <w:lang w:eastAsia="cs-CZ"/>
          </w:rPr>
          <w:tab/>
        </w:r>
        <w:r w:rsidRPr="00CE4CE9">
          <w:rPr>
            <w:rStyle w:val="Hypertextovodkaz"/>
            <w:noProof/>
          </w:rPr>
          <w:t>Implementace R–stromu</w:t>
        </w:r>
        <w:r>
          <w:rPr>
            <w:noProof/>
            <w:webHidden/>
          </w:rPr>
          <w:tab/>
        </w:r>
        <w:r>
          <w:rPr>
            <w:noProof/>
            <w:webHidden/>
          </w:rPr>
          <w:fldChar w:fldCharType="begin"/>
        </w:r>
        <w:r>
          <w:rPr>
            <w:noProof/>
            <w:webHidden/>
          </w:rPr>
          <w:instrText xml:space="preserve"> PAGEREF _Toc393027279 \h </w:instrText>
        </w:r>
        <w:r>
          <w:rPr>
            <w:noProof/>
            <w:webHidden/>
          </w:rPr>
        </w:r>
        <w:r>
          <w:rPr>
            <w:noProof/>
            <w:webHidden/>
          </w:rPr>
          <w:fldChar w:fldCharType="separate"/>
        </w:r>
        <w:r w:rsidR="007A509F">
          <w:rPr>
            <w:noProof/>
            <w:webHidden/>
          </w:rPr>
          <w:t>- 26 -</w:t>
        </w:r>
        <w:r>
          <w:rPr>
            <w:noProof/>
            <w:webHidden/>
          </w:rPr>
          <w:fldChar w:fldCharType="end"/>
        </w:r>
      </w:hyperlink>
    </w:p>
    <w:p w:rsidR="00B168C8" w:rsidRDefault="00B168C8">
      <w:pPr>
        <w:pStyle w:val="Obsah1"/>
        <w:rPr>
          <w:rFonts w:asciiTheme="minorHAnsi" w:eastAsiaTheme="minorEastAsia" w:hAnsiTheme="minorHAnsi"/>
          <w:noProof/>
          <w:lang w:eastAsia="cs-CZ"/>
        </w:rPr>
      </w:pPr>
      <w:hyperlink w:anchor="_Toc393027280" w:history="1">
        <w:r w:rsidRPr="00CE4CE9">
          <w:rPr>
            <w:rStyle w:val="Hypertextovodkaz"/>
            <w:noProof/>
          </w:rPr>
          <w:t>4</w:t>
        </w:r>
        <w:r>
          <w:rPr>
            <w:rFonts w:asciiTheme="minorHAnsi" w:eastAsiaTheme="minorEastAsia" w:hAnsiTheme="minorHAnsi"/>
            <w:noProof/>
            <w:lang w:eastAsia="cs-CZ"/>
          </w:rPr>
          <w:tab/>
        </w:r>
        <w:r w:rsidRPr="00CE4CE9">
          <w:rPr>
            <w:rStyle w:val="Hypertextovodkaz"/>
            <w:noProof/>
          </w:rPr>
          <w:t>Měření efektivity struktur</w:t>
        </w:r>
        <w:r>
          <w:rPr>
            <w:noProof/>
            <w:webHidden/>
          </w:rPr>
          <w:tab/>
        </w:r>
        <w:r>
          <w:rPr>
            <w:noProof/>
            <w:webHidden/>
          </w:rPr>
          <w:fldChar w:fldCharType="begin"/>
        </w:r>
        <w:r>
          <w:rPr>
            <w:noProof/>
            <w:webHidden/>
          </w:rPr>
          <w:instrText xml:space="preserve"> PAGEREF _Toc393027280 \h </w:instrText>
        </w:r>
        <w:r>
          <w:rPr>
            <w:noProof/>
            <w:webHidden/>
          </w:rPr>
        </w:r>
        <w:r>
          <w:rPr>
            <w:noProof/>
            <w:webHidden/>
          </w:rPr>
          <w:fldChar w:fldCharType="separate"/>
        </w:r>
        <w:r w:rsidR="007A509F">
          <w:rPr>
            <w:noProof/>
            <w:webHidden/>
          </w:rPr>
          <w:t>- 30 -</w:t>
        </w:r>
        <w:r>
          <w:rPr>
            <w:noProof/>
            <w:webHidden/>
          </w:rPr>
          <w:fldChar w:fldCharType="end"/>
        </w:r>
      </w:hyperlink>
    </w:p>
    <w:p w:rsidR="00B168C8" w:rsidRDefault="00B168C8">
      <w:pPr>
        <w:pStyle w:val="Obsah1"/>
        <w:rPr>
          <w:rFonts w:asciiTheme="minorHAnsi" w:eastAsiaTheme="minorEastAsia" w:hAnsiTheme="minorHAnsi"/>
          <w:noProof/>
          <w:lang w:eastAsia="cs-CZ"/>
        </w:rPr>
      </w:pPr>
      <w:hyperlink w:anchor="_Toc393027281" w:history="1">
        <w:r w:rsidRPr="00CE4CE9">
          <w:rPr>
            <w:rStyle w:val="Hypertextovodkaz"/>
            <w:noProof/>
          </w:rPr>
          <w:t>5</w:t>
        </w:r>
        <w:r>
          <w:rPr>
            <w:rFonts w:asciiTheme="minorHAnsi" w:eastAsiaTheme="minorEastAsia" w:hAnsiTheme="minorHAnsi"/>
            <w:noProof/>
            <w:lang w:eastAsia="cs-CZ"/>
          </w:rPr>
          <w:tab/>
        </w:r>
        <w:r w:rsidRPr="00CE4CE9">
          <w:rPr>
            <w:rStyle w:val="Hypertextovodkaz"/>
            <w:noProof/>
          </w:rPr>
          <w:t>Závěr</w:t>
        </w:r>
        <w:r>
          <w:rPr>
            <w:noProof/>
            <w:webHidden/>
          </w:rPr>
          <w:tab/>
        </w:r>
        <w:r>
          <w:rPr>
            <w:noProof/>
            <w:webHidden/>
          </w:rPr>
          <w:fldChar w:fldCharType="begin"/>
        </w:r>
        <w:r>
          <w:rPr>
            <w:noProof/>
            <w:webHidden/>
          </w:rPr>
          <w:instrText xml:space="preserve"> PAGEREF _Toc393027281 \h </w:instrText>
        </w:r>
        <w:r>
          <w:rPr>
            <w:noProof/>
            <w:webHidden/>
          </w:rPr>
        </w:r>
        <w:r>
          <w:rPr>
            <w:noProof/>
            <w:webHidden/>
          </w:rPr>
          <w:fldChar w:fldCharType="separate"/>
        </w:r>
        <w:r w:rsidR="007A509F">
          <w:rPr>
            <w:noProof/>
            <w:webHidden/>
          </w:rPr>
          <w:t>- 32 -</w:t>
        </w:r>
        <w:r>
          <w:rPr>
            <w:noProof/>
            <w:webHidden/>
          </w:rPr>
          <w:fldChar w:fldCharType="end"/>
        </w:r>
      </w:hyperlink>
    </w:p>
    <w:p w:rsidR="00B168C8" w:rsidRDefault="00B168C8">
      <w:pPr>
        <w:pStyle w:val="Obsah1"/>
        <w:rPr>
          <w:rFonts w:asciiTheme="minorHAnsi" w:eastAsiaTheme="minorEastAsia" w:hAnsiTheme="minorHAnsi"/>
          <w:noProof/>
          <w:lang w:eastAsia="cs-CZ"/>
        </w:rPr>
      </w:pPr>
      <w:hyperlink w:anchor="_Toc393027282" w:history="1">
        <w:r w:rsidRPr="00CE4CE9">
          <w:rPr>
            <w:rStyle w:val="Hypertextovodkaz"/>
            <w:noProof/>
          </w:rPr>
          <w:t>Použitá literatura</w:t>
        </w:r>
        <w:r>
          <w:rPr>
            <w:noProof/>
            <w:webHidden/>
          </w:rPr>
          <w:tab/>
        </w:r>
        <w:r>
          <w:rPr>
            <w:noProof/>
            <w:webHidden/>
          </w:rPr>
          <w:fldChar w:fldCharType="begin"/>
        </w:r>
        <w:r>
          <w:rPr>
            <w:noProof/>
            <w:webHidden/>
          </w:rPr>
          <w:instrText xml:space="preserve"> PAGEREF _Toc393027282 \h </w:instrText>
        </w:r>
        <w:r>
          <w:rPr>
            <w:noProof/>
            <w:webHidden/>
          </w:rPr>
        </w:r>
        <w:r>
          <w:rPr>
            <w:noProof/>
            <w:webHidden/>
          </w:rPr>
          <w:fldChar w:fldCharType="separate"/>
        </w:r>
        <w:r w:rsidR="007A509F">
          <w:rPr>
            <w:noProof/>
            <w:webHidden/>
          </w:rPr>
          <w:t>- 33 -</w:t>
        </w:r>
        <w:r>
          <w:rPr>
            <w:noProof/>
            <w:webHidden/>
          </w:rPr>
          <w:fldChar w:fldCharType="end"/>
        </w:r>
      </w:hyperlink>
    </w:p>
    <w:p w:rsidR="00497F16" w:rsidRPr="00DE03A2" w:rsidRDefault="00694D07" w:rsidP="004C135B">
      <w:r w:rsidRPr="00DE03A2">
        <w:fldChar w:fldCharType="end"/>
      </w:r>
    </w:p>
    <w:p w:rsidR="00497F16" w:rsidRPr="00DE03A2" w:rsidRDefault="00497F16" w:rsidP="004C135B"/>
    <w:p w:rsidR="00497F16" w:rsidRPr="00DE03A2" w:rsidRDefault="00497F16" w:rsidP="004C135B"/>
    <w:p w:rsidR="00497F16" w:rsidRPr="00DE03A2" w:rsidRDefault="00497F16" w:rsidP="004C135B">
      <w:pPr>
        <w:sectPr w:rsidR="00497F16" w:rsidRPr="00DE03A2" w:rsidSect="00DE3E4D">
          <w:footerReference w:type="default" r:id="rId9"/>
          <w:pgSz w:w="11906" w:h="16838"/>
          <w:pgMar w:top="1701" w:right="1701" w:bottom="2381" w:left="1701" w:header="709" w:footer="709" w:gutter="0"/>
          <w:pgNumType w:fmt="numberInDash"/>
          <w:cols w:space="708"/>
          <w:docGrid w:linePitch="360"/>
        </w:sectPr>
      </w:pPr>
    </w:p>
    <w:p w:rsidR="00497F16" w:rsidRPr="00DE03A2" w:rsidRDefault="00497F16" w:rsidP="00386AEE">
      <w:pPr>
        <w:pStyle w:val="Nadpis1"/>
        <w:numPr>
          <w:ilvl w:val="0"/>
          <w:numId w:val="0"/>
        </w:numPr>
        <w:ind w:left="709"/>
      </w:pPr>
      <w:bookmarkStart w:id="0" w:name="_Toc309772773"/>
      <w:bookmarkStart w:id="1" w:name="_Ref309813224"/>
      <w:bookmarkStart w:id="2" w:name="_Ref361744642"/>
      <w:bookmarkStart w:id="3" w:name="_Ref361744772"/>
      <w:bookmarkStart w:id="4" w:name="_Ref361744811"/>
      <w:bookmarkStart w:id="5" w:name="_Toc393027258"/>
      <w:r w:rsidRPr="00DE03A2">
        <w:lastRenderedPageBreak/>
        <w:t>Úvod</w:t>
      </w:r>
      <w:bookmarkEnd w:id="0"/>
      <w:bookmarkEnd w:id="1"/>
      <w:bookmarkEnd w:id="2"/>
      <w:bookmarkEnd w:id="3"/>
      <w:bookmarkEnd w:id="4"/>
      <w:bookmarkEnd w:id="5"/>
    </w:p>
    <w:p w:rsidR="00DE3A76" w:rsidRDefault="00497F16" w:rsidP="004C135B">
      <w:r w:rsidRPr="0059141F">
        <w:t xml:space="preserve">První kapitola práce má název </w:t>
      </w:r>
      <w:r w:rsidRPr="007C524B">
        <w:t>Úvod</w:t>
      </w:r>
      <w:r w:rsidRPr="0059141F">
        <w:t xml:space="preserve">. Slouží </w:t>
      </w:r>
      <w:r w:rsidR="00126DF0" w:rsidRPr="0059141F">
        <w:t>k</w:t>
      </w:r>
      <w:r w:rsidR="00126DF0">
        <w:t> </w:t>
      </w:r>
      <w:r w:rsidR="00126DF0" w:rsidRPr="0059141F">
        <w:t>z</w:t>
      </w:r>
      <w:r w:rsidRPr="0059141F">
        <w:t>asazení řešené problematiky do širšího kontextu</w:t>
      </w:r>
      <w:r w:rsidR="00126DF0">
        <w:t> a </w:t>
      </w:r>
      <w:r w:rsidR="00126DF0" w:rsidRPr="00126DF0">
        <w:t>v</w:t>
      </w:r>
      <w:r w:rsidR="00126DF0">
        <w:t> </w:t>
      </w:r>
      <w:r w:rsidRPr="00126DF0">
        <w:t>podobě</w:t>
      </w:r>
      <w:r w:rsidRPr="0059141F">
        <w:t xml:space="preserve"> stručného obsahu jednotlivých kapitol definuje strukturu písemné práce.</w:t>
      </w:r>
      <w:r w:rsidR="00BB3BCB">
        <w:t xml:space="preserve"> </w:t>
      </w:r>
      <w:r w:rsidRPr="0059141F">
        <w:t xml:space="preserve">Šablona obsahuje formátování, podle Závazných pokynů na stránkách FEI </w:t>
      </w:r>
      <w:r w:rsidR="0021595C" w:rsidRPr="0021595C">
        <w:t>http://www.fei.vsb.cz/cs/okruhy/studium-a-vyuka/informace-pokyny/pokyny-zpracovani-bp-dp</w:t>
      </w:r>
      <w:r w:rsidR="002541D9" w:rsidRPr="0059141F">
        <w:t>. Rozsah úvodu BP je doporučena cca půl strany</w:t>
      </w:r>
      <w:r w:rsidR="0059141F">
        <w:t xml:space="preserve"> A4</w:t>
      </w:r>
      <w:r w:rsidR="002541D9" w:rsidRPr="0059141F">
        <w:t xml:space="preserve">, </w:t>
      </w:r>
      <w:r w:rsidR="00126DF0" w:rsidRPr="0059141F">
        <w:t>u</w:t>
      </w:r>
      <w:r w:rsidR="00126DF0">
        <w:t> </w:t>
      </w:r>
      <w:r w:rsidR="00126DF0" w:rsidRPr="0059141F">
        <w:t>D</w:t>
      </w:r>
      <w:r w:rsidR="002541D9" w:rsidRPr="0059141F">
        <w:t>P cca 1 A4</w:t>
      </w:r>
      <w:r w:rsidR="007C524B">
        <w:t>.</w:t>
      </w:r>
    </w:p>
    <w:p w:rsidR="00E353C9" w:rsidRDefault="00E353C9" w:rsidP="004C135B"/>
    <w:p w:rsidR="00486F54" w:rsidRDefault="00486F54" w:rsidP="004C135B">
      <w:pPr>
        <w:sectPr w:rsidR="00486F54" w:rsidSect="006F60BB">
          <w:headerReference w:type="default" r:id="rId10"/>
          <w:headerReference w:type="first" r:id="rId11"/>
          <w:footerReference w:type="first" r:id="rId12"/>
          <w:pgSz w:w="11906" w:h="16838"/>
          <w:pgMar w:top="1701" w:right="1701" w:bottom="2381" w:left="1701" w:header="964" w:footer="709" w:gutter="0"/>
          <w:pgNumType w:fmt="numberInDash"/>
          <w:cols w:space="708"/>
          <w:titlePg/>
          <w:docGrid w:linePitch="360"/>
        </w:sectPr>
      </w:pPr>
    </w:p>
    <w:p w:rsidR="005D6493" w:rsidRPr="005D6493" w:rsidRDefault="005D6493" w:rsidP="005D6493">
      <w:pPr>
        <w:pStyle w:val="Nadpis1"/>
      </w:pPr>
      <w:bookmarkStart w:id="6" w:name="_Toc385076199"/>
      <w:bookmarkStart w:id="7" w:name="_Toc393027259"/>
      <w:r>
        <w:lastRenderedPageBreak/>
        <w:t>Datové struktury</w:t>
      </w:r>
      <w:bookmarkEnd w:id="6"/>
      <w:bookmarkEnd w:id="7"/>
    </w:p>
    <w:p w:rsidR="00912A07" w:rsidRDefault="005D6493" w:rsidP="00912A07">
      <w:r>
        <w:t>Datová struktura je množina</w:t>
      </w:r>
      <w:r w:rsidR="009F0007">
        <w:t xml:space="preserve"> dat sloužící k jejich uchovávání a uspořádání.</w:t>
      </w:r>
      <w:r>
        <w:t xml:space="preserve"> </w:t>
      </w:r>
      <w:r w:rsidR="009F53D3">
        <w:t>Pokud se velikost</w:t>
      </w:r>
      <w:r>
        <w:t xml:space="preserve"> </w:t>
      </w:r>
      <w:r w:rsidR="009F0007">
        <w:t xml:space="preserve">datové struktury </w:t>
      </w:r>
      <w:r w:rsidR="009F53D3">
        <w:t>může měnit, tak říkáme</w:t>
      </w:r>
      <w:r>
        <w:t xml:space="preserve">, že má dynamický charakter. Datové struktury mohou být lineární (pole, zásobník, fronta, seznam) či nelineární (stromy, grafy). </w:t>
      </w:r>
      <w:r w:rsidR="009F0007">
        <w:t xml:space="preserve">Výběr datových struktur je pro vývoj programů často stěžejní. Výběr struktury ovlivňuje množství použité paměti, čas potřebný k operacím </w:t>
      </w:r>
      <w:r w:rsidR="009F53D3">
        <w:t>pro práci</w:t>
      </w:r>
      <w:r w:rsidR="009F0007">
        <w:t xml:space="preserve"> s daty</w:t>
      </w:r>
      <w:r w:rsidR="00AE3C5C">
        <w:t>,</w:t>
      </w:r>
      <w:r w:rsidR="009F0007">
        <w:t xml:space="preserve"> jakými jsou vkládání do datové struktury, vyhledávání</w:t>
      </w:r>
      <w:r w:rsidR="00AE3C5C">
        <w:t xml:space="preserve"> dat či jejich </w:t>
      </w:r>
      <w:r w:rsidR="003E60D5">
        <w:t xml:space="preserve">odstranění. Různé datové struktury mají své specifické operace pro práci s daty. </w:t>
      </w:r>
      <w:r w:rsidR="00912A07">
        <w:fldChar w:fldCharType="begin"/>
      </w:r>
      <w:r w:rsidR="00912A07">
        <w:instrText xml:space="preserve"> REF _Ref392851262 \r </w:instrText>
      </w:r>
      <w:r w:rsidR="00912A07">
        <w:fldChar w:fldCharType="separate"/>
      </w:r>
      <w:r w:rsidR="007A509F">
        <w:t>[1]</w:t>
      </w:r>
      <w:r w:rsidR="00912A07">
        <w:fldChar w:fldCharType="end"/>
      </w:r>
      <w:r w:rsidR="00912A07">
        <w:fldChar w:fldCharType="begin"/>
      </w:r>
      <w:r w:rsidR="00912A07">
        <w:instrText xml:space="preserve"> REF _Ref392851266 \r </w:instrText>
      </w:r>
      <w:r w:rsidR="00912A07">
        <w:fldChar w:fldCharType="separate"/>
      </w:r>
      <w:r w:rsidR="007A509F">
        <w:t>[3]</w:t>
      </w:r>
      <w:r w:rsidR="00912A07">
        <w:fldChar w:fldCharType="end"/>
      </w:r>
    </w:p>
    <w:p w:rsidR="003E60D5" w:rsidRDefault="003E60D5" w:rsidP="003E60D5">
      <w:pPr>
        <w:pStyle w:val="Nadpis2"/>
      </w:pPr>
      <w:bookmarkStart w:id="8" w:name="_Toc393027260"/>
      <w:r>
        <w:t>Abstraktní datové typy</w:t>
      </w:r>
      <w:bookmarkEnd w:id="8"/>
    </w:p>
    <w:p w:rsidR="003E60D5" w:rsidRPr="003E60D5" w:rsidRDefault="00CA19A7" w:rsidP="003E60D5">
      <w:r>
        <w:t>Datové struktury, kterými se budeme zabývat, jsou a</w:t>
      </w:r>
      <w:r w:rsidR="003E60D5">
        <w:t>bstraktní datové typy</w:t>
      </w:r>
      <w:r>
        <w:t>.</w:t>
      </w:r>
      <w:r w:rsidR="003E60D5">
        <w:t xml:space="preserve"> </w:t>
      </w:r>
      <w:r>
        <w:t>U</w:t>
      </w:r>
      <w:r w:rsidR="003E60D5">
        <w:t xml:space="preserve">možňují </w:t>
      </w:r>
      <w:r>
        <w:t xml:space="preserve">totiž </w:t>
      </w:r>
      <w:r w:rsidR="003E60D5">
        <w:t>sestavení programů s velkou mírou abstrakce. Jedná se o datové typy, ke kterým při</w:t>
      </w:r>
      <w:r w:rsidR="00AE3C5C">
        <w:t>stupujeme skrze jejich rozhraní, aniž bychom museli znát jejich konkrétní implementaci.</w:t>
      </w:r>
      <w:r w:rsidR="00912A07">
        <w:t xml:space="preserve"> </w:t>
      </w:r>
      <w:r w:rsidR="00912A07">
        <w:fldChar w:fldCharType="begin"/>
      </w:r>
      <w:r w:rsidR="00912A07">
        <w:instrText xml:space="preserve"> REF _Ref392851266 \r </w:instrText>
      </w:r>
      <w:r w:rsidR="00912A07">
        <w:fldChar w:fldCharType="separate"/>
      </w:r>
      <w:r w:rsidR="007A509F">
        <w:t>[3]</w:t>
      </w:r>
      <w:r w:rsidR="00912A07">
        <w:fldChar w:fldCharType="end"/>
      </w:r>
    </w:p>
    <w:p w:rsidR="005D6493" w:rsidRDefault="005D6493" w:rsidP="005D6493">
      <w:pPr>
        <w:pStyle w:val="Nadpis2"/>
      </w:pPr>
      <w:bookmarkStart w:id="9" w:name="_Toc385076200"/>
      <w:bookmarkStart w:id="10" w:name="_Toc393027261"/>
      <w:r>
        <w:t>Prvky datových struktur</w:t>
      </w:r>
      <w:bookmarkEnd w:id="9"/>
      <w:bookmarkEnd w:id="10"/>
    </w:p>
    <w:p w:rsidR="005D6493" w:rsidRDefault="005D6493" w:rsidP="005D6493">
      <w:r>
        <w:t>Jednotlivé prvky datových struktur mohou být různé. Může se jednat o jednoduché typy (primitivní datové typy) či celé třídy s komplikovanou vnitřní strukturou.</w:t>
      </w:r>
    </w:p>
    <w:p w:rsidR="005D6493" w:rsidRDefault="005D6493" w:rsidP="005D6493">
      <w:r>
        <w:t>Jednotlivé prvky lze od sebe na základě nějaké jejich vlastnosti rozlišovat</w:t>
      </w:r>
      <w:r w:rsidR="009D7B66">
        <w:t xml:space="preserve"> porovnávat</w:t>
      </w:r>
      <w:r>
        <w:t xml:space="preserve"> a </w:t>
      </w:r>
      <w:r w:rsidR="009D7B66">
        <w:t xml:space="preserve">tím pádem </w:t>
      </w:r>
      <w:r>
        <w:t>také uspořádat.</w:t>
      </w:r>
      <w:r w:rsidR="00912A07">
        <w:t xml:space="preserve"> </w:t>
      </w:r>
      <w:r w:rsidR="00912A07">
        <w:fldChar w:fldCharType="begin"/>
      </w:r>
      <w:r w:rsidR="00912A07">
        <w:instrText xml:space="preserve"> REF _Ref392851262 \r </w:instrText>
      </w:r>
      <w:r w:rsidR="00912A07">
        <w:fldChar w:fldCharType="separate"/>
      </w:r>
      <w:r w:rsidR="007A509F">
        <w:t>[1]</w:t>
      </w:r>
      <w:r w:rsidR="00912A07">
        <w:fldChar w:fldCharType="end"/>
      </w:r>
    </w:p>
    <w:p w:rsidR="005D6493" w:rsidRDefault="005D6493" w:rsidP="005D6493">
      <w:pPr>
        <w:pStyle w:val="Nadpis2"/>
      </w:pPr>
      <w:bookmarkStart w:id="11" w:name="_Toc385076201"/>
      <w:bookmarkStart w:id="12" w:name="_Toc393027262"/>
      <w:r>
        <w:t>Operace nad prvky datových struktur</w:t>
      </w:r>
      <w:bookmarkEnd w:id="11"/>
      <w:bookmarkEnd w:id="12"/>
    </w:p>
    <w:p w:rsidR="005D6493" w:rsidRDefault="005D6493" w:rsidP="005D6493">
      <w:r>
        <w:t>Operace mohou být pro různé datov</w:t>
      </w:r>
      <w:r w:rsidR="00484CC9">
        <w:t>é</w:t>
      </w:r>
      <w:r>
        <w:t xml:space="preserve"> struktury různé. Obecně však lze operace rozdělit na 2 typy: dotazy a modifikující operace. </w:t>
      </w:r>
      <w:r w:rsidR="00912A07" w:rsidRPr="00912A07">
        <w:fldChar w:fldCharType="begin"/>
      </w:r>
      <w:r w:rsidR="00912A07" w:rsidRPr="00912A07">
        <w:instrText xml:space="preserve"> REF _Ref392851262 \r </w:instrText>
      </w:r>
      <w:r w:rsidR="00912A07" w:rsidRPr="00912A07">
        <w:fldChar w:fldCharType="separate"/>
      </w:r>
      <w:r w:rsidR="007A509F">
        <w:t>[1]</w:t>
      </w:r>
      <w:r w:rsidR="00912A07" w:rsidRPr="00912A07">
        <w:fldChar w:fldCharType="end"/>
      </w:r>
    </w:p>
    <w:p w:rsidR="005D6493" w:rsidRDefault="005D6493" w:rsidP="005D6493">
      <w:r>
        <w:t>Dotazy vrací nějakou informaci o datové struktuře. Nejčastější</w:t>
      </w:r>
      <w:r w:rsidR="00484CC9">
        <w:t>mi</w:t>
      </w:r>
      <w:r>
        <w:t xml:space="preserve"> dotazovací</w:t>
      </w:r>
      <w:r w:rsidR="00484CC9">
        <w:t>mi</w:t>
      </w:r>
      <w:r>
        <w:t xml:space="preserve"> operace</w:t>
      </w:r>
      <w:r w:rsidR="00484CC9">
        <w:t>mi</w:t>
      </w:r>
      <w:r>
        <w:t xml:space="preserve"> jsou:</w:t>
      </w:r>
    </w:p>
    <w:p w:rsidR="005D6493" w:rsidRDefault="005D6493" w:rsidP="005D6493">
      <w:pPr>
        <w:pStyle w:val="Odstavecseseznamem"/>
        <w:numPr>
          <w:ilvl w:val="0"/>
          <w:numId w:val="25"/>
        </w:numPr>
        <w:ind w:left="992" w:hanging="283"/>
      </w:pPr>
      <w:proofErr w:type="spellStart"/>
      <w:r>
        <w:t>DS.Search</w:t>
      </w:r>
      <w:proofErr w:type="spellEnd"/>
      <w:r>
        <w:t xml:space="preserve">(k): vyhledávání prvku k v datové struktuře DS, </w:t>
      </w:r>
    </w:p>
    <w:p w:rsidR="005D6493" w:rsidRDefault="005D6493" w:rsidP="005D6493">
      <w:pPr>
        <w:pStyle w:val="Odstavecseseznamem"/>
        <w:numPr>
          <w:ilvl w:val="0"/>
          <w:numId w:val="26"/>
        </w:numPr>
        <w:ind w:left="992" w:hanging="283"/>
      </w:pPr>
      <w:proofErr w:type="spellStart"/>
      <w:r>
        <w:t>DS.</w:t>
      </w:r>
      <w:proofErr w:type="gramStart"/>
      <w:r>
        <w:t>Min</w:t>
      </w:r>
      <w:proofErr w:type="spellEnd"/>
      <w:r>
        <w:t>(): nalezení</w:t>
      </w:r>
      <w:proofErr w:type="gramEnd"/>
      <w:r>
        <w:t xml:space="preserve"> minimálního prvku v uspořádané datové struktuře DS,</w:t>
      </w:r>
    </w:p>
    <w:p w:rsidR="005D6493" w:rsidRDefault="005D6493" w:rsidP="005D6493">
      <w:pPr>
        <w:pStyle w:val="Odstavecseseznamem"/>
        <w:numPr>
          <w:ilvl w:val="0"/>
          <w:numId w:val="27"/>
        </w:numPr>
        <w:ind w:left="992" w:hanging="283"/>
      </w:pPr>
      <w:proofErr w:type="spellStart"/>
      <w:r>
        <w:t>DS.</w:t>
      </w:r>
      <w:proofErr w:type="gramStart"/>
      <w:r>
        <w:t>Max</w:t>
      </w:r>
      <w:proofErr w:type="spellEnd"/>
      <w:r>
        <w:t>(): nalezení</w:t>
      </w:r>
      <w:proofErr w:type="gramEnd"/>
      <w:r>
        <w:t xml:space="preserve"> maximálního prvku v uspořádané datové struktuře DS,</w:t>
      </w:r>
    </w:p>
    <w:p w:rsidR="005D6493" w:rsidRDefault="005D6493" w:rsidP="005D6493">
      <w:r>
        <w:t>Modifikující operace mění datovou strukturu. Nejčastější</w:t>
      </w:r>
      <w:r w:rsidR="00484CC9">
        <w:t>mi</w:t>
      </w:r>
      <w:r>
        <w:t xml:space="preserve"> modifikující</w:t>
      </w:r>
      <w:r w:rsidR="00484CC9">
        <w:t>mi</w:t>
      </w:r>
      <w:r>
        <w:t xml:space="preserve"> operace</w:t>
      </w:r>
      <w:r w:rsidR="00484CC9">
        <w:t>mi</w:t>
      </w:r>
      <w:r>
        <w:t xml:space="preserve"> jsou:</w:t>
      </w:r>
    </w:p>
    <w:p w:rsidR="005D6493" w:rsidRPr="005D6493" w:rsidRDefault="005D6493" w:rsidP="005D6493">
      <w:pPr>
        <w:pStyle w:val="Odstavecseseznamem"/>
        <w:numPr>
          <w:ilvl w:val="0"/>
          <w:numId w:val="28"/>
        </w:numPr>
        <w:ind w:left="992" w:hanging="283"/>
      </w:pPr>
      <w:proofErr w:type="spellStart"/>
      <w:r>
        <w:t>DS.</w:t>
      </w:r>
      <w:proofErr w:type="gramStart"/>
      <w:r>
        <w:t>Insert</w:t>
      </w:r>
      <w:proofErr w:type="spellEnd"/>
      <w:r>
        <w:t>(x): vložení</w:t>
      </w:r>
      <w:proofErr w:type="gramEnd"/>
      <w:r>
        <w:t xml:space="preserve"> prvku x do datové struktury DS,</w:t>
      </w:r>
    </w:p>
    <w:p w:rsidR="005D6493" w:rsidRPr="005D6493" w:rsidRDefault="005D6493" w:rsidP="005D6493">
      <w:pPr>
        <w:pStyle w:val="Odstavecseseznamem"/>
        <w:numPr>
          <w:ilvl w:val="0"/>
          <w:numId w:val="28"/>
        </w:numPr>
        <w:ind w:left="992" w:hanging="283"/>
      </w:pPr>
      <w:proofErr w:type="spellStart"/>
      <w:r w:rsidRPr="005D6493">
        <w:t>DS.Delete</w:t>
      </w:r>
      <w:proofErr w:type="spellEnd"/>
      <w:r w:rsidRPr="005D6493">
        <w:t>(x): odstranění prvku x z datové struktury DS.</w:t>
      </w:r>
    </w:p>
    <w:p w:rsidR="005D6493" w:rsidRDefault="005D6493" w:rsidP="005D6493">
      <w:pPr>
        <w:pStyle w:val="Bezmezer"/>
      </w:pPr>
      <w:r>
        <w:br w:type="page"/>
      </w:r>
    </w:p>
    <w:p w:rsidR="005D6493" w:rsidRPr="005D6493" w:rsidRDefault="005D6493" w:rsidP="005D6493">
      <w:pPr>
        <w:pStyle w:val="Nadpis1"/>
      </w:pPr>
      <w:bookmarkStart w:id="13" w:name="_Toc385076202"/>
      <w:bookmarkStart w:id="14" w:name="_Toc393027263"/>
      <w:r>
        <w:lastRenderedPageBreak/>
        <w:t xml:space="preserve">Nelineární datové struktury </w:t>
      </w:r>
      <w:r w:rsidR="00BB3BCB">
        <w:t>–</w:t>
      </w:r>
      <w:r>
        <w:t xml:space="preserve"> stromy</w:t>
      </w:r>
      <w:bookmarkEnd w:id="13"/>
      <w:bookmarkEnd w:id="14"/>
    </w:p>
    <w:p w:rsidR="002D6ADB" w:rsidRDefault="002D6ADB" w:rsidP="00945CFA">
      <w:r>
        <w:t xml:space="preserve">Graf je soustava bodů (říkáme jim uzly nebo vrcholy), z nichž některé dvojice jsou propojeny (těmto spojnicím říkáme hrany). </w:t>
      </w:r>
      <w:r>
        <w:fldChar w:fldCharType="begin"/>
      </w:r>
      <w:r>
        <w:instrText xml:space="preserve"> REF _Ref392858254 \r </w:instrText>
      </w:r>
      <w:r>
        <w:fldChar w:fldCharType="separate"/>
      </w:r>
      <w:r w:rsidR="007A509F">
        <w:t>[2]</w:t>
      </w:r>
      <w:r>
        <w:fldChar w:fldCharType="end"/>
      </w:r>
    </w:p>
    <w:p w:rsidR="00945CFA" w:rsidRDefault="00D8597C" w:rsidP="00945CFA">
      <w:r>
        <w:t xml:space="preserve">Souvislý </w:t>
      </w:r>
      <w:r w:rsidR="002D6ADB">
        <w:t xml:space="preserve">graf, jenž </w:t>
      </w:r>
      <w:r>
        <w:t>je acyklický (</w:t>
      </w:r>
      <w:r w:rsidR="002D6ADB">
        <w:t>neobsahuje jako podgraf žádnou kružnici</w:t>
      </w:r>
      <w:r>
        <w:t>),</w:t>
      </w:r>
      <w:r w:rsidR="002D6ADB">
        <w:t xml:space="preserve"> nazývá</w:t>
      </w:r>
      <w:r>
        <w:t>me</w:t>
      </w:r>
      <w:r w:rsidR="002D6ADB">
        <w:t xml:space="preserve"> strom</w:t>
      </w:r>
      <w:r>
        <w:t>.</w:t>
      </w:r>
    </w:p>
    <w:p w:rsidR="00CA187E" w:rsidRDefault="005D6493" w:rsidP="00DA58AA">
      <w:r>
        <w:t>Kořenový strom je takový strom, který má jeden odlišný uzel. Tento uzel nazýváme kořen.</w:t>
      </w:r>
      <w:r w:rsidR="00CA187E">
        <w:t xml:space="preserve"> </w:t>
      </w:r>
      <w:r w:rsidR="000378B6">
        <w:t xml:space="preserve">Spojení jednoho uzlu s jiným nazýváme cesta bez ohledu na to, jestli se na tomto spojeni nachází další uzly či nikoliv. </w:t>
      </w:r>
      <w:proofErr w:type="gramStart"/>
      <w:r w:rsidR="00CA187E">
        <w:t>Máme</w:t>
      </w:r>
      <w:proofErr w:type="gramEnd"/>
      <w:r w:rsidR="00BB3BCB">
        <w:t>–</w:t>
      </w:r>
      <w:proofErr w:type="spellStart"/>
      <w:proofErr w:type="gramStart"/>
      <w:r w:rsidR="00CA187E">
        <w:t>li</w:t>
      </w:r>
      <w:proofErr w:type="spellEnd"/>
      <w:proofErr w:type="gramEnd"/>
      <w:r w:rsidR="00CA187E">
        <w:t xml:space="preserve"> cestu mezi kořenem a libovolným jiným uzlem x, pak říkáme, že x je následovník kořene. Všechny uzly na této cestě od kořene k uzlu x jsou předchůdci uzlu x. </w:t>
      </w:r>
      <w:r w:rsidR="00111090">
        <w:t xml:space="preserve">Existuje vždy právě jedna cesta z </w:t>
      </w:r>
      <w:r w:rsidR="00720288">
        <w:t xml:space="preserve">jednoho </w:t>
      </w:r>
      <w:r w:rsidR="00111090">
        <w:t xml:space="preserve">uzlu ke každému </w:t>
      </w:r>
      <w:r w:rsidR="00720288">
        <w:t xml:space="preserve">jinému </w:t>
      </w:r>
      <w:r w:rsidR="00111090">
        <w:t>uzlu ve stromu.</w:t>
      </w:r>
    </w:p>
    <w:p w:rsidR="00CA187E" w:rsidRDefault="00CA187E" w:rsidP="00DA58AA">
      <w:r>
        <w:t xml:space="preserve">Pokud mezi </w:t>
      </w:r>
      <w:r w:rsidR="00611E29">
        <w:t xml:space="preserve">nějakým </w:t>
      </w:r>
      <w:r>
        <w:t>uzlem a kořenem není žádný jiný uzel, pak tento uzel nazýváme potomkem kořene.</w:t>
      </w:r>
      <w:r w:rsidR="00111090">
        <w:t xml:space="preserve"> Každý uzel s výjimkou kořene má právě jeden uzel, který uzlu předchází</w:t>
      </w:r>
      <w:r w:rsidR="00611E29">
        <w:t>.</w:t>
      </w:r>
      <w:r w:rsidR="00111090">
        <w:t xml:space="preserve"> </w:t>
      </w:r>
      <w:r w:rsidR="00611E29">
        <w:t>Takový uzel</w:t>
      </w:r>
      <w:r w:rsidR="00111090">
        <w:t xml:space="preserve"> nazýváme rodič</w:t>
      </w:r>
      <w:r w:rsidR="00611E29">
        <w:t>em</w:t>
      </w:r>
      <w:r w:rsidR="00111090">
        <w:t>.</w:t>
      </w:r>
    </w:p>
    <w:p w:rsidR="00431575" w:rsidRDefault="00CA187E" w:rsidP="00DA58AA">
      <w:r>
        <w:t>Uzel, který nemá žádné potomky</w:t>
      </w:r>
      <w:r w:rsidR="005675DF">
        <w:t>,</w:t>
      </w:r>
      <w:r>
        <w:t xml:space="preserve"> nazýváme list</w:t>
      </w:r>
      <w:r w:rsidR="00D0711A">
        <w:t>, nebo listový uzel</w:t>
      </w:r>
      <w:r>
        <w:t>. Uzel s potomky je</w:t>
      </w:r>
      <w:r w:rsidR="00D0711A">
        <w:t xml:space="preserve"> pak</w:t>
      </w:r>
      <w:r>
        <w:t xml:space="preserve"> vnitřní uzel. </w:t>
      </w:r>
      <w:r w:rsidR="00111090">
        <w:t>Pro další uzly ve stromu používáme obdobné názvy jako v rodokmenu. Na</w:t>
      </w:r>
      <w:r w:rsidR="0070178E">
        <w:t xml:space="preserve">příklad </w:t>
      </w:r>
      <w:r w:rsidR="00111090">
        <w:t>rodiče, který je rodičem uzlu x</w:t>
      </w:r>
      <w:r w:rsidR="005675DF">
        <w:t>,</w:t>
      </w:r>
      <w:r w:rsidR="00111090">
        <w:t xml:space="preserve"> </w:t>
      </w:r>
      <w:r w:rsidR="0070178E">
        <w:t>nazýváme prarodičem uzlu x.</w:t>
      </w:r>
      <w:r w:rsidR="00111090">
        <w:t xml:space="preserve"> </w:t>
      </w:r>
      <w:r w:rsidR="0070178E">
        <w:t>V</w:t>
      </w:r>
      <w:r w:rsidR="00111090">
        <w:t>e stromu můžeme najít třeba i sourozence</w:t>
      </w:r>
      <w:r w:rsidR="0070178E">
        <w:t>, což jsou uzly, které mají stejného rodiče</w:t>
      </w:r>
      <w:r w:rsidR="00111090">
        <w:t xml:space="preserve"> a strýce</w:t>
      </w:r>
      <w:r w:rsidR="0070178E">
        <w:t>. Strýc uzlu x je sourozenec rodiče uzlu x</w:t>
      </w:r>
      <w:r w:rsidR="00111090">
        <w:t>.</w:t>
      </w:r>
      <w:r w:rsidR="00431575">
        <w:t xml:space="preserve"> </w:t>
      </w:r>
    </w:p>
    <w:p w:rsidR="005D6493" w:rsidRDefault="00111090" w:rsidP="00917D03">
      <w:r>
        <w:t>Pokud v každém uzlu musíme mít určit</w:t>
      </w:r>
      <w:r w:rsidR="00917D03">
        <w:t xml:space="preserve">ý počet potomků ve specifikovaném pořadí, pak tento strom </w:t>
      </w:r>
      <w:proofErr w:type="gramStart"/>
      <w:r w:rsidR="00917D03">
        <w:t>nazýváme M</w:t>
      </w:r>
      <w:r w:rsidR="00BB3BCB">
        <w:t>–</w:t>
      </w:r>
      <w:proofErr w:type="spellStart"/>
      <w:r w:rsidR="00917D03">
        <w:t>ární</w:t>
      </w:r>
      <w:proofErr w:type="spellEnd"/>
      <w:proofErr w:type="gramEnd"/>
      <w:r w:rsidR="00917D03">
        <w:t xml:space="preserve"> strom. Toto pravidlo však často neplatí pro kořen a vnější uzly </w:t>
      </w:r>
      <w:r w:rsidR="00BB3BCB">
        <w:t>–</w:t>
      </w:r>
      <w:r w:rsidR="00917D03">
        <w:t xml:space="preserve"> listy. </w:t>
      </w:r>
      <w:r w:rsidR="002E7A16" w:rsidRPr="002E7A16">
        <w:fldChar w:fldCharType="begin"/>
      </w:r>
      <w:r w:rsidR="002E7A16" w:rsidRPr="002E7A16">
        <w:instrText xml:space="preserve"> REF _Ref392851262 \r </w:instrText>
      </w:r>
      <w:r w:rsidR="002E7A16" w:rsidRPr="002E7A16">
        <w:fldChar w:fldCharType="separate"/>
      </w:r>
      <w:r w:rsidR="007A509F">
        <w:t>[1]</w:t>
      </w:r>
      <w:r w:rsidR="002E7A16" w:rsidRPr="002E7A16">
        <w:fldChar w:fldCharType="end"/>
      </w:r>
      <w:r w:rsidR="002E7A16" w:rsidRPr="002E7A16">
        <w:fldChar w:fldCharType="begin"/>
      </w:r>
      <w:r w:rsidR="002E7A16" w:rsidRPr="002E7A16">
        <w:instrText xml:space="preserve"> REF _Ref392851266 \r </w:instrText>
      </w:r>
      <w:r w:rsidR="002E7A16" w:rsidRPr="002E7A16">
        <w:fldChar w:fldCharType="separate"/>
      </w:r>
      <w:r w:rsidR="007A509F">
        <w:t>[3]</w:t>
      </w:r>
      <w:r w:rsidR="002E7A16" w:rsidRPr="002E7A16">
        <w:fldChar w:fldCharType="end"/>
      </w:r>
    </w:p>
    <w:p w:rsidR="00DA58AA" w:rsidRDefault="005D6493" w:rsidP="005C10CE">
      <w:pPr>
        <w:pStyle w:val="Nadpis2"/>
      </w:pPr>
      <w:bookmarkStart w:id="15" w:name="_Toc393027264"/>
      <w:r>
        <w:t>Binární stromy</w:t>
      </w:r>
      <w:bookmarkEnd w:id="15"/>
    </w:p>
    <w:p w:rsidR="005C10CE" w:rsidRDefault="00DA58AA" w:rsidP="005C10CE">
      <w:r>
        <w:t>Binární strom j</w:t>
      </w:r>
      <w:r w:rsidR="005C10CE">
        <w:t xml:space="preserve">e složen z uzlů majících dva potomky. Každý </w:t>
      </w:r>
      <w:r w:rsidR="007E08B6">
        <w:t>uzel</w:t>
      </w:r>
      <w:r w:rsidR="005C10CE">
        <w:t xml:space="preserve"> s výjimkou </w:t>
      </w:r>
      <w:r w:rsidR="009C2562">
        <w:t>kořene</w:t>
      </w:r>
      <w:r w:rsidR="005C10CE">
        <w:t xml:space="preserve"> binárního stromu má právě jednoho rodiče. Pro každ</w:t>
      </w:r>
      <w:r w:rsidR="00BC359A">
        <w:t>ý</w:t>
      </w:r>
      <w:r w:rsidR="005C10CE">
        <w:t xml:space="preserve"> </w:t>
      </w:r>
      <w:r w:rsidR="00BC359A">
        <w:t xml:space="preserve">uzel </w:t>
      </w:r>
      <w:r w:rsidR="005C10CE">
        <w:t>platí pravidla binárního stromu. Každý potomek je buď levým, nebo pravým podstromem binárního stromu.</w:t>
      </w:r>
      <w:r w:rsidR="009D7B66">
        <w:t xml:space="preserve"> Krom</w:t>
      </w:r>
      <w:r w:rsidR="009F1F28">
        <w:t>ě</w:t>
      </w:r>
      <w:r w:rsidR="009D7B66">
        <w:t xml:space="preserve"> potomků pak </w:t>
      </w:r>
      <w:r w:rsidR="005D587A">
        <w:t xml:space="preserve">každý uzel obsahuje </w:t>
      </w:r>
      <w:r w:rsidR="009F1F28">
        <w:t xml:space="preserve">nějaká </w:t>
      </w:r>
      <w:r w:rsidR="005D587A">
        <w:t xml:space="preserve">data s výjimkou listů, které mohou být prázdné (pro dodržení podmínky, že každý uzel má právě 2 potomky). </w:t>
      </w:r>
    </w:p>
    <w:p w:rsidR="009F1F28" w:rsidRDefault="005C10CE" w:rsidP="009F1F28">
      <w:pPr>
        <w:pStyle w:val="Nadpis3"/>
      </w:pPr>
      <w:bookmarkStart w:id="16" w:name="_Toc393027265"/>
      <w:r>
        <w:t>Binární vyhledávací strom</w:t>
      </w:r>
      <w:bookmarkEnd w:id="16"/>
      <w:r>
        <w:t xml:space="preserve"> </w:t>
      </w:r>
    </w:p>
    <w:p w:rsidR="00F02CBB" w:rsidRDefault="009F1F28" w:rsidP="00F02CBB">
      <w:r>
        <w:t xml:space="preserve">Binární vyhledávací strom </w:t>
      </w:r>
      <w:r w:rsidR="005C10CE">
        <w:t xml:space="preserve">je takový binární strom, který má potomky setříděny podle nějakého klíče. Toto setřídění je pak </w:t>
      </w:r>
      <w:r w:rsidR="00EA0634">
        <w:t>stejné pro všechny uzly v daném</w:t>
      </w:r>
      <w:r w:rsidR="005C10CE">
        <w:t xml:space="preserve"> binárním vyhledávacím stromu.</w:t>
      </w:r>
      <w:r w:rsidR="00EA0634">
        <w:t xml:space="preserve"> </w:t>
      </w:r>
      <w:r w:rsidR="009D7B66">
        <w:t>L</w:t>
      </w:r>
      <w:r w:rsidR="00EA0634">
        <w:t xml:space="preserve">evý potomek </w:t>
      </w:r>
      <w:r w:rsidR="009D7B66">
        <w:t xml:space="preserve">tedy </w:t>
      </w:r>
      <w:r w:rsidR="00EA0634">
        <w:t>bude vždy dle tohoto porovnání menší než pravý</w:t>
      </w:r>
      <w:r w:rsidR="00F02CBB">
        <w:t>.</w:t>
      </w:r>
    </w:p>
    <w:p w:rsidR="008110A5" w:rsidRDefault="00F02CBB" w:rsidP="008110A5">
      <w:r>
        <w:t xml:space="preserve">Většinou nevíme dopředu nic o klíčích binárního vyhledávacího stromu, dle kterých pak budou ve stromu přibývat nové uzly a které tedy budou strom formovat. Může se tedy stát, pokud budou přibývat uzly s klíči, které jsou seřazeny vzestupně (nový uzel se vždy zařadí jako nejpravější uzel stromu) či sestupně (nový uzel se vždy zařadí jako nejlevější uzel stromu). </w:t>
      </w:r>
      <w:r>
        <w:lastRenderedPageBreak/>
        <w:t>Takový strom pak</w:t>
      </w:r>
      <w:r w:rsidR="002F24F1">
        <w:t xml:space="preserve"> degraduje na lineární seznam a k nalezení prvku je </w:t>
      </w:r>
      <w:r w:rsidR="006270AE">
        <w:t xml:space="preserve">zde potřeba průměrně </w:t>
      </w:r>
      <m:oMath>
        <m:f>
          <m:fPr>
            <m:ctrlPr>
              <w:rPr>
                <w:rFonts w:ascii="Cambria Math" w:hAnsi="Cambria Math"/>
                <w:i/>
              </w:rPr>
            </m:ctrlPr>
          </m:fPr>
          <m:num>
            <m:r>
              <w:rPr>
                <w:rFonts w:ascii="Cambria Math" w:hAnsi="Cambria Math"/>
              </w:rPr>
              <m:t>n</m:t>
            </m:r>
          </m:num>
          <m:den>
            <m:r>
              <w:rPr>
                <w:rFonts w:ascii="Cambria Math" w:hAnsi="Cambria Math"/>
              </w:rPr>
              <m:t>2</m:t>
            </m:r>
          </m:den>
        </m:f>
      </m:oMath>
      <w:r w:rsidR="006270AE">
        <w:t xml:space="preserve"> porovnání.</w:t>
      </w:r>
      <w:r w:rsidR="002F24F1">
        <w:t xml:space="preserve"> V nejhorším případě je potřeba až n porovnání.</w:t>
      </w:r>
    </w:p>
    <w:p w:rsidR="008110A5" w:rsidRDefault="008110A5" w:rsidP="008110A5">
      <w:r>
        <w:t xml:space="preserve">Vyhledávání v Binárním vyhledávacím stromu probíhá zavoláním metody vyhledávání na kořen tohoto stromu. Pokud se klíč tohoto uzlu shoduje s hledaným, pak byl uzel úspěšně nalezen. Pokud je vyhledávaný klíč větší </w:t>
      </w:r>
      <w:r w:rsidR="00881707">
        <w:t xml:space="preserve">nežli klíč v aktuálním uzlu a </w:t>
      </w:r>
      <w:r>
        <w:t>neexi</w:t>
      </w:r>
      <w:r w:rsidR="00881707">
        <w:t>stuje pravý potomek, tak vyhledávání končí</w:t>
      </w:r>
      <w:r>
        <w:t xml:space="preserve"> </w:t>
      </w:r>
      <w:r w:rsidR="00881707">
        <w:t>neúspěšně, což znamená</w:t>
      </w:r>
      <w:r>
        <w:t>, že uzel nalezen</w:t>
      </w:r>
      <w:r w:rsidR="007E4F9D" w:rsidRPr="007E4F9D">
        <w:t xml:space="preserve"> nebyl</w:t>
      </w:r>
      <w:r>
        <w:t xml:space="preserve">. Pokud </w:t>
      </w:r>
      <w:r w:rsidR="007E4F9D">
        <w:t xml:space="preserve">však </w:t>
      </w:r>
      <w:r>
        <w:t xml:space="preserve">pravý potomek existuje, tak </w:t>
      </w:r>
      <w:r w:rsidR="00F7326F">
        <w:t xml:space="preserve">je rekurzivně volána metoda vyhledávání na </w:t>
      </w:r>
      <w:r w:rsidR="007354AF">
        <w:t xml:space="preserve">tomto </w:t>
      </w:r>
      <w:r w:rsidR="00F7326F">
        <w:t>pravém</w:t>
      </w:r>
      <w:r>
        <w:t xml:space="preserve"> potomk</w:t>
      </w:r>
      <w:r w:rsidR="00F7326F">
        <w:t>ovi</w:t>
      </w:r>
      <w:r>
        <w:t>. Analogicky poku</w:t>
      </w:r>
      <w:r w:rsidR="007E4F9D">
        <w:t>d hledaný klíč je menší jak klíč</w:t>
      </w:r>
      <w:r>
        <w:t xml:space="preserve"> v aktuálním uzlu a neexistuje levý potomek, pak se hledaný klíč ve stromu nenachází. Pokud levý potomek existuje, tak </w:t>
      </w:r>
      <w:r w:rsidR="007E4F9D">
        <w:t xml:space="preserve">je na něj rekurzivně volána </w:t>
      </w:r>
      <w:r w:rsidR="00BE14C5">
        <w:t>metoda</w:t>
      </w:r>
      <w:r>
        <w:t xml:space="preserve"> vyhledávání.</w:t>
      </w:r>
      <w:r w:rsidR="004A4B4D">
        <w:t xml:space="preserve"> Časová složitost vyhledávání je závislá na hloubce daného stromu. Průměrná složitost je logaritmická, ale pokud je strom degradovaný, tak v nejhorším případě může být k nalezení prvku potřeba projít</w:t>
      </w:r>
      <w:r w:rsidR="007A39B3">
        <w:t xml:space="preserve"> až n položek. Časová složitost</w:t>
      </w:r>
      <w:r w:rsidR="00755446">
        <w:t xml:space="preserve"> je</w:t>
      </w:r>
      <w:r w:rsidR="004A4B4D">
        <w:t>v tomto případě tedy lineární.</w:t>
      </w:r>
    </w:p>
    <w:p w:rsidR="00A57923" w:rsidRDefault="008110A5" w:rsidP="008110A5">
      <w:r>
        <w:t xml:space="preserve">Vkládání do Binárního vyhledávacího stromu je obdobné jako vyhledávání. Vkládaný prvek </w:t>
      </w:r>
      <w:r w:rsidR="00A01D70">
        <w:t>je</w:t>
      </w:r>
      <w:r>
        <w:t xml:space="preserve"> </w:t>
      </w:r>
      <w:r w:rsidR="00A01D70">
        <w:t>nejprve vyhledán</w:t>
      </w:r>
      <w:r w:rsidR="002B6CBB">
        <w:t xml:space="preserve">, a pokud hledání </w:t>
      </w:r>
      <w:r>
        <w:t xml:space="preserve">končí úspěšně, tak </w:t>
      </w:r>
      <w:r w:rsidR="002B6CBB">
        <w:t xml:space="preserve">je do stromu vkládán </w:t>
      </w:r>
      <w:r>
        <w:t>klíč</w:t>
      </w:r>
      <w:r w:rsidR="002B6CBB">
        <w:t>, který se zde již nachází. Takový klíč nazýváme duplicitní klíč nebo duplicita</w:t>
      </w:r>
      <w:r>
        <w:t>. Pokud by vyhledávání skončilo ne</w:t>
      </w:r>
      <w:r w:rsidR="00096D72">
        <w:t>úspěšně (</w:t>
      </w:r>
      <w:r>
        <w:t>t</w:t>
      </w:r>
      <w:r w:rsidR="00D263F4">
        <w:t>edy potomek, na který</w:t>
      </w:r>
      <w:r w:rsidR="00096D72">
        <w:t xml:space="preserve"> </w:t>
      </w:r>
      <w:r w:rsidR="00D263F4">
        <w:t>by se volala metoda</w:t>
      </w:r>
      <w:r w:rsidR="00096D72">
        <w:t xml:space="preserve"> vyhledávání, neexistuje)</w:t>
      </w:r>
      <w:r w:rsidR="00D263F4">
        <w:t>,</w:t>
      </w:r>
      <w:r w:rsidR="00096D72">
        <w:t xml:space="preserve"> tak </w:t>
      </w:r>
      <w:r w:rsidR="00D263F4">
        <w:t xml:space="preserve">se </w:t>
      </w:r>
      <w:r w:rsidR="00096D72">
        <w:t xml:space="preserve">právě zde </w:t>
      </w:r>
      <w:r w:rsidR="00D263F4">
        <w:t xml:space="preserve">vytvoří </w:t>
      </w:r>
      <w:r w:rsidR="00096D72">
        <w:t xml:space="preserve">nový uzel s klíčem, který </w:t>
      </w:r>
      <w:r w:rsidR="00D263F4">
        <w:t xml:space="preserve">je do stromu vkládán </w:t>
      </w:r>
      <w:r w:rsidR="00096D72">
        <w:t xml:space="preserve">a který </w:t>
      </w:r>
      <w:r w:rsidR="00D263F4">
        <w:t>byl rovněž použit</w:t>
      </w:r>
      <w:r w:rsidR="00096D72">
        <w:t xml:space="preserve"> pro vyhledávání, </w:t>
      </w:r>
      <w:r w:rsidR="00D263F4">
        <w:t>jenž</w:t>
      </w:r>
      <w:r w:rsidR="009C62F2">
        <w:t xml:space="preserve"> </w:t>
      </w:r>
      <w:r w:rsidR="00096D72">
        <w:t>skončilo neúspěšně.</w:t>
      </w:r>
      <w:r w:rsidR="00A57923">
        <w:t xml:space="preserve"> </w:t>
      </w:r>
    </w:p>
    <w:p w:rsidR="008110A5" w:rsidRDefault="00A57923" w:rsidP="008110A5">
      <w:r>
        <w:t>Jestliže je ve stromu povoleno vkládání duplicitních prvků, tak při vkládání je potřeba upravit podmínku pro rozhodování na kterou stranu se prvek umístí. Pokud je klíč vkládaného prvku shodný s klíčem aktuálního uzlu, tak bude vložen vždy jako pravý (případně vždy jako levý) potomek</w:t>
      </w:r>
      <w:r w:rsidR="009A1E40">
        <w:t>.</w:t>
      </w:r>
      <w:r>
        <w:t xml:space="preserve"> </w:t>
      </w:r>
      <w:r w:rsidR="009A1E40">
        <w:t>P</w:t>
      </w:r>
      <w:r>
        <w:t xml:space="preserve">okud již jeden neexistuje, </w:t>
      </w:r>
      <w:r w:rsidR="00C93C2E">
        <w:t>tak bude</w:t>
      </w:r>
      <w:r>
        <w:t xml:space="preserve"> metoda pro vkládání volána vždy na pravého (případně </w:t>
      </w:r>
      <w:r w:rsidR="00C93C2E">
        <w:t xml:space="preserve">vždy </w:t>
      </w:r>
      <w:r>
        <w:t>l</w:t>
      </w:r>
      <w:r w:rsidR="00EA2BDD">
        <w:t>evého) potomka. Při vyhledávání</w:t>
      </w:r>
      <w:r>
        <w:t xml:space="preserve">, pokud </w:t>
      </w:r>
      <w:r w:rsidR="00EA2BDD">
        <w:t>je dosaženo uz</w:t>
      </w:r>
      <w:r>
        <w:t>l</w:t>
      </w:r>
      <w:r w:rsidR="00EA2BDD">
        <w:t>u</w:t>
      </w:r>
      <w:r>
        <w:t xml:space="preserve"> s klíčem stejným</w:t>
      </w:r>
      <w:r w:rsidR="00EA2BDD">
        <w:t>,</w:t>
      </w:r>
      <w:r>
        <w:t xml:space="preserve"> jako je klíč vyhledávaného prvku, tak </w:t>
      </w:r>
      <w:r w:rsidR="00EA2BDD">
        <w:t xml:space="preserve">se bude </w:t>
      </w:r>
      <w:r>
        <w:t>pokračovat ve vyhledávání na pravém (případně levém</w:t>
      </w:r>
      <w:r w:rsidR="00C93C2E">
        <w:t>,</w:t>
      </w:r>
      <w:r>
        <w:t xml:space="preserve"> v závislos</w:t>
      </w:r>
      <w:r w:rsidR="00C93C2E">
        <w:t>ti na implementaci vkládání) potomkovi.</w:t>
      </w:r>
    </w:p>
    <w:p w:rsidR="00096D72" w:rsidRPr="00DA58AA" w:rsidRDefault="00096D72" w:rsidP="00626EE5">
      <w:pPr>
        <w:sectPr w:rsidR="00096D72" w:rsidRPr="00DA58AA" w:rsidSect="006F60BB">
          <w:footerReference w:type="default" r:id="rId13"/>
          <w:pgSz w:w="11906" w:h="16838"/>
          <w:pgMar w:top="1701" w:right="1701" w:bottom="2381" w:left="1701" w:header="964" w:footer="709" w:gutter="0"/>
          <w:pgNumType w:fmt="numberInDash"/>
          <w:cols w:space="708"/>
          <w:titlePg/>
          <w:docGrid w:linePitch="360"/>
        </w:sectPr>
      </w:pPr>
      <w:r>
        <w:t xml:space="preserve">Rušení uzlu opět nejdříve zahrnuje jeho vyhledávání. Pokud prvek není nalezen, pak tato procedura končí. Pokud je prvek nalezen, pak </w:t>
      </w:r>
      <w:r w:rsidR="006B436B">
        <w:t xml:space="preserve">další postup </w:t>
      </w:r>
      <w:r>
        <w:t xml:space="preserve">záleží na počtu potomků. Pokud rušený uzel nemá žádného potomka, pak jej lze odstranit bez jakékoli další akce. Pokud má uzel jednoho potomka, pak se rodič rušeného uzlu stane rodičem </w:t>
      </w:r>
      <w:r w:rsidR="006B436B">
        <w:t xml:space="preserve">toho </w:t>
      </w:r>
      <w:r>
        <w:t xml:space="preserve">uzlu, který </w:t>
      </w:r>
      <w:r w:rsidR="006B436B">
        <w:t xml:space="preserve">byl </w:t>
      </w:r>
      <w:r>
        <w:t>potomkem uzlu</w:t>
      </w:r>
      <w:r w:rsidR="006B436B" w:rsidRPr="006B436B">
        <w:t xml:space="preserve"> </w:t>
      </w:r>
      <w:r w:rsidR="006B436B">
        <w:t>rušeného</w:t>
      </w:r>
      <w:r>
        <w:t>. Potomek rušeného uzlu se tak stane potomkem uzlu, který je rodič</w:t>
      </w:r>
      <w:r w:rsidR="006B436B">
        <w:t>em</w:t>
      </w:r>
      <w:r>
        <w:t xml:space="preserve"> </w:t>
      </w:r>
      <w:r w:rsidR="006B436B">
        <w:t xml:space="preserve">od </w:t>
      </w:r>
      <w:r>
        <w:t>rušeného uzlu. Po vytvoření této vazby je možné rušený uzel odstranit.</w:t>
      </w:r>
      <w:r w:rsidR="00EE7D4B">
        <w:t xml:space="preserve"> Jestliže má</w:t>
      </w:r>
      <w:r w:rsidR="00626EE5">
        <w:t xml:space="preserve"> rušený uzel 2 potomky, pak máme dvě možnosti. Buď nahradíme rušený uzel nejpravějším uzlem levého podstromu, nebo nejlevějším uzlem pravého podstromu. Nejpravější (respektive nejlevější) uzel nalezneme rekurzivně tak, že projdeme levý (respektive pravý) podstrom rušeného uzlu a pokud existuje pravý (levý) potomek, tak je navští</w:t>
      </w:r>
      <w:r w:rsidR="006B436B">
        <w:t>ven</w:t>
      </w:r>
      <w:r w:rsidR="00626EE5">
        <w:t xml:space="preserve"> a rekurzivně se opět </w:t>
      </w:r>
      <w:r w:rsidR="006B436B">
        <w:t xml:space="preserve">následuje </w:t>
      </w:r>
      <w:r w:rsidR="00626EE5">
        <w:t>prav</w:t>
      </w:r>
      <w:r w:rsidR="006B436B">
        <w:t>ým</w:t>
      </w:r>
      <w:r w:rsidR="00626EE5">
        <w:t xml:space="preserve"> (levého) potomk</w:t>
      </w:r>
      <w:r w:rsidR="006B436B">
        <w:t>em</w:t>
      </w:r>
      <w:r w:rsidR="00626EE5">
        <w:t xml:space="preserve"> až do té doby, dokud takový pot</w:t>
      </w:r>
      <w:r w:rsidR="006B436B">
        <w:t xml:space="preserve">omek existuje. Poslední uzel, </w:t>
      </w:r>
      <w:r w:rsidR="00626EE5">
        <w:t>tedy ten, který již nemá pravého (levého) potomka je nejpravější (nejlevější) potomek.</w:t>
      </w:r>
    </w:p>
    <w:p w:rsidR="00B12B77" w:rsidRDefault="00432DC8" w:rsidP="00432DC8">
      <w:pPr>
        <w:pStyle w:val="Nadpis2"/>
      </w:pPr>
      <w:bookmarkStart w:id="17" w:name="_Toc393027266"/>
      <w:r>
        <w:lastRenderedPageBreak/>
        <w:t>Dokonale vyvážené stromy</w:t>
      </w:r>
      <w:bookmarkEnd w:id="17"/>
    </w:p>
    <w:p w:rsidR="00D10DAE" w:rsidRPr="00D10DAE" w:rsidRDefault="00D10DAE" w:rsidP="00D10DAE">
      <w:r>
        <w:t>Nejhorší případy pro sestavení binárního vyhledávacího stromu jsou takové, kdy vkládáme položky, které jsou již seřazené, mají velké množství duplicitních klíčů (pokud jsou</w:t>
      </w:r>
      <w:r w:rsidR="006B436B">
        <w:t xml:space="preserve"> samozřejmě</w:t>
      </w:r>
      <w:r>
        <w:t xml:space="preserve"> ve stromu povoleny), jsou opačně seřazeny, nebo alternují klíče s velkými a malými hodnotami. V takových případech strom degraduje</w:t>
      </w:r>
      <w:r w:rsidR="006B436B">
        <w:t xml:space="preserve"> a</w:t>
      </w:r>
      <w:r>
        <w:t xml:space="preserve"> stává se i pro relativně malý počet položek vysoký</w:t>
      </w:r>
      <w:r w:rsidR="00FD6B09">
        <w:t>m</w:t>
      </w:r>
      <w:r w:rsidR="006B436B">
        <w:t>.</w:t>
      </w:r>
      <w:r>
        <w:t xml:space="preserve"> </w:t>
      </w:r>
      <w:r w:rsidR="006B436B">
        <w:t>V</w:t>
      </w:r>
      <w:r>
        <w:t xml:space="preserve">yhledávání </w:t>
      </w:r>
      <w:r w:rsidR="006B436B">
        <w:t xml:space="preserve">v takovém stromu </w:t>
      </w:r>
      <w:r w:rsidR="004B750F">
        <w:t>je</w:t>
      </w:r>
      <w:r>
        <w:t xml:space="preserve"> tak pomalé v porovnání se stromem, který obsahuje stejný poč</w:t>
      </w:r>
      <w:r w:rsidR="006B436B">
        <w:t>e</w:t>
      </w:r>
      <w:r>
        <w:t xml:space="preserve">t položek, ale má lepší strukturu </w:t>
      </w:r>
      <w:r w:rsidR="00BB3BCB">
        <w:t>–</w:t>
      </w:r>
      <w:r>
        <w:t xml:space="preserve"> tedy není tak vysoký.</w:t>
      </w:r>
      <w:r w:rsidR="00386A76">
        <w:t xml:space="preserve"> </w:t>
      </w:r>
      <w:r w:rsidR="002E7A16" w:rsidRPr="002E7A16">
        <w:fldChar w:fldCharType="begin"/>
      </w:r>
      <w:r w:rsidR="002E7A16" w:rsidRPr="002E7A16">
        <w:instrText xml:space="preserve"> REF _Ref392851266 \r </w:instrText>
      </w:r>
      <w:r w:rsidR="002E7A16" w:rsidRPr="002E7A16">
        <w:fldChar w:fldCharType="separate"/>
      </w:r>
      <w:r w:rsidR="007A509F">
        <w:t>[3]</w:t>
      </w:r>
      <w:r w:rsidR="002E7A16" w:rsidRPr="002E7A16">
        <w:fldChar w:fldCharType="end"/>
      </w:r>
    </w:p>
    <w:p w:rsidR="00014895" w:rsidRDefault="009D7B66" w:rsidP="00036B1B">
      <w:r>
        <w:t xml:space="preserve">Dokonale vyvážený strom je takový strom, který má </w:t>
      </w:r>
      <w:r w:rsidR="007B3F7E">
        <w:t>počet uzlů v levém podstromu stejný jako v tom pravém, nebo se jejich počet liší maximálně o jeden. Toto pravidlo platí pro každý uzel takového stromu.</w:t>
      </w:r>
      <w:r w:rsidR="00036B1B">
        <w:t xml:space="preserve"> V každé úrovni, kromě poslední, se nachází maximální počet uzlů</w:t>
      </w:r>
      <w:r w:rsidR="00014895">
        <w:t xml:space="preserve">. Výška stromu je tedy vždy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014895">
        <w:t>.</w:t>
      </w:r>
    </w:p>
    <w:p w:rsidR="007B3F7E" w:rsidRDefault="007B3F7E" w:rsidP="009D7B66">
      <w:r>
        <w:t xml:space="preserve">Dokonale vyvážené stromy jsou velmi výhodné pro vyhledávání, jelikož složitost vyhledávání </w:t>
      </w:r>
      <w:r w:rsidR="004B750F">
        <w:t xml:space="preserve">se </w:t>
      </w:r>
      <w:r>
        <w:t>v nejhorším případě rovná délce nejdelší cesty ve stromu.</w:t>
      </w:r>
      <w:r w:rsidR="00014895">
        <w:t xml:space="preserve"> Nejdelší cesta ve stromu je zde cesta od kořene k nejlevějšímu listovému uzlu.</w:t>
      </w:r>
      <w:r>
        <w:t xml:space="preserve"> </w:t>
      </w:r>
      <w:r w:rsidR="00014895">
        <w:t xml:space="preserve">Obecně se však jedná o cestu od kořene k listu, který leží v nejnižší úrovni stromu. </w:t>
      </w:r>
      <w:r w:rsidR="004B750F">
        <w:t xml:space="preserve">Díky tomu, že </w:t>
      </w:r>
      <w:r>
        <w:t>dokonale vyvážený strom má pro všec</w:t>
      </w:r>
      <w:r w:rsidR="002F24F1">
        <w:t>hny listy cestu stejně dlouhou,</w:t>
      </w:r>
      <w:r>
        <w:t xml:space="preserve"> lišící se maximálně o 1</w:t>
      </w:r>
      <w:r w:rsidR="002F24F1">
        <w:t>,</w:t>
      </w:r>
      <w:r>
        <w:t xml:space="preserve"> </w:t>
      </w:r>
      <w:r w:rsidR="004B750F">
        <w:t>t</w:t>
      </w:r>
      <w:r>
        <w:t>ak je tato cesta nejkratší v porovnání s jinými stromy</w:t>
      </w:r>
      <w:r w:rsidR="000339DC">
        <w:t>,</w:t>
      </w:r>
      <w:r>
        <w:t xml:space="preserve"> jejichž uzly mají </w:t>
      </w:r>
      <w:r w:rsidR="004B750F">
        <w:t>stejný stupeň</w:t>
      </w:r>
      <w:r>
        <w:t>.</w:t>
      </w:r>
      <w:r w:rsidR="002F24F1">
        <w:t xml:space="preserve"> Průměrný počet porovnání k nalezení uzlu v takovémto stromu je </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CA1EB7">
        <w:t xml:space="preserve">, kde n je počet uzlů a základ 2 </w:t>
      </w:r>
      <w:r w:rsidR="00C16EB7">
        <w:t>udává počet potomků každého uzlu</w:t>
      </w:r>
      <w:r w:rsidR="002F24F1">
        <w:t xml:space="preserve">. </w:t>
      </w:r>
    </w:p>
    <w:p w:rsidR="0068071F" w:rsidRPr="009D7B66" w:rsidRDefault="000339DC" w:rsidP="0068071F">
      <w:r>
        <w:t xml:space="preserve">Velkou nevýhodou dokonale vyvážených stromů je odebrání, nebo přidání nového uzlu. Tato akce je časově náročná, jelikož téměř vždy naruší dokonalou vyváženost stromu a vyžaduje tak jeho přestavění. Dokonale vyvážené stromy </w:t>
      </w:r>
      <w:r w:rsidR="00610624">
        <w:t>tak používáme v případech, kde se po sestavení stromu jejich struktura již nemění, nebo mění jen minimálně.</w:t>
      </w:r>
    </w:p>
    <w:p w:rsidR="00432DC8" w:rsidRDefault="00432DC8" w:rsidP="00432DC8">
      <w:pPr>
        <w:pStyle w:val="Nadpis2"/>
      </w:pPr>
      <w:bookmarkStart w:id="18" w:name="_Toc393027267"/>
      <w:r>
        <w:t>AVL stromy</w:t>
      </w:r>
      <w:bookmarkEnd w:id="18"/>
    </w:p>
    <w:p w:rsidR="00671B8C" w:rsidRDefault="0010734D" w:rsidP="0010734D">
      <w:r>
        <w:t>AVL stromy jsou vyvážené</w:t>
      </w:r>
      <w:r w:rsidR="00F34E05">
        <w:t xml:space="preserve"> strom</w:t>
      </w:r>
      <w:r>
        <w:t>y</w:t>
      </w:r>
      <w:r w:rsidR="00477B4B">
        <w:t>.</w:t>
      </w:r>
      <w:r>
        <w:t xml:space="preserve"> </w:t>
      </w:r>
      <w:r w:rsidR="00477B4B">
        <w:t>J</w:t>
      </w:r>
      <w:r>
        <w:t>sou to takové</w:t>
      </w:r>
      <w:r w:rsidR="009B1296">
        <w:t xml:space="preserve"> binární</w:t>
      </w:r>
      <w:r w:rsidR="00F34E05">
        <w:t xml:space="preserve"> strom</w:t>
      </w:r>
      <w:r>
        <w:t>y</w:t>
      </w:r>
      <w:r w:rsidR="00F34E05">
        <w:t>, u kter</w:t>
      </w:r>
      <w:r>
        <w:t>ých</w:t>
      </w:r>
      <w:r w:rsidR="00F34E05">
        <w:t xml:space="preserve"> se délka nejdelší cesty levého podstromu a délka nejdelší cesty pravého podstromu liší maximálně o 1. </w:t>
      </w:r>
      <w:r>
        <w:t>Na</w:t>
      </w:r>
      <w:r w:rsidR="00F34E05">
        <w:t xml:space="preserve"> rozdíl od dokonale vyvážených stromů </w:t>
      </w:r>
      <w:r w:rsidR="008A438D">
        <w:t>není nutné při každém vkládání/</w:t>
      </w:r>
      <w:r w:rsidR="00671B8C">
        <w:t>rušení uzlu strom zn</w:t>
      </w:r>
      <w:r w:rsidR="00F07556">
        <w:t xml:space="preserve">ovu konstruovat. Pokud však </w:t>
      </w:r>
      <w:r>
        <w:t xml:space="preserve">přestane platit podmínka vyváženosti je potřeba </w:t>
      </w:r>
      <w:r w:rsidR="00F07556">
        <w:t>strom</w:t>
      </w:r>
      <w:r>
        <w:t xml:space="preserve"> opravit</w:t>
      </w:r>
      <w:r w:rsidR="00671B8C">
        <w:t xml:space="preserve">. </w:t>
      </w:r>
    </w:p>
    <w:p w:rsidR="009277AF" w:rsidRDefault="00671B8C" w:rsidP="00671B8C">
      <w:r>
        <w:t>Pro každý uzel si uchováváme informaci o jeho vyváženo</w:t>
      </w:r>
      <w:r w:rsidR="00F07556">
        <w:t>sti</w:t>
      </w:r>
      <w:r>
        <w:t xml:space="preserve"> a </w:t>
      </w:r>
      <w:r w:rsidR="004C2F0E">
        <w:t>v případě potřeby</w:t>
      </w:r>
      <w:r w:rsidR="009277AF">
        <w:t xml:space="preserve"> jej </w:t>
      </w:r>
      <w:r w:rsidR="004C2F0E">
        <w:t>opravíme</w:t>
      </w:r>
      <w:r w:rsidR="009277AF">
        <w:t xml:space="preserve"> za pomocí rotace. </w:t>
      </w:r>
    </w:p>
    <w:p w:rsidR="009277AF" w:rsidRDefault="009277AF" w:rsidP="009B1296">
      <w:r>
        <w:t>Rotace je operace, při níž dochází k výměně pozice rodiče a potomka takovým způsobem, aby byl strom opět vyvážený</w:t>
      </w:r>
      <w:r w:rsidR="00977A23">
        <w:t xml:space="preserve"> a zároveň </w:t>
      </w:r>
      <w:r w:rsidR="00F07556">
        <w:t>aby bylo zachováno</w:t>
      </w:r>
      <w:r w:rsidR="00977A23">
        <w:t xml:space="preserve"> pravidlo binárního vyhledávacího stromu, že má rodič vlevo potomka s menším klíčem a vpravo potomka s klíčem větším než je klíč rodiče</w:t>
      </w:r>
      <w:r>
        <w:t>. Rotace rozlišujeme na jednoduché a dvojité. Jednoduchá rotace je buď pravá RR</w:t>
      </w:r>
      <w:r w:rsidR="009B1296">
        <w:t>, nebo</w:t>
      </w:r>
      <w:r>
        <w:t xml:space="preserve"> levá LL. Pravá rotace RR je operace, při níž se z rodiče stává levý potomek a současně z jeho </w:t>
      </w:r>
      <w:r w:rsidR="009B1296">
        <w:t xml:space="preserve">původně </w:t>
      </w:r>
      <w:r>
        <w:t xml:space="preserve">pravého potomka se </w:t>
      </w:r>
      <w:r w:rsidR="009B1296">
        <w:t xml:space="preserve">nově </w:t>
      </w:r>
      <w:r>
        <w:t xml:space="preserve">stává rodič. Levá rotace LL je pak operace, při níž se z levého potoka stává rodič a z rodiče pravý potomek. Dvojité rotace rozlišujeme dvě a to </w:t>
      </w:r>
      <w:r w:rsidR="009B1296">
        <w:t xml:space="preserve">LR a RL. Při LR rotaci je nejdříve provedena levá rotace s tím, že levý potomek původního pravého </w:t>
      </w:r>
      <w:r w:rsidR="009B1296">
        <w:lastRenderedPageBreak/>
        <w:t>potomka (nynějšího rodiče) se stane pravým potomkem původně rodiče (nynějšího levého potomka) a následuje pravá rotace rodiče nového rodiče. RL rotace je opět nejdříve pravá rotace s přesunem pravého potomka od původního potomka (nynějšího rodiče) k původnímu rodiči (nynějšímu pravému potomku) jako jeho levý potomek Následuje levá rotace rodiče od nového rodiče (původního levého potomka).</w:t>
      </w:r>
      <w:r w:rsidR="000E5364">
        <w:t xml:space="preserve"> </w:t>
      </w:r>
      <w:r w:rsidR="000E5364">
        <w:fldChar w:fldCharType="begin"/>
      </w:r>
      <w:r w:rsidR="000E5364">
        <w:instrText xml:space="preserve"> REF _Ref392851262 \r </w:instrText>
      </w:r>
      <w:r w:rsidR="000E5364">
        <w:fldChar w:fldCharType="separate"/>
      </w:r>
      <w:r w:rsidR="007A509F">
        <w:t>[1]</w:t>
      </w:r>
      <w:r w:rsidR="000E5364">
        <w:fldChar w:fldCharType="end"/>
      </w:r>
    </w:p>
    <w:p w:rsidR="009B1296" w:rsidRPr="000339DC" w:rsidRDefault="00F07556" w:rsidP="009B1296">
      <w:r>
        <w:t xml:space="preserve">Při rušení uzlu, pokud </w:t>
      </w:r>
      <w:r w:rsidR="002D2AAD">
        <w:t xml:space="preserve">strom přestane být vyvážený, je opět potřeba strom </w:t>
      </w:r>
      <w:r w:rsidR="00772FD5">
        <w:t>opravit</w:t>
      </w:r>
      <w:r w:rsidR="002D2AAD">
        <w:t xml:space="preserve"> za pomoci zde popsaných rotací. </w:t>
      </w:r>
    </w:p>
    <w:p w:rsidR="00432DC8" w:rsidRDefault="00432DC8" w:rsidP="00432DC8">
      <w:pPr>
        <w:pStyle w:val="Nadpis2"/>
      </w:pPr>
      <w:bookmarkStart w:id="19" w:name="_Toc393027268"/>
      <w:r>
        <w:t>2</w:t>
      </w:r>
      <w:r w:rsidR="00BB3BCB">
        <w:t>–</w:t>
      </w:r>
      <w:r>
        <w:t>3</w:t>
      </w:r>
      <w:r w:rsidR="00BB3BCB">
        <w:t>–</w:t>
      </w:r>
      <w:r>
        <w:t>4 stromy</w:t>
      </w:r>
      <w:bookmarkEnd w:id="19"/>
    </w:p>
    <w:p w:rsidR="002D2AAD" w:rsidRDefault="0068071F" w:rsidP="002D2AAD">
      <w:r>
        <w:t>2</w:t>
      </w:r>
      <w:r w:rsidR="00BB3BCB">
        <w:t>–</w:t>
      </w:r>
      <w:r>
        <w:t>3</w:t>
      </w:r>
      <w:r w:rsidR="00BB3BCB">
        <w:t>–</w:t>
      </w:r>
      <w:r>
        <w:t xml:space="preserve">4 strom je takový strom, který obsahuje 3 typy uzlů. </w:t>
      </w:r>
      <w:proofErr w:type="gramStart"/>
      <w:r>
        <w:t>2</w:t>
      </w:r>
      <w:r w:rsidR="00BB3BCB">
        <w:t>–</w:t>
      </w:r>
      <w:r>
        <w:t>uzel</w:t>
      </w:r>
      <w:proofErr w:type="gramEnd"/>
      <w:r>
        <w:t>, 3</w:t>
      </w:r>
      <w:r w:rsidR="00BB3BCB">
        <w:t>–</w:t>
      </w:r>
      <w:r>
        <w:t>uzel a 4</w:t>
      </w:r>
      <w:r w:rsidR="00BB3BCB">
        <w:t>–</w:t>
      </w:r>
      <w:r>
        <w:t xml:space="preserve">uzel. Číslo uvedené u názvu jednotlivých uzlů říká, na </w:t>
      </w:r>
      <w:r w:rsidR="00F07556">
        <w:t>kolik potomků daný uzel ukazuje.</w:t>
      </w:r>
      <w:r>
        <w:t xml:space="preserve"> </w:t>
      </w:r>
      <w:proofErr w:type="gramStart"/>
      <w:r>
        <w:t>2</w:t>
      </w:r>
      <w:r w:rsidR="00BB3BCB">
        <w:t>–</w:t>
      </w:r>
      <w:r>
        <w:t>uzel</w:t>
      </w:r>
      <w:proofErr w:type="gramEnd"/>
      <w:r>
        <w:t xml:space="preserve"> tedy ukazuje na 2 potomky, 3</w:t>
      </w:r>
      <w:r w:rsidR="00BB3BCB">
        <w:t>–</w:t>
      </w:r>
      <w:r>
        <w:t>uzel na 3 potomky a 4</w:t>
      </w:r>
      <w:r w:rsidR="00BB3BCB">
        <w:t>–</w:t>
      </w:r>
      <w:r>
        <w:t>uzel na 4.</w:t>
      </w:r>
      <w:r w:rsidR="00E1303B">
        <w:t xml:space="preserve"> Každý z těchto uzlů má počet klíčů na kolik potomků ukazuje </w:t>
      </w:r>
      <w:r w:rsidR="00F07556">
        <w:t>-</w:t>
      </w:r>
      <w:r w:rsidR="00E1303B">
        <w:t xml:space="preserve"> 1, </w:t>
      </w:r>
      <w:proofErr w:type="gramStart"/>
      <w:r w:rsidR="00E1303B">
        <w:t>tedy 2</w:t>
      </w:r>
      <w:r w:rsidR="00BB3BCB">
        <w:t>–</w:t>
      </w:r>
      <w:r w:rsidR="00E1303B">
        <w:t>uzel</w:t>
      </w:r>
      <w:proofErr w:type="gramEnd"/>
      <w:r w:rsidR="00E1303B">
        <w:t xml:space="preserve"> je </w:t>
      </w:r>
      <w:r w:rsidR="00F07556">
        <w:t xml:space="preserve">standardní </w:t>
      </w:r>
      <w:r w:rsidR="00E1303B">
        <w:t>uzel binárního stromu s 1 klíčem a dvěma potomky, kdežto 3</w:t>
      </w:r>
      <w:r w:rsidR="00BB3BCB">
        <w:t>–</w:t>
      </w:r>
      <w:r w:rsidR="00E1303B">
        <w:t>uzel obsahuje 2 klíče a 4</w:t>
      </w:r>
      <w:r w:rsidR="00BB3BCB">
        <w:t>–</w:t>
      </w:r>
      <w:r w:rsidR="00E1303B">
        <w:t>uzel</w:t>
      </w:r>
      <w:r w:rsidR="00F07556">
        <w:t xml:space="preserve"> klíče</w:t>
      </w:r>
      <w:r w:rsidR="00E1303B">
        <w:t xml:space="preserve"> 3.</w:t>
      </w:r>
    </w:p>
    <w:p w:rsidR="00341617" w:rsidRDefault="00E1303B" w:rsidP="00341617">
      <w:r>
        <w:t xml:space="preserve">Vkládání do takového stromu probíhá tak, že nalezneme </w:t>
      </w:r>
      <w:proofErr w:type="gramStart"/>
      <w:r>
        <w:t>pozici kde</w:t>
      </w:r>
      <w:proofErr w:type="gramEnd"/>
      <w:r>
        <w:t xml:space="preserve"> by se měl uzel nacházet a pokud je zde 2</w:t>
      </w:r>
      <w:r w:rsidR="00BB3BCB">
        <w:t>–</w:t>
      </w:r>
      <w:r>
        <w:t xml:space="preserve">uzel, tak je do něj nový klíč přidán a stává se tak z něj </w:t>
      </w:r>
      <w:r w:rsidR="00341617">
        <w:t>3</w:t>
      </w:r>
      <w:r w:rsidR="00BB3BCB">
        <w:t>–</w:t>
      </w:r>
      <w:r>
        <w:t xml:space="preserve">uzel. Obdobně je </w:t>
      </w:r>
      <w:proofErr w:type="gramStart"/>
      <w:r>
        <w:t>tomu u 3</w:t>
      </w:r>
      <w:r w:rsidR="00BB3BCB">
        <w:t>–</w:t>
      </w:r>
      <w:r>
        <w:t>uzlu</w:t>
      </w:r>
      <w:proofErr w:type="gramEnd"/>
      <w:r>
        <w:t xml:space="preserve">, ze kterého se </w:t>
      </w:r>
      <w:r w:rsidR="00386A76">
        <w:t>analogickým</w:t>
      </w:r>
      <w:r>
        <w:t xml:space="preserve"> způsobem stane 4</w:t>
      </w:r>
      <w:r w:rsidR="00BB3BCB">
        <w:t>–</w:t>
      </w:r>
      <w:r w:rsidR="002622A7">
        <w:t>uzel. V případě</w:t>
      </w:r>
      <w:r>
        <w:t xml:space="preserve"> že se n</w:t>
      </w:r>
      <w:r w:rsidR="00341617">
        <w:t>a místě kam chceme klíč vložit</w:t>
      </w:r>
      <w:r>
        <w:t xml:space="preserve"> </w:t>
      </w:r>
      <w:proofErr w:type="gramStart"/>
      <w:r>
        <w:t>nachází 4</w:t>
      </w:r>
      <w:r w:rsidR="00BB3BCB">
        <w:t>–</w:t>
      </w:r>
      <w:r>
        <w:t>uzel</w:t>
      </w:r>
      <w:proofErr w:type="gramEnd"/>
      <w:r>
        <w:t>, je tento uzel rozdělen</w:t>
      </w:r>
      <w:r w:rsidR="00341617">
        <w:t>. Rozdělení uzlu je provedeno</w:t>
      </w:r>
      <w:r>
        <w:t xml:space="preserve"> </w:t>
      </w:r>
      <w:r w:rsidR="004A0E42">
        <w:t xml:space="preserve">vložením </w:t>
      </w:r>
      <w:r>
        <w:t>prostřední</w:t>
      </w:r>
      <w:r w:rsidR="004A0E42">
        <w:t>ho</w:t>
      </w:r>
      <w:r>
        <w:t xml:space="preserve"> klíč</w:t>
      </w:r>
      <w:r w:rsidR="004A0E42">
        <w:t>e</w:t>
      </w:r>
      <w:r>
        <w:t xml:space="preserve"> do rodiče a z krajních klíčů se </w:t>
      </w:r>
      <w:r w:rsidR="004A0E42">
        <w:t xml:space="preserve">stanou </w:t>
      </w:r>
      <w:r>
        <w:t xml:space="preserve">potomci. Do jednoho z těchto potomků </w:t>
      </w:r>
      <w:r w:rsidR="004A0E42">
        <w:t xml:space="preserve">je </w:t>
      </w:r>
      <w:r>
        <w:t>nově vkládaný klíč vložen (v závislosti na porovnání s klíčem, který byl vložen do rodiče).</w:t>
      </w:r>
      <w:r w:rsidR="00341617">
        <w:t xml:space="preserve"> </w:t>
      </w:r>
    </w:p>
    <w:p w:rsidR="00341617" w:rsidRDefault="00E1303B" w:rsidP="00341617">
      <w:r>
        <w:t>V případě, že</w:t>
      </w:r>
      <w:r w:rsidR="00341617">
        <w:t xml:space="preserve"> by</w:t>
      </w:r>
      <w:r>
        <w:t xml:space="preserve"> i rodič </w:t>
      </w:r>
      <w:proofErr w:type="gramStart"/>
      <w:r>
        <w:t>byl 4</w:t>
      </w:r>
      <w:r w:rsidR="00BB3BCB">
        <w:t>–</w:t>
      </w:r>
      <w:r>
        <w:t>uzlem</w:t>
      </w:r>
      <w:proofErr w:type="gramEnd"/>
      <w:r>
        <w:t>, tak do něj</w:t>
      </w:r>
      <w:r w:rsidR="00386A76">
        <w:t xml:space="preserve"> opět</w:t>
      </w:r>
      <w:r>
        <w:t xml:space="preserve"> nelze </w:t>
      </w:r>
      <w:r w:rsidR="00386A76">
        <w:t xml:space="preserve">nový </w:t>
      </w:r>
      <w:r>
        <w:t>klíč</w:t>
      </w:r>
      <w:r w:rsidR="00386A76" w:rsidRPr="00386A76">
        <w:t xml:space="preserve"> </w:t>
      </w:r>
      <w:r w:rsidR="00386A76">
        <w:t>vložit.</w:t>
      </w:r>
      <w:r>
        <w:t xml:space="preserve"> </w:t>
      </w:r>
      <w:r w:rsidR="00386A76">
        <w:t xml:space="preserve">Bylo by nutné provést štěpení </w:t>
      </w:r>
      <w:r w:rsidR="00BB3BCB">
        <w:t>–</w:t>
      </w:r>
      <w:r w:rsidR="00386A76">
        <w:t xml:space="preserve"> jak je popsáno v předchozím odstavci</w:t>
      </w:r>
      <w:r>
        <w:t xml:space="preserve">. Stejná situace </w:t>
      </w:r>
      <w:r w:rsidR="00341617">
        <w:t xml:space="preserve">by </w:t>
      </w:r>
      <w:r>
        <w:t>p</w:t>
      </w:r>
      <w:r w:rsidR="00341617">
        <w:t>ak nastala</w:t>
      </w:r>
      <w:r>
        <w:t xml:space="preserve"> i s jeho rodičem až, v nejhorším případě,</w:t>
      </w:r>
      <w:r w:rsidR="00341617">
        <w:t xml:space="preserve"> s kořenem. Aby se tomuto zabránilo, tak vždy při vyhledávání místa pro vložení listu pokud se narazí </w:t>
      </w:r>
      <w:proofErr w:type="gramStart"/>
      <w:r w:rsidR="00341617">
        <w:t>na 4</w:t>
      </w:r>
      <w:r w:rsidR="00BB3BCB">
        <w:t>–</w:t>
      </w:r>
      <w:r w:rsidR="00341617">
        <w:t>uzel</w:t>
      </w:r>
      <w:proofErr w:type="gramEnd"/>
      <w:r w:rsidR="00341617">
        <w:t xml:space="preserve">, </w:t>
      </w:r>
      <w:r w:rsidR="004A0E42">
        <w:t xml:space="preserve">dojde k jeho </w:t>
      </w:r>
      <w:r w:rsidR="00341617">
        <w:t>rozdělen</w:t>
      </w:r>
      <w:r w:rsidR="004A0E42">
        <w:t>í</w:t>
      </w:r>
      <w:r w:rsidR="00341617">
        <w:t>. Díky</w:t>
      </w:r>
      <w:r w:rsidR="00386A76">
        <w:t xml:space="preserve"> této operaci</w:t>
      </w:r>
      <w:r w:rsidR="005A7834">
        <w:t xml:space="preserve"> </w:t>
      </w:r>
      <w:proofErr w:type="gramStart"/>
      <w:r w:rsidR="005A7834">
        <w:t>budou 4</w:t>
      </w:r>
      <w:r w:rsidR="00BB3BCB">
        <w:t>–</w:t>
      </w:r>
      <w:r w:rsidR="005A7834">
        <w:t>uzly</w:t>
      </w:r>
      <w:proofErr w:type="gramEnd"/>
      <w:r w:rsidR="005A7834">
        <w:t xml:space="preserve"> pouze v listech a</w:t>
      </w:r>
      <w:r w:rsidR="004A0E42">
        <w:t xml:space="preserve"> my budeme mít</w:t>
      </w:r>
      <w:r w:rsidR="005A7834">
        <w:t xml:space="preserve"> jistotu</w:t>
      </w:r>
      <w:r w:rsidR="00EE7D4B">
        <w:t>,</w:t>
      </w:r>
      <w:r w:rsidR="005A7834">
        <w:t xml:space="preserve"> že při rozdělování 4</w:t>
      </w:r>
      <w:r w:rsidR="00BB3BCB">
        <w:t>–</w:t>
      </w:r>
      <w:r w:rsidR="005A7834">
        <w:t xml:space="preserve">listu můžeme vložit prostřední hodnotu do rodiče, jelikož ten jistě </w:t>
      </w:r>
      <w:r w:rsidR="004A0E42">
        <w:t xml:space="preserve">není </w:t>
      </w:r>
      <w:r w:rsidR="005A7834">
        <w:t>4</w:t>
      </w:r>
      <w:r w:rsidR="00BB3BCB">
        <w:t>–</w:t>
      </w:r>
      <w:r w:rsidR="005A7834">
        <w:t>uz</w:t>
      </w:r>
      <w:r w:rsidR="004A0E42">
        <w:t>l</w:t>
      </w:r>
      <w:r w:rsidR="005A7834">
        <w:t>e</w:t>
      </w:r>
      <w:r w:rsidR="004A0E42">
        <w:t>m</w:t>
      </w:r>
      <w:r w:rsidR="005A7834">
        <w:t xml:space="preserve">. </w:t>
      </w:r>
      <w:r w:rsidR="004A0E42">
        <w:t>Když</w:t>
      </w:r>
      <w:r w:rsidR="005A7834">
        <w:t xml:space="preserve"> by se kořen stal 4</w:t>
      </w:r>
      <w:r w:rsidR="00BB3BCB">
        <w:t>–</w:t>
      </w:r>
      <w:r w:rsidR="005A7834">
        <w:t xml:space="preserve">uzlem, tak při jeho rozdělení z prostředního klíče </w:t>
      </w:r>
      <w:r w:rsidR="004A0E42">
        <w:t xml:space="preserve">vznikne </w:t>
      </w:r>
      <w:r w:rsidR="005A7834">
        <w:t>nový kořen</w:t>
      </w:r>
      <w:r w:rsidR="004A0E42">
        <w:t xml:space="preserve"> a </w:t>
      </w:r>
      <w:proofErr w:type="gramStart"/>
      <w:r w:rsidR="004A0E42">
        <w:t>ze</w:t>
      </w:r>
      <w:proofErr w:type="gramEnd"/>
      <w:r w:rsidR="004A0E42">
        <w:t xml:space="preserve"> 2 zbývajících</w:t>
      </w:r>
      <w:r w:rsidR="005A7834">
        <w:t xml:space="preserve"> jeho potomci.</w:t>
      </w:r>
    </w:p>
    <w:p w:rsidR="005A7834" w:rsidRDefault="005A7834" w:rsidP="00341617">
      <w:r>
        <w:t xml:space="preserve">Díky </w:t>
      </w:r>
      <w:r w:rsidR="00386A76">
        <w:t xml:space="preserve">tomu, že </w:t>
      </w:r>
      <w:r>
        <w:t xml:space="preserve">se </w:t>
      </w:r>
      <w:r w:rsidR="00386A76">
        <w:t>výška</w:t>
      </w:r>
      <w:r w:rsidR="00A82187">
        <w:t xml:space="preserve"> tohoto stromu</w:t>
      </w:r>
      <w:r w:rsidR="00386A76">
        <w:t xml:space="preserve"> </w:t>
      </w:r>
      <w:r>
        <w:t xml:space="preserve">zvětšuje </w:t>
      </w:r>
      <w:r w:rsidR="00386A76">
        <w:t>pouze tehdy, když dělím kořen</w:t>
      </w:r>
      <w:r w:rsidR="00A82187">
        <w:t>, tak je</w:t>
      </w:r>
      <w:r w:rsidR="00386A76">
        <w:t xml:space="preserve"> </w:t>
      </w:r>
      <w:r w:rsidR="001B433F">
        <w:t>2</w:t>
      </w:r>
      <w:r w:rsidR="00BB3BCB">
        <w:t>–</w:t>
      </w:r>
      <w:r w:rsidR="001B433F">
        <w:t>3</w:t>
      </w:r>
      <w:r w:rsidR="00BB3BCB">
        <w:t>–</w:t>
      </w:r>
      <w:r w:rsidR="00A82187">
        <w:t xml:space="preserve">4 strom </w:t>
      </w:r>
      <w:r>
        <w:t>vždy dokonale vyvážený.</w:t>
      </w:r>
    </w:p>
    <w:p w:rsidR="005A7834" w:rsidRPr="002D2AAD" w:rsidRDefault="005A7834" w:rsidP="00341617">
      <w:r>
        <w:t>Vyhledávání</w:t>
      </w:r>
      <w:r w:rsidR="00A82187">
        <w:t xml:space="preserve"> bude kvůli vyskytujícím</w:t>
      </w:r>
      <w:r w:rsidR="00EE7D4B">
        <w:t xml:space="preserve"> </w:t>
      </w:r>
      <w:proofErr w:type="gramStart"/>
      <w:r w:rsidR="00EE7D4B">
        <w:t xml:space="preserve">se </w:t>
      </w:r>
      <w:r>
        <w:t>3</w:t>
      </w:r>
      <w:r w:rsidR="00BB3BCB">
        <w:t>–</w:t>
      </w:r>
      <w:r>
        <w:t>uzlům</w:t>
      </w:r>
      <w:proofErr w:type="gramEnd"/>
      <w:r>
        <w:t xml:space="preserve"> a 4</w:t>
      </w:r>
      <w:r w:rsidR="00BB3BCB">
        <w:t>–</w:t>
      </w:r>
      <w:r>
        <w:t>uzlům pomalejší než vyhledávání v binárním stromu.</w:t>
      </w:r>
    </w:p>
    <w:p w:rsidR="00432DC8" w:rsidRDefault="00432DC8" w:rsidP="00432DC8">
      <w:pPr>
        <w:pStyle w:val="Nadpis2"/>
      </w:pPr>
      <w:bookmarkStart w:id="20" w:name="_Toc393027269"/>
      <w:proofErr w:type="spellStart"/>
      <w:proofErr w:type="gramStart"/>
      <w:r>
        <w:t>Red</w:t>
      </w:r>
      <w:proofErr w:type="spellEnd"/>
      <w:proofErr w:type="gramEnd"/>
      <w:r w:rsidR="00BB3BCB">
        <w:t>–</w:t>
      </w:r>
      <w:proofErr w:type="gramStart"/>
      <w:r>
        <w:t>Black</w:t>
      </w:r>
      <w:proofErr w:type="gramEnd"/>
      <w:r>
        <w:t xml:space="preserve"> stromy</w:t>
      </w:r>
      <w:bookmarkEnd w:id="20"/>
    </w:p>
    <w:p w:rsidR="000F1224" w:rsidRPr="000F1224" w:rsidRDefault="000F1224" w:rsidP="000F1224">
      <w:r>
        <w:t>Algoritmus pro vkládání položek do 2</w:t>
      </w:r>
      <w:r w:rsidR="00BB3BCB">
        <w:t>–</w:t>
      </w:r>
      <w:r>
        <w:t>3</w:t>
      </w:r>
      <w:r w:rsidR="00BB3BCB">
        <w:t>–</w:t>
      </w:r>
      <w:r>
        <w:t xml:space="preserve">4 </w:t>
      </w:r>
      <w:r w:rsidR="00A82187">
        <w:t xml:space="preserve">stromů </w:t>
      </w:r>
      <w:r>
        <w:t xml:space="preserve">je snadný k pochopení, ale poněkud složitý na implementaci kvůli množství případů, které mohou nastat. Hlavní myšlenkou </w:t>
      </w:r>
      <w:proofErr w:type="spellStart"/>
      <w:proofErr w:type="gramStart"/>
      <w:r>
        <w:t>Red</w:t>
      </w:r>
      <w:proofErr w:type="spellEnd"/>
      <w:proofErr w:type="gramEnd"/>
      <w:r w:rsidR="00BB3BCB">
        <w:t>–</w:t>
      </w:r>
      <w:proofErr w:type="gramStart"/>
      <w:r>
        <w:t>Black</w:t>
      </w:r>
      <w:proofErr w:type="gramEnd"/>
      <w:r>
        <w:t xml:space="preserve"> stromů je tedy mít binární vyhledávací strom s výhodami 2</w:t>
      </w:r>
      <w:r w:rsidR="00BB3BCB">
        <w:t>–</w:t>
      </w:r>
      <w:r>
        <w:t>3</w:t>
      </w:r>
      <w:r w:rsidR="00BB3BCB">
        <w:t>–</w:t>
      </w:r>
      <w:r>
        <w:t xml:space="preserve">4 stromu. </w:t>
      </w:r>
    </w:p>
    <w:p w:rsidR="00976062" w:rsidRDefault="00977A23" w:rsidP="00726070">
      <w:proofErr w:type="spellStart"/>
      <w:proofErr w:type="gramStart"/>
      <w:r>
        <w:t>Red</w:t>
      </w:r>
      <w:proofErr w:type="spellEnd"/>
      <w:proofErr w:type="gramEnd"/>
      <w:r w:rsidR="00BB3BCB">
        <w:t>–</w:t>
      </w:r>
      <w:proofErr w:type="gramStart"/>
      <w:r>
        <w:t>Black</w:t>
      </w:r>
      <w:proofErr w:type="gramEnd"/>
      <w:r>
        <w:t xml:space="preserve"> strom, někdy také červeno</w:t>
      </w:r>
      <w:r w:rsidR="00BB3BCB">
        <w:t>–</w:t>
      </w:r>
      <w:r>
        <w:t xml:space="preserve">černý strom, je částečně vyvážený binární </w:t>
      </w:r>
      <w:r w:rsidR="00122E7E">
        <w:t>strom s výškou</w:t>
      </w:r>
      <w:r w:rsidR="00184185">
        <w:t xml:space="preserve"> v nejhorším případě</w:t>
      </w:r>
      <w:r w:rsidR="00122E7E">
        <w:t xml:space="preserve"> </w:t>
      </w:r>
      <m:oMath>
        <m:func>
          <m:funcPr>
            <m:ctrlPr>
              <w:rPr>
                <w:rFonts w:ascii="Cambria Math" w:hAnsi="Cambria Math"/>
                <w:i/>
              </w:rPr>
            </m:ctrlPr>
          </m:funcPr>
          <m:fName>
            <m:r>
              <m:rPr>
                <m:sty m:val="p"/>
              </m:rPr>
              <w:rPr>
                <w:rFonts w:ascii="Cambria Math" w:hAnsi="Cambria Math"/>
              </w:rPr>
              <m:t>2</m:t>
            </m:r>
          </m:fName>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n+1</m:t>
                    </m:r>
                  </m:e>
                </m:d>
              </m:e>
            </m:func>
          </m:e>
        </m:func>
      </m:oMath>
      <w:r w:rsidR="00976062">
        <w:t>, kde n je počet uzlů daného stromu</w:t>
      </w:r>
      <w:r>
        <w:t xml:space="preserve">. Částečně </w:t>
      </w:r>
      <w:r>
        <w:lastRenderedPageBreak/>
        <w:t xml:space="preserve">vyvážený je proto, </w:t>
      </w:r>
      <w:r w:rsidR="00976062">
        <w:t>že každá cesta z libovolného uzlu do listu obsahuje vždy stejný počet černých uzlů.</w:t>
      </w:r>
      <w:r w:rsidR="00302FC1">
        <w:t xml:space="preserve"> </w:t>
      </w:r>
      <w:r w:rsidR="00122E7E">
        <w:t xml:space="preserve">Počet takovýchto černých uzlů nazýváme černou výškou. </w:t>
      </w:r>
      <w:r w:rsidR="00976062">
        <w:t>N</w:t>
      </w:r>
      <w:r>
        <w:t xml:space="preserve">ejdelší cesta je </w:t>
      </w:r>
      <w:r w:rsidR="00976062">
        <w:t xml:space="preserve">tak vždy nejvýše </w:t>
      </w:r>
      <w:r>
        <w:t xml:space="preserve">tak dlouhá, jak dvojnásobek </w:t>
      </w:r>
      <w:r w:rsidR="00333CFF">
        <w:t xml:space="preserve">délky </w:t>
      </w:r>
      <w:r>
        <w:t>nejkratší cesty</w:t>
      </w:r>
      <w:r w:rsidR="00976062">
        <w:t xml:space="preserve"> ze stejného uzlu</w:t>
      </w:r>
      <w:r>
        <w:t>.</w:t>
      </w:r>
      <w:r w:rsidR="00302FC1">
        <w:t xml:space="preserve"> </w:t>
      </w:r>
      <w:r w:rsidR="00302FC1" w:rsidRPr="00302FC1">
        <w:fldChar w:fldCharType="begin"/>
      </w:r>
      <w:r w:rsidR="00302FC1" w:rsidRPr="00302FC1">
        <w:instrText xml:space="preserve"> REF _Ref392863975 \r </w:instrText>
      </w:r>
      <w:r w:rsidR="00302FC1" w:rsidRPr="00302FC1">
        <w:fldChar w:fldCharType="separate"/>
      </w:r>
      <w:r w:rsidR="007A509F">
        <w:t>[7]</w:t>
      </w:r>
      <w:r w:rsidR="00302FC1" w:rsidRPr="00302FC1">
        <w:fldChar w:fldCharType="end"/>
      </w:r>
    </w:p>
    <w:p w:rsidR="002525EF" w:rsidRDefault="00976062" w:rsidP="00726070">
      <w:r>
        <w:t xml:space="preserve">Každý uzel </w:t>
      </w:r>
      <w:proofErr w:type="spellStart"/>
      <w:proofErr w:type="gramStart"/>
      <w:r>
        <w:t>Red</w:t>
      </w:r>
      <w:proofErr w:type="spellEnd"/>
      <w:proofErr w:type="gramEnd"/>
      <w:r w:rsidR="00BB3BCB">
        <w:t>–</w:t>
      </w:r>
      <w:proofErr w:type="gramStart"/>
      <w:r>
        <w:t>Black</w:t>
      </w:r>
      <w:proofErr w:type="gramEnd"/>
      <w:r>
        <w:t xml:space="preserve"> stromu je buď černý, nebo červený, což je zaznamenáno pomocí příznaku uvnitř každého uzlu. Každý list je černý a neobsahuje žádnou hodnotu. Je reprezentován hodnotou NULL. Jestliže je některý uzel červený, pak jsou jeho potomci vždy černí.</w:t>
      </w:r>
      <w:r w:rsidR="00977A23">
        <w:t xml:space="preserve"> </w:t>
      </w:r>
      <w:r w:rsidR="002525EF">
        <w:t>Kořen</w:t>
      </w:r>
      <w:r w:rsidR="00883F33">
        <w:t xml:space="preserve"> je vždy černý.</w:t>
      </w:r>
      <w:r w:rsidR="00302FC1">
        <w:t xml:space="preserve"> </w:t>
      </w:r>
      <w:r w:rsidR="00D77E90">
        <w:t>Takov</w:t>
      </w:r>
      <w:r w:rsidR="00CE22EC">
        <w:t>ý</w:t>
      </w:r>
      <w:r w:rsidR="00D77E90">
        <w:t xml:space="preserve"> </w:t>
      </w:r>
      <w:proofErr w:type="spellStart"/>
      <w:r w:rsidR="00977556">
        <w:t>Red</w:t>
      </w:r>
      <w:proofErr w:type="spellEnd"/>
      <w:r w:rsidR="00977556">
        <w:t>-Black strom se nachází na obrázku</w:t>
      </w:r>
      <w:r w:rsidR="00333CFF">
        <w:t xml:space="preserve"> </w:t>
      </w:r>
      <w:proofErr w:type="gramStart"/>
      <w:r w:rsidR="00185227">
        <w:t>2</w:t>
      </w:r>
      <w:r w:rsidR="00333CFF">
        <w:t>.1</w:t>
      </w:r>
      <w:proofErr w:type="gramEnd"/>
      <w:r w:rsidR="00C151F3">
        <w:t>.</w:t>
      </w:r>
      <w:r w:rsidR="00D67EE0">
        <w:t xml:space="preserve"> </w:t>
      </w:r>
      <w:r w:rsidR="00D67EE0" w:rsidRPr="00D67EE0">
        <w:fldChar w:fldCharType="begin"/>
      </w:r>
      <w:r w:rsidR="00D67EE0" w:rsidRPr="00D67EE0">
        <w:instrText xml:space="preserve"> REF _Ref392863975 \r </w:instrText>
      </w:r>
      <w:r w:rsidR="00D67EE0" w:rsidRPr="00D67EE0">
        <w:fldChar w:fldCharType="separate"/>
      </w:r>
      <w:r w:rsidR="007A509F">
        <w:t>[7]</w:t>
      </w:r>
      <w:r w:rsidR="00D67EE0" w:rsidRPr="00D67EE0">
        <w:fldChar w:fldCharType="end"/>
      </w:r>
    </w:p>
    <w:p w:rsidR="002525EF" w:rsidRDefault="002525EF" w:rsidP="00800849">
      <w:pPr>
        <w:pStyle w:val="Titulek"/>
        <w:numPr>
          <w:ilvl w:val="0"/>
          <w:numId w:val="0"/>
        </w:numPr>
        <w:ind w:left="1134" w:hanging="1134"/>
        <w:jc w:val="both"/>
      </w:pPr>
      <w:r>
        <w:rPr>
          <w:noProof/>
          <w:lang w:eastAsia="cs-CZ"/>
        </w:rPr>
        <w:drawing>
          <wp:inline distT="0" distB="0" distL="0" distR="0" wp14:anchorId="401CE772" wp14:editId="2FE7E4F8">
            <wp:extent cx="5391150" cy="2209800"/>
            <wp:effectExtent l="0" t="0" r="0" b="0"/>
            <wp:docPr id="7" name="Obrázek 7" descr="D:\SKOLA\3LS\n_grams\n_grams\RedBlack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KOLA\3LS\n_grams\n_grams\RedBlackTre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2209800"/>
                    </a:xfrm>
                    <a:prstGeom prst="rect">
                      <a:avLst/>
                    </a:prstGeom>
                    <a:noFill/>
                    <a:ln>
                      <a:noFill/>
                    </a:ln>
                  </pic:spPr>
                </pic:pic>
              </a:graphicData>
            </a:graphic>
          </wp:inline>
        </w:drawing>
      </w:r>
    </w:p>
    <w:p w:rsidR="00800849" w:rsidRPr="00800849" w:rsidRDefault="00800849" w:rsidP="00800849">
      <w:pPr>
        <w:jc w:val="center"/>
      </w:pPr>
      <w:r>
        <w:t>Obrázek 2.1:</w:t>
      </w:r>
      <w:r>
        <w:tab/>
        <w:t xml:space="preserve">Ukázka </w:t>
      </w:r>
      <w:proofErr w:type="spellStart"/>
      <w:r>
        <w:t>Red</w:t>
      </w:r>
      <w:proofErr w:type="spellEnd"/>
      <w:r>
        <w:t>-Black stromu</w:t>
      </w:r>
    </w:p>
    <w:p w:rsidR="000F1224" w:rsidRDefault="000F1224" w:rsidP="00726070">
      <w:r>
        <w:t>Strom se díky tomuto příznaku stává velmi podobným 2</w:t>
      </w:r>
      <w:r w:rsidR="00BB3BCB">
        <w:t>–</w:t>
      </w:r>
      <w:r>
        <w:t>3</w:t>
      </w:r>
      <w:r w:rsidR="00BB3BCB">
        <w:t>–</w:t>
      </w:r>
      <w:r>
        <w:t xml:space="preserve">4 stromu. 2 červené potomky s černým rodičem si lze představit </w:t>
      </w:r>
      <w:proofErr w:type="gramStart"/>
      <w:r>
        <w:t>jako 4</w:t>
      </w:r>
      <w:r w:rsidR="00BB3BCB">
        <w:t>–</w:t>
      </w:r>
      <w:r>
        <w:t>uzel</w:t>
      </w:r>
      <w:proofErr w:type="gramEnd"/>
      <w:r>
        <w:t xml:space="preserve"> a </w:t>
      </w:r>
      <w:r w:rsidR="00E27586">
        <w:t>3</w:t>
      </w:r>
      <w:r w:rsidR="00BB3BCB">
        <w:t>–</w:t>
      </w:r>
      <w:r w:rsidR="00E27586">
        <w:t>uzel je právě jeden čer</w:t>
      </w:r>
      <w:r w:rsidR="001D4FAA">
        <w:t>vený potomek (levý nebo pravý) s</w:t>
      </w:r>
      <w:r w:rsidR="00E27586">
        <w:t xml:space="preserve"> černý</w:t>
      </w:r>
      <w:r w:rsidR="001D4FAA">
        <w:t>m</w:t>
      </w:r>
      <w:r w:rsidR="00E27586">
        <w:t xml:space="preserve"> rodič</w:t>
      </w:r>
      <w:r w:rsidR="001D4FAA">
        <w:t>em</w:t>
      </w:r>
      <w:r w:rsidR="00C151F3">
        <w:t xml:space="preserve">. </w:t>
      </w:r>
      <w:r w:rsidR="00C151F3" w:rsidRPr="00C151F3">
        <w:fldChar w:fldCharType="begin"/>
      </w:r>
      <w:r w:rsidR="00C151F3" w:rsidRPr="00C151F3">
        <w:instrText xml:space="preserve"> REF _Ref392851266 \r </w:instrText>
      </w:r>
      <w:r w:rsidR="00C151F3" w:rsidRPr="00C151F3">
        <w:fldChar w:fldCharType="separate"/>
      </w:r>
      <w:r w:rsidR="007A509F">
        <w:t>[3]</w:t>
      </w:r>
      <w:r w:rsidR="00C151F3" w:rsidRPr="00C151F3">
        <w:fldChar w:fldCharType="end"/>
      </w:r>
      <w:r>
        <w:t xml:space="preserve"> </w:t>
      </w:r>
    </w:p>
    <w:p w:rsidR="00122E7E" w:rsidRDefault="00122E7E" w:rsidP="00726070">
      <w:r>
        <w:t xml:space="preserve">Operace vkládání a rušení uzlů mají složitost </w:t>
      </w:r>
      <m:oMath>
        <m:r>
          <w:rPr>
            <w:rFonts w:ascii="Cambria Math" w:hAnsi="Cambria Math"/>
          </w:rPr>
          <m:t>O(</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n</m:t>
            </m:r>
          </m:e>
        </m:func>
        <m:r>
          <w:rPr>
            <w:rFonts w:ascii="Cambria Math" w:hAnsi="Cambria Math"/>
          </w:rPr>
          <m:t>)</m:t>
        </m:r>
      </m:oMath>
      <w:r>
        <w:t xml:space="preserve"> a k vyváženosti jsou stejně jak u AVL stromů použity rotace. Počet těchto rotací je konstantní a tak se </w:t>
      </w:r>
      <w:proofErr w:type="gramStart"/>
      <w:r>
        <w:t>Red</w:t>
      </w:r>
      <w:proofErr w:type="gramEnd"/>
      <w:r w:rsidR="00BB3BCB">
        <w:t>–</w:t>
      </w:r>
      <w:proofErr w:type="gramStart"/>
      <w:r>
        <w:t>Black</w:t>
      </w:r>
      <w:proofErr w:type="gramEnd"/>
      <w:r>
        <w:t xml:space="preserve"> stromy často využívají tam, kde se uzly rychle objevují a rychle mizí, nebo v aplikacích běžících v reálném čase.</w:t>
      </w:r>
    </w:p>
    <w:p w:rsidR="00C151F3" w:rsidRDefault="00122E7E" w:rsidP="00C151F3">
      <w:r>
        <w:t xml:space="preserve">V </w:t>
      </w:r>
      <w:proofErr w:type="spellStart"/>
      <w:r>
        <w:t>Red</w:t>
      </w:r>
      <w:proofErr w:type="spellEnd"/>
      <w:r w:rsidR="00BB3BCB">
        <w:t>–</w:t>
      </w:r>
      <w:r>
        <w:t>Black stromech rozeznáváme 2 rota</w:t>
      </w:r>
      <w:r w:rsidR="00D370CB">
        <w:t xml:space="preserve">ce </w:t>
      </w:r>
      <w:r w:rsidR="00BB3BCB">
        <w:t>–</w:t>
      </w:r>
      <w:r w:rsidR="00D370CB">
        <w:t xml:space="preserve"> levou a pravou. Levou rotací rozumíme operaci, kdy se z </w:t>
      </w:r>
      <w:r w:rsidR="00F2710E">
        <w:t xml:space="preserve">rodiče stává </w:t>
      </w:r>
      <w:r w:rsidR="00D370CB">
        <w:t xml:space="preserve">potomek jeho původně pravého </w:t>
      </w:r>
      <w:r w:rsidR="00F2710E">
        <w:t xml:space="preserve">potomka. Z levého potomka, </w:t>
      </w:r>
      <w:r w:rsidR="00D370CB">
        <w:t xml:space="preserve">původního pravého potomka (nyní rodiče) se stane pravý potomek původního rodiče (nyní levého potomka). Pravou rotací pak rozumíme operaci inverzní k levé rotaci. Z rodiče se stane pravý potomek, z jeho levého potomka se stane nový rodič a z pravého potomka od tohoto původně levého potomka (nyní rodiče) se stane levý potomek původního rodiče (nynějšího pravého potomka). </w:t>
      </w:r>
      <w:r w:rsidR="004E4EFE">
        <w:t>Na obrázku</w:t>
      </w:r>
      <w:r w:rsidR="001C69D9">
        <w:t xml:space="preserve"> </w:t>
      </w:r>
      <w:r w:rsidR="00800849">
        <w:t>2</w:t>
      </w:r>
      <w:r w:rsidR="001C69D9">
        <w:t xml:space="preserve">.2 </w:t>
      </w:r>
      <w:r w:rsidR="004E4EFE">
        <w:t xml:space="preserve">se nachází ukázka takové </w:t>
      </w:r>
      <w:r w:rsidR="00E150EB">
        <w:t>rotace.</w:t>
      </w:r>
    </w:p>
    <w:p w:rsidR="00800849" w:rsidRDefault="00EA1B0A" w:rsidP="00C151F3">
      <w:r>
        <w:lastRenderedPageBreak/>
        <w:t xml:space="preserve">  </w:t>
      </w:r>
      <w:r>
        <w:rPr>
          <w:noProof/>
          <w:lang w:eastAsia="cs-CZ"/>
        </w:rPr>
        <w:drawing>
          <wp:inline distT="0" distB="0" distL="0" distR="0" wp14:anchorId="6E47CECA" wp14:editId="53D50D46">
            <wp:extent cx="4416478" cy="1381125"/>
            <wp:effectExtent l="0" t="0" r="3175" b="0"/>
            <wp:docPr id="8" name="Obrázek 8" descr="D:\SKOLA\3LS\n_grams\n_grams\RBT_rot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KOLA\3LS\n_grams\n_grams\RBT_rot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2350" cy="1411106"/>
                    </a:xfrm>
                    <a:prstGeom prst="rect">
                      <a:avLst/>
                    </a:prstGeom>
                    <a:noFill/>
                    <a:ln>
                      <a:noFill/>
                    </a:ln>
                  </pic:spPr>
                </pic:pic>
              </a:graphicData>
            </a:graphic>
          </wp:inline>
        </w:drawing>
      </w:r>
    </w:p>
    <w:p w:rsidR="00800849" w:rsidRDefault="00800849" w:rsidP="00800849">
      <w:pPr>
        <w:pStyle w:val="Titulek"/>
        <w:numPr>
          <w:ilvl w:val="0"/>
          <w:numId w:val="0"/>
        </w:numPr>
        <w:ind w:left="1134"/>
        <w:jc w:val="both"/>
      </w:pPr>
      <w:r>
        <w:t>Obrázek 2.2:</w:t>
      </w:r>
      <w:r>
        <w:tab/>
        <w:t xml:space="preserve">Levá LL a pravá RR rotace </w:t>
      </w:r>
      <w:proofErr w:type="spellStart"/>
      <w:r>
        <w:t>Red</w:t>
      </w:r>
      <w:proofErr w:type="spellEnd"/>
      <w:r>
        <w:t>-Black stromu</w:t>
      </w:r>
    </w:p>
    <w:p w:rsidR="00EA1B0A" w:rsidRPr="00EA1B0A" w:rsidRDefault="00EA1B0A" w:rsidP="00800849">
      <w:pPr>
        <w:pStyle w:val="Titulek"/>
        <w:numPr>
          <w:ilvl w:val="0"/>
          <w:numId w:val="0"/>
        </w:numPr>
        <w:ind w:left="1134"/>
        <w:jc w:val="both"/>
      </w:pPr>
    </w:p>
    <w:p w:rsidR="00663C8A" w:rsidRDefault="00D370CB" w:rsidP="00883F33">
      <w:r>
        <w:t>Uzel, který vkládáme do tohoto stromu, je vždy červený. Vkládání probíhá na stejnou pozici jako bychom vkládali do binárního vyhledávacího stromu</w:t>
      </w:r>
      <w:r w:rsidR="00AD057B">
        <w:t>.</w:t>
      </w:r>
      <w:r>
        <w:t xml:space="preserve"> </w:t>
      </w:r>
      <w:r w:rsidR="00AD057B">
        <w:t>P</w:t>
      </w:r>
      <w:r>
        <w:t xml:space="preserve">okusíme se uzel vyhledat a v případě neúspěchu jej vložíme na místo, kde bychom jeho pozici předpokládali. Pokud je rodič černý uzel, pak jsou všechny podmínky pro </w:t>
      </w:r>
      <w:proofErr w:type="spellStart"/>
      <w:r>
        <w:t>Red</w:t>
      </w:r>
      <w:proofErr w:type="spellEnd"/>
      <w:r w:rsidR="00BB3BCB">
        <w:t>–</w:t>
      </w:r>
      <w:r>
        <w:t>Black strom splněny. Pokud ne, pak může nastat několik dalších případů.</w:t>
      </w:r>
      <w:r w:rsidR="00883F33">
        <w:t xml:space="preserve"> Jestliže je rodič červený, tak dochází k porušení podmínky, že každý červený uzel musí mít 2 černé potomky. Důležitá je barva "strýce" vkládaného uzlu </w:t>
      </w:r>
      <w:r w:rsidR="00BB3BCB">
        <w:t>–</w:t>
      </w:r>
      <w:r w:rsidR="00883F33">
        <w:t xml:space="preserve"> tedy sourozence od červeného rodiče. </w:t>
      </w:r>
      <w:r w:rsidR="00AD057B">
        <w:t>Jestliže</w:t>
      </w:r>
      <w:r w:rsidR="00883F33">
        <w:t xml:space="preserve"> je tento strýc červený, jen zaměníme barvu rodiče, strýce a prarodiče od vkládaného uzlu. Opět může být narušeno některé z pravidel </w:t>
      </w:r>
      <w:proofErr w:type="spellStart"/>
      <w:proofErr w:type="gramStart"/>
      <w:r w:rsidR="00883F33">
        <w:t>Red</w:t>
      </w:r>
      <w:proofErr w:type="spellEnd"/>
      <w:proofErr w:type="gramEnd"/>
      <w:r w:rsidR="00BB3BCB">
        <w:t>–</w:t>
      </w:r>
      <w:proofErr w:type="gramStart"/>
      <w:r w:rsidR="00883F33">
        <w:t>Black</w:t>
      </w:r>
      <w:proofErr w:type="gramEnd"/>
      <w:r w:rsidR="00883F33">
        <w:t xml:space="preserve"> stromu, ale to o 2 úrovně výše, což je opět nutné opravit. </w:t>
      </w:r>
      <w:r w:rsidR="00AD057B">
        <w:t xml:space="preserve">Když </w:t>
      </w:r>
      <w:r w:rsidR="00883F33">
        <w:t xml:space="preserve">však strýc není červený, ale </w:t>
      </w:r>
      <w:r w:rsidR="00AD057B">
        <w:t xml:space="preserve">je </w:t>
      </w:r>
      <w:r w:rsidR="00883F33">
        <w:t xml:space="preserve">černý, </w:t>
      </w:r>
      <w:r w:rsidR="00AD057B">
        <w:t>tak další akce závisí na tom</w:t>
      </w:r>
      <w:r w:rsidR="00883F33">
        <w:t xml:space="preserve">, jestli </w:t>
      </w:r>
      <w:r w:rsidR="00AD057B">
        <w:t>je vkládán nový prvek jako levý</w:t>
      </w:r>
      <w:r w:rsidR="00883F33">
        <w:t>, nebo jako prav</w:t>
      </w:r>
      <w:r w:rsidR="00AD057B">
        <w:t>ý</w:t>
      </w:r>
      <w:r w:rsidR="00883F33">
        <w:t xml:space="preserve"> potom</w:t>
      </w:r>
      <w:r w:rsidR="00AD057B">
        <w:t>ek</w:t>
      </w:r>
      <w:r w:rsidR="00883F33">
        <w:t xml:space="preserve">. </w:t>
      </w:r>
      <w:r w:rsidR="00AD057B">
        <w:t xml:space="preserve">V případě, že </w:t>
      </w:r>
      <w:r w:rsidR="00883F33">
        <w:t>je vkládán uzel jako levý potomek, je nutné provést pravou rotaci a obarvit původního rodiče a prarodiče (</w:t>
      </w:r>
      <w:r w:rsidR="00AD057B">
        <w:t xml:space="preserve">dřívějšího </w:t>
      </w:r>
      <w:r w:rsidR="00883F33">
        <w:t xml:space="preserve">rodiče a bratra) vkládaného uzlu. </w:t>
      </w:r>
      <w:r w:rsidR="00AD057B">
        <w:t xml:space="preserve">V situaci, kdy </w:t>
      </w:r>
      <w:r w:rsidR="00883F33">
        <w:t xml:space="preserve">je strýc vkládaného uzlu </w:t>
      </w:r>
      <w:r w:rsidR="00663C8A">
        <w:t>černý a vkládá se nový uzel jako pravý potomek červeného uzlu, prov</w:t>
      </w:r>
      <w:r w:rsidR="00AD057B">
        <w:t>ádí se</w:t>
      </w:r>
      <w:r w:rsidR="00663C8A">
        <w:t xml:space="preserve"> levá rotace a původní rodič bude nyní jako nově vkládaný uzel. Tím pádem se nám problém mění na předchozí. Červený rodič, černý strýc a vlevo vložený nový prvek.</w:t>
      </w:r>
    </w:p>
    <w:p w:rsidR="00883F33" w:rsidRPr="00726070" w:rsidRDefault="00AD057B" w:rsidP="00E27586">
      <w:r>
        <w:t xml:space="preserve">Když </w:t>
      </w:r>
      <w:r w:rsidR="00C4628F">
        <w:t>rušíme uzel, tak postupujeme nejdříve stejně jako u binárního vyhledávacího stromu.</w:t>
      </w:r>
      <w:r w:rsidR="00D950A1">
        <w:t xml:space="preserve"> </w:t>
      </w:r>
      <w:r>
        <w:t xml:space="preserve">V případě, že </w:t>
      </w:r>
      <w:r w:rsidR="00D950A1">
        <w:t xml:space="preserve">jsme smazali červený uzel, tak pravidla </w:t>
      </w:r>
      <w:proofErr w:type="spellStart"/>
      <w:proofErr w:type="gramStart"/>
      <w:r w:rsidR="00D950A1">
        <w:t>Red</w:t>
      </w:r>
      <w:proofErr w:type="spellEnd"/>
      <w:proofErr w:type="gramEnd"/>
      <w:r w:rsidR="00BB3BCB">
        <w:t>–</w:t>
      </w:r>
      <w:proofErr w:type="gramStart"/>
      <w:r w:rsidR="00D950A1">
        <w:t>Black</w:t>
      </w:r>
      <w:proofErr w:type="gramEnd"/>
      <w:r w:rsidR="00D950A1">
        <w:t xml:space="preserve"> stromu zůstala zachována. </w:t>
      </w:r>
      <w:r>
        <w:t xml:space="preserve">Jestliže </w:t>
      </w:r>
      <w:r w:rsidR="00D950A1">
        <w:t>však rušíme uzel, který je černý a má černého potomka, tak jakmile potomek na</w:t>
      </w:r>
      <w:r>
        <w:t xml:space="preserve">hradí smazaného rodiče, </w:t>
      </w:r>
      <w:r w:rsidR="00D950A1">
        <w:t xml:space="preserve">označíme </w:t>
      </w:r>
      <w:r>
        <w:t xml:space="preserve">jej </w:t>
      </w:r>
      <w:r w:rsidR="00D950A1">
        <w:t xml:space="preserve">jako "dvojnásobně černý uzel". Snažíme se najít nejbližší červený uzel a dvojici červený </w:t>
      </w:r>
      <w:r w:rsidR="00BB3BCB">
        <w:t>–</w:t>
      </w:r>
      <w:r w:rsidR="00D950A1">
        <w:t xml:space="preserve"> dvojnásobně černý uzel nahradit dvěma černými uzly. Máme 2 způsoby jak toho docílit: restrukturalizace a přebarvení. Restrukturalizace řeší problém lokálně, přebarvení šíří problém vzhůru. </w:t>
      </w:r>
      <w:r>
        <w:t xml:space="preserve">Když má </w:t>
      </w:r>
      <w:r w:rsidR="00D950A1">
        <w:t>br</w:t>
      </w:r>
      <w:r>
        <w:t xml:space="preserve">atr dvojnásobně černého uzlu </w:t>
      </w:r>
      <w:r w:rsidR="00D950A1">
        <w:t xml:space="preserve">červeného potomka, udělám restrukturalizaci. </w:t>
      </w:r>
      <w:r>
        <w:t xml:space="preserve">V případě, že </w:t>
      </w:r>
      <w:r w:rsidR="00D950A1">
        <w:t>je ten</w:t>
      </w:r>
      <w:r w:rsidR="00B067B4">
        <w:t>to</w:t>
      </w:r>
      <w:r w:rsidR="00D950A1">
        <w:t xml:space="preserve"> potomek pravý</w:t>
      </w:r>
      <w:r w:rsidR="00B067B4">
        <w:t xml:space="preserve">, uděláme levou rotaci a přebarvíme dvojnásobně černý uzel na černý a </w:t>
      </w:r>
      <w:r>
        <w:t xml:space="preserve">zároveň obarvíme na černý i </w:t>
      </w:r>
      <w:r w:rsidR="00B067B4">
        <w:t xml:space="preserve">červený uzel. </w:t>
      </w:r>
      <w:r>
        <w:t>Když</w:t>
      </w:r>
      <w:r w:rsidR="00B067B4">
        <w:t xml:space="preserve"> je onen potomek levý, tak provedeme pravou a levou rotaci a opět přebarvení </w:t>
      </w:r>
      <w:r>
        <w:t xml:space="preserve">této </w:t>
      </w:r>
      <w:r w:rsidR="00B067B4">
        <w:t xml:space="preserve">dvojice uzlů. Pokud je bratr černý a má černého potomka, je třeba provést přebarvení bratra na červený uzel. Jestliže rodič byl červený, odebrání uzlu </w:t>
      </w:r>
      <w:r>
        <w:t>je</w:t>
      </w:r>
      <w:r w:rsidR="00162A65">
        <w:t xml:space="preserve"> </w:t>
      </w:r>
      <w:r>
        <w:t>dokončeno</w:t>
      </w:r>
      <w:r w:rsidR="00B067B4">
        <w:t xml:space="preserve">. Pokud však byl otec černý, </w:t>
      </w:r>
      <w:r w:rsidR="00162A65">
        <w:t xml:space="preserve">Stává </w:t>
      </w:r>
      <w:r w:rsidR="00B067B4">
        <w:t xml:space="preserve">se z něj dvojnásobně černý uzel a je potřeba na něj aplikovat některé pravidlo pro opravení tohoto jevu. </w:t>
      </w:r>
      <w:proofErr w:type="gramStart"/>
      <w:r w:rsidR="00162A65">
        <w:t>J</w:t>
      </w:r>
      <w:r w:rsidR="00B067B4">
        <w:t>e</w:t>
      </w:r>
      <w:proofErr w:type="gramEnd"/>
      <w:r w:rsidR="000F4036">
        <w:t>–</w:t>
      </w:r>
      <w:proofErr w:type="spellStart"/>
      <w:proofErr w:type="gramStart"/>
      <w:r w:rsidR="00162A65">
        <w:t>li</w:t>
      </w:r>
      <w:proofErr w:type="spellEnd"/>
      <w:proofErr w:type="gramEnd"/>
      <w:r w:rsidR="00B067B4">
        <w:t xml:space="preserve"> </w:t>
      </w:r>
      <w:r w:rsidR="006A0496">
        <w:t xml:space="preserve">pravý </w:t>
      </w:r>
      <w:r w:rsidR="00B067B4">
        <w:t xml:space="preserve">bratr červený, je třeba </w:t>
      </w:r>
      <w:r w:rsidR="006A0496">
        <w:t xml:space="preserve">rodiče obarvit na červeno, červeného bratra na černo a </w:t>
      </w:r>
      <w:r w:rsidR="00B067B4">
        <w:t>provést restrukturalizaci pomocí</w:t>
      </w:r>
      <w:r w:rsidR="006A0496">
        <w:t xml:space="preserve"> levé rotace. Problém je tak oddálen o 1 krok dále od kořene.</w:t>
      </w:r>
    </w:p>
    <w:p w:rsidR="00432DC8" w:rsidRDefault="00432DC8" w:rsidP="00432DC8">
      <w:pPr>
        <w:pStyle w:val="Nadpis2"/>
      </w:pPr>
      <w:bookmarkStart w:id="21" w:name="_Ref392068005"/>
      <w:bookmarkStart w:id="22" w:name="_Ref392068006"/>
      <w:bookmarkStart w:id="23" w:name="_Toc393027270"/>
      <w:proofErr w:type="gramStart"/>
      <w:r>
        <w:lastRenderedPageBreak/>
        <w:t>B</w:t>
      </w:r>
      <w:r w:rsidR="00BB3BCB">
        <w:t>–</w:t>
      </w:r>
      <w:r>
        <w:t>stromy</w:t>
      </w:r>
      <w:bookmarkEnd w:id="21"/>
      <w:bookmarkEnd w:id="22"/>
      <w:bookmarkEnd w:id="23"/>
      <w:proofErr w:type="gramEnd"/>
    </w:p>
    <w:p w:rsidR="006031BB" w:rsidRPr="006031BB" w:rsidRDefault="006031BB" w:rsidP="006031BB">
      <w:pPr>
        <w:pStyle w:val="Nadpis3"/>
      </w:pPr>
      <w:bookmarkStart w:id="24" w:name="_Toc393027271"/>
      <w:proofErr w:type="gramStart"/>
      <w:r>
        <w:t>B</w:t>
      </w:r>
      <w:r w:rsidR="00BB3BCB">
        <w:t>–</w:t>
      </w:r>
      <w:r>
        <w:t>strom</w:t>
      </w:r>
      <w:bookmarkEnd w:id="24"/>
      <w:proofErr w:type="gramEnd"/>
    </w:p>
    <w:p w:rsidR="00324DC3" w:rsidRDefault="00D07CC2" w:rsidP="00324DC3">
      <w:proofErr w:type="gramStart"/>
      <w:r>
        <w:t>Mějme</w:t>
      </w:r>
      <w:r w:rsidR="00524789">
        <w:t xml:space="preserve"> B</w:t>
      </w:r>
      <w:r w:rsidR="00BB3BCB">
        <w:t>–</w:t>
      </w:r>
      <w:r w:rsidR="00524789">
        <w:t>strom</w:t>
      </w:r>
      <w:proofErr w:type="gramEnd"/>
      <w:r w:rsidR="00524789">
        <w:t xml:space="preserve">, který má řád M. </w:t>
      </w:r>
      <w:r w:rsidR="00E950F4">
        <w:t xml:space="preserve">Místo toho, abychom trvali na tom, že v každém uzlu musí být právě M klíčů, budeme trvat na </w:t>
      </w:r>
      <w:r w:rsidR="007A1CCF">
        <w:t>pravidlu</w:t>
      </w:r>
      <w:r w:rsidR="00E950F4">
        <w:t>, že každý uzel musí mít klíčů nejvýše M</w:t>
      </w:r>
      <w:r w:rsidR="00AA5E49">
        <w:t xml:space="preserve"> </w:t>
      </w:r>
      <w:r w:rsidR="00E950F4">
        <w:t>a nejméně pak M/2.</w:t>
      </w:r>
      <w:r w:rsidR="00697304">
        <w:t xml:space="preserve"> Pokud se jedná o listovou stránku, stránka nemá žádné odkazy na potomky (podstromy, stránky). V opačném případě má stránka vždy k+1 odkazů, kde k je počet klíčů dané stránky.</w:t>
      </w:r>
      <w:r w:rsidR="00E950F4">
        <w:t xml:space="preserve"> Výjimkou</w:t>
      </w:r>
      <w:r w:rsidR="000971F1">
        <w:t xml:space="preserve"> v počtu klíčů</w:t>
      </w:r>
      <w:r w:rsidR="00E950F4">
        <w:t xml:space="preserve"> je p</w:t>
      </w:r>
      <w:r w:rsidR="002964CB">
        <w:t>ochopitelně kořen, který musí mí</w:t>
      </w:r>
      <w:r w:rsidR="00E950F4">
        <w:t>t alespoň j</w:t>
      </w:r>
      <w:r w:rsidR="000971F1">
        <w:t xml:space="preserve">eden klíč. </w:t>
      </w:r>
      <w:r w:rsidR="007A1CCF">
        <w:t>Když</w:t>
      </w:r>
      <w:r w:rsidR="000971F1">
        <w:t xml:space="preserve"> není zároveň </w:t>
      </w:r>
      <w:r w:rsidR="007A1CCF">
        <w:t>listovou stránkou</w:t>
      </w:r>
      <w:r w:rsidR="000971F1">
        <w:t xml:space="preserve">, tak </w:t>
      </w:r>
      <w:r w:rsidR="007A1CCF">
        <w:t xml:space="preserve">musí mít i nejméně </w:t>
      </w:r>
      <w:r w:rsidR="00AA5E49">
        <w:t>2 odkazy na potomk</w:t>
      </w:r>
      <w:r w:rsidR="000971F1">
        <w:t>y a</w:t>
      </w:r>
      <w:r w:rsidR="002964CB">
        <w:t xml:space="preserve"> nejvýše M klíčů s M+</w:t>
      </w:r>
      <w:r w:rsidR="00AA5E49">
        <w:t>1 odkazy.</w:t>
      </w:r>
      <w:r w:rsidR="00E950F4">
        <w:t xml:space="preserve"> </w:t>
      </w:r>
      <w:proofErr w:type="gramStart"/>
      <w:r w:rsidR="007A1CCF">
        <w:t>U</w:t>
      </w:r>
      <w:r w:rsidR="001076C9">
        <w:t xml:space="preserve">zly </w:t>
      </w:r>
      <w:r w:rsidR="007A1CCF">
        <w:t>B–stromu</w:t>
      </w:r>
      <w:proofErr w:type="gramEnd"/>
      <w:r w:rsidR="007A1CCF">
        <w:t xml:space="preserve"> </w:t>
      </w:r>
      <w:r w:rsidR="001076C9">
        <w:t xml:space="preserve">nazýváme stránky a při dodržení výše popsaných pravidel pro počet klíčů v každé stránce víme, </w:t>
      </w:r>
      <w:r w:rsidR="000971F1">
        <w:t xml:space="preserve">že </w:t>
      </w:r>
      <w:r w:rsidR="00697304">
        <w:t>všechny nekořenové strán</w:t>
      </w:r>
      <w:r w:rsidR="001076C9">
        <w:t>k</w:t>
      </w:r>
      <w:r w:rsidR="00697304">
        <w:t>y</w:t>
      </w:r>
      <w:r w:rsidR="001076C9">
        <w:t xml:space="preserve"> v B</w:t>
      </w:r>
      <w:r w:rsidR="00BB3BCB">
        <w:t>–</w:t>
      </w:r>
      <w:r w:rsidR="001076C9">
        <w:t>stromu j</w:t>
      </w:r>
      <w:r w:rsidR="00697304">
        <w:t>sou</w:t>
      </w:r>
      <w:r w:rsidR="001076C9">
        <w:t xml:space="preserve"> </w:t>
      </w:r>
      <w:r w:rsidR="002964CB">
        <w:t>nejméně</w:t>
      </w:r>
      <w:r w:rsidR="001076C9">
        <w:t xml:space="preserve"> z poloviny zaplněn</w:t>
      </w:r>
      <w:r w:rsidR="00697304">
        <w:t>y</w:t>
      </w:r>
      <w:r w:rsidR="001076C9">
        <w:t xml:space="preserve">. </w:t>
      </w:r>
      <w:r w:rsidR="00E950F4">
        <w:t xml:space="preserve">Strom je buď prázdný, nebo obsahuje </w:t>
      </w:r>
      <w:r w:rsidR="002964CB">
        <w:t xml:space="preserve">stránky </w:t>
      </w:r>
      <w:r w:rsidR="00BB3BCB">
        <w:t>–</w:t>
      </w:r>
      <w:r w:rsidR="002964CB">
        <w:t xml:space="preserve"> </w:t>
      </w:r>
      <w:r w:rsidR="00E950F4">
        <w:t>stromy</w:t>
      </w:r>
      <w:r w:rsidR="001076C9">
        <w:t>,</w:t>
      </w:r>
      <w:r w:rsidR="00E950F4">
        <w:t xml:space="preserve"> které reprezentují interval mezi klíči, </w:t>
      </w:r>
      <w:r w:rsidR="007A1CCF">
        <w:t xml:space="preserve">kde </w:t>
      </w:r>
      <w:r w:rsidR="00E950F4">
        <w:t>je odkaz umístěn.</w:t>
      </w:r>
      <w:r w:rsidR="00AA5E49">
        <w:t xml:space="preserve"> </w:t>
      </w:r>
      <w:r w:rsidR="001076C9">
        <w:t xml:space="preserve">Intervalem stromu zde rozumíme </w:t>
      </w:r>
      <w:r w:rsidR="000F604C">
        <w:t>všechny klíče</w:t>
      </w:r>
      <w:r w:rsidR="001076C9">
        <w:t xml:space="preserve"> od nejmenšího klíče stromu</w:t>
      </w:r>
      <w:r w:rsidR="002964CB">
        <w:t xml:space="preserve"> (nejlevějšího klíče)</w:t>
      </w:r>
      <w:r w:rsidR="001076C9">
        <w:t xml:space="preserve"> po klíč </w:t>
      </w:r>
      <w:r w:rsidR="002964CB">
        <w:t xml:space="preserve">stromu </w:t>
      </w:r>
      <w:r w:rsidR="001076C9">
        <w:t>s nejvyšší hodnotou</w:t>
      </w:r>
      <w:r w:rsidR="002964CB">
        <w:t xml:space="preserve"> (nejpravější klíč)</w:t>
      </w:r>
      <w:r w:rsidR="001076C9">
        <w:t xml:space="preserve">. </w:t>
      </w:r>
      <w:r w:rsidR="00AA5E49">
        <w:t>P</w:t>
      </w:r>
      <w:r w:rsidR="000F604C">
        <w:t>okud se jedná o první odkaz,</w:t>
      </w:r>
      <w:r w:rsidR="00AA5E49">
        <w:t xml:space="preserve"> </w:t>
      </w:r>
      <w:r w:rsidR="002964CB">
        <w:t xml:space="preserve">celý </w:t>
      </w:r>
      <w:r w:rsidR="00AA5E49">
        <w:t>interval je menší než první klíč</w:t>
      </w:r>
      <w:r w:rsidR="001076C9">
        <w:t xml:space="preserve"> v </w:t>
      </w:r>
      <w:r w:rsidR="002964CB">
        <w:t xml:space="preserve">aktuální </w:t>
      </w:r>
      <w:r w:rsidR="001076C9">
        <w:t>stránce</w:t>
      </w:r>
      <w:r w:rsidR="00AA5E49">
        <w:t xml:space="preserve">, pokud se jedná o nejpravější odkaz, pak odkazuje na strom, jehož </w:t>
      </w:r>
      <w:r w:rsidR="002964CB">
        <w:t xml:space="preserve">celý </w:t>
      </w:r>
      <w:r w:rsidR="00AA5E49">
        <w:t>interval je větší než nejpravější klíč aktuální</w:t>
      </w:r>
      <w:r w:rsidR="002964CB">
        <w:t xml:space="preserve"> stránky</w:t>
      </w:r>
      <w:r w:rsidR="00AA5E49">
        <w:t xml:space="preserve">. </w:t>
      </w:r>
      <w:r w:rsidR="000F604C">
        <w:t xml:space="preserve">V případě, že je </w:t>
      </w:r>
      <w:r w:rsidR="00AA5E49">
        <w:t xml:space="preserve">odkaz </w:t>
      </w:r>
      <w:r w:rsidR="000F604C">
        <w:t xml:space="preserve">umístěn </w:t>
      </w:r>
      <w:r w:rsidR="00AA5E49">
        <w:t xml:space="preserve">mezi dvěma klíči, </w:t>
      </w:r>
      <w:r w:rsidR="000F604C">
        <w:t>t</w:t>
      </w:r>
      <w:r w:rsidR="00AA5E49">
        <w:t xml:space="preserve">ak je </w:t>
      </w:r>
      <w:r w:rsidR="002964CB">
        <w:t xml:space="preserve">nejnižší hodnota </w:t>
      </w:r>
      <w:r w:rsidR="00AA5E49">
        <w:t>interval</w:t>
      </w:r>
      <w:r w:rsidR="002964CB">
        <w:t>u</w:t>
      </w:r>
      <w:r w:rsidR="00AA5E49">
        <w:t xml:space="preserve"> stromu, na nějž odkaz odkazuje,</w:t>
      </w:r>
      <w:r w:rsidR="002964CB">
        <w:t xml:space="preserve"> větší </w:t>
      </w:r>
      <w:r w:rsidR="000971F1">
        <w:t xml:space="preserve">než </w:t>
      </w:r>
      <w:r w:rsidR="000F604C">
        <w:t>hodnota levého</w:t>
      </w:r>
      <w:r w:rsidR="002964CB">
        <w:t xml:space="preserve"> klíč</w:t>
      </w:r>
      <w:r w:rsidR="000F604C">
        <w:t>e</w:t>
      </w:r>
      <w:r w:rsidR="002964CB">
        <w:t xml:space="preserve"> a zároveň nejvyšší hodnota intervalu odkazovaného stromu je nižší, než hodnota pravého klíče</w:t>
      </w:r>
      <w:r w:rsidR="00AA5E49">
        <w:t xml:space="preserve">. </w:t>
      </w:r>
      <w:r w:rsidR="002B3E82">
        <w:fldChar w:fldCharType="begin"/>
      </w:r>
      <w:r w:rsidR="002B3E82">
        <w:instrText xml:space="preserve"> REF _Ref392851266 \r </w:instrText>
      </w:r>
      <w:r w:rsidR="002B3E82">
        <w:fldChar w:fldCharType="separate"/>
      </w:r>
      <w:r w:rsidR="007A509F">
        <w:t>[3]</w:t>
      </w:r>
      <w:r w:rsidR="002B3E82">
        <w:fldChar w:fldCharType="end"/>
      </w:r>
    </w:p>
    <w:p w:rsidR="00B00CEB" w:rsidRDefault="00324DC3" w:rsidP="00324DC3">
      <w:r>
        <w:t xml:space="preserve">Na obrázku </w:t>
      </w:r>
      <w:r w:rsidR="008C4903">
        <w:t>2</w:t>
      </w:r>
      <w:r>
        <w:t>.</w:t>
      </w:r>
      <w:r w:rsidR="0074331F">
        <w:t>3</w:t>
      </w:r>
      <w:r>
        <w:t xml:space="preserve"> je znázorněna </w:t>
      </w:r>
      <w:proofErr w:type="gramStart"/>
      <w:r>
        <w:t>část B</w:t>
      </w:r>
      <w:r w:rsidR="00BB3BCB">
        <w:t>–</w:t>
      </w:r>
      <w:r>
        <w:t>stromu</w:t>
      </w:r>
      <w:proofErr w:type="gramEnd"/>
      <w:r>
        <w:t>, kde M</w:t>
      </w:r>
      <w:r w:rsidR="00807AFD">
        <w:t xml:space="preserve"> (maximální počet klíčů ve stromu) je 3. Každá stránka může mít tedy nejvýše 3 klíče se 4 odkazy na podstromy a nejméně 2 klíče se 3 odkazy. Ve vyobrazené </w:t>
      </w:r>
      <w:proofErr w:type="gramStart"/>
      <w:r w:rsidR="00807AFD">
        <w:t>části B</w:t>
      </w:r>
      <w:r w:rsidR="00BB3BCB">
        <w:t>–</w:t>
      </w:r>
      <w:r w:rsidR="00807AFD">
        <w:t>stromu</w:t>
      </w:r>
      <w:proofErr w:type="gramEnd"/>
      <w:r w:rsidR="00807AFD">
        <w:t xml:space="preserve"> je nejmenší klíč K11 a největší K42.</w:t>
      </w:r>
      <w:r w:rsidR="000F604C">
        <w:t xml:space="preserve"> </w:t>
      </w:r>
      <w:r w:rsidR="00807AFD">
        <w:t xml:space="preserve">Klíče jsou uspořádány tak, že </w:t>
      </w:r>
      <m:oMath>
        <m:r>
          <w:rPr>
            <w:rFonts w:ascii="Cambria Math" w:hAnsi="Cambria Math"/>
          </w:rPr>
          <m:t>K11&lt;K12&lt;K13&lt;K1&lt;K21&lt;K22&lt;K2&lt;K31&lt;K32&lt;K33&lt;K3&lt;K41&lt;K42</m:t>
        </m:r>
      </m:oMath>
      <w:r w:rsidR="00524789">
        <w:t xml:space="preserve">. </w:t>
      </w:r>
      <w:r w:rsidR="00807AFD">
        <w:t xml:space="preserve">Interval tohoto stromu je tedy K11 </w:t>
      </w:r>
      <w:r w:rsidR="00BB3BCB">
        <w:t>–</w:t>
      </w:r>
      <w:r w:rsidR="00807AFD">
        <w:t xml:space="preserve"> K42. Nejvyšší hodnota podstromu, na který odkazuje odkaz O11 by pak byla menší než K11 a nejmenší hodnota podstromu, který by byl odkazován odkazem O43</w:t>
      </w:r>
      <w:r w:rsidR="00524789">
        <w:t xml:space="preserve"> by byla větší než K42.</w:t>
      </w:r>
      <w:r w:rsidR="00B00CEB" w:rsidRPr="00B00CEB">
        <w:t xml:space="preserve"> </w:t>
      </w:r>
      <w:r w:rsidR="000F604C">
        <w:t>V podstromu na který odkazuje O22 budou mít všechny klíče větší hodnotu než klíč K21 a zároveň hodnotu menší než klíč K22.</w:t>
      </w:r>
    </w:p>
    <w:p w:rsidR="00EA0652" w:rsidRDefault="002B3E82" w:rsidP="00AB7372">
      <w:r>
        <w:t xml:space="preserve">  </w:t>
      </w:r>
      <w:r w:rsidR="00B00CEB" w:rsidRPr="00B00CEB">
        <w:rPr>
          <w:noProof/>
          <w:lang w:eastAsia="cs-CZ"/>
        </w:rPr>
        <w:drawing>
          <wp:inline distT="0" distB="0" distL="0" distR="0" wp14:anchorId="2F6B13DE" wp14:editId="39E5F288">
            <wp:extent cx="4295775" cy="2423666"/>
            <wp:effectExtent l="0" t="0" r="0" b="0"/>
            <wp:docPr id="2" name="Obrázek 2" descr="D:\SKOLA\3LS\n_grams\n_grams\B-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OLA\3LS\n_grams\n_grams\B-tree.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5519"/>
                    <a:stretch/>
                  </pic:blipFill>
                  <pic:spPr bwMode="auto">
                    <a:xfrm>
                      <a:off x="0" y="0"/>
                      <a:ext cx="4339404" cy="2448281"/>
                    </a:xfrm>
                    <a:prstGeom prst="rect">
                      <a:avLst/>
                    </a:prstGeom>
                    <a:noFill/>
                    <a:ln>
                      <a:noFill/>
                    </a:ln>
                    <a:extLst>
                      <a:ext uri="{53640926-AAD7-44D8-BBD7-CCE9431645EC}">
                        <a14:shadowObscured xmlns:a14="http://schemas.microsoft.com/office/drawing/2010/main"/>
                      </a:ext>
                    </a:extLst>
                  </pic:spPr>
                </pic:pic>
              </a:graphicData>
            </a:graphic>
          </wp:inline>
        </w:drawing>
      </w:r>
    </w:p>
    <w:p w:rsidR="00AB7372" w:rsidRPr="00AB7372" w:rsidRDefault="00AB7372" w:rsidP="00AB7372">
      <w:pPr>
        <w:jc w:val="center"/>
      </w:pPr>
      <w:r>
        <w:t>Obrázek 2.3:</w:t>
      </w:r>
      <w:r>
        <w:tab/>
      </w:r>
      <w:proofErr w:type="gramStart"/>
      <w:r>
        <w:t>Příklad B–</w:t>
      </w:r>
      <w:r w:rsidRPr="00AB7372">
        <w:t>stromu</w:t>
      </w:r>
      <w:proofErr w:type="gramEnd"/>
      <w:r w:rsidRPr="00AB7372">
        <w:t xml:space="preserve"> 3. řádu</w:t>
      </w:r>
    </w:p>
    <w:p w:rsidR="00946001" w:rsidRDefault="000971F1" w:rsidP="003177B2">
      <w:r>
        <w:lastRenderedPageBreak/>
        <w:t xml:space="preserve">Strom roste logaritmicky a to vždy štěpením kořene. </w:t>
      </w:r>
      <w:r w:rsidR="00EC0E62">
        <w:t>Díky tomuto jevu v</w:t>
      </w:r>
      <w:r>
        <w:t>šechny uzly vždy leží ve stejné hloubce.</w:t>
      </w:r>
    </w:p>
    <w:p w:rsidR="003E46CE" w:rsidRDefault="000971F1" w:rsidP="003177B2">
      <w:r>
        <w:t xml:space="preserve">Vyhledávání ve stromu probíhá tak, že začínáme od kořenové stránky a procházíme její klíče. Pokud je hodnota stejná, pak jsme nalezli, co jsme hledali. </w:t>
      </w:r>
      <w:r w:rsidR="00EC0E62">
        <w:t>V případě, že</w:t>
      </w:r>
      <w:r>
        <w:t xml:space="preserve"> je hodnot</w:t>
      </w:r>
      <w:r w:rsidR="003A39FB">
        <w:t xml:space="preserve">a klíče větší, tak rekurzivně pokračujeme levým ukazatelem na další stránku. </w:t>
      </w:r>
      <w:r w:rsidR="00EC0E62">
        <w:t xml:space="preserve">Když </w:t>
      </w:r>
      <w:r w:rsidR="003A39FB">
        <w:t xml:space="preserve">není žádný klíč větší než hledaný, tak </w:t>
      </w:r>
      <w:r w:rsidR="001D663A">
        <w:t>stejným způsobem</w:t>
      </w:r>
      <w:r w:rsidR="003A39FB">
        <w:t xml:space="preserve"> pokračujeme </w:t>
      </w:r>
      <w:r w:rsidR="001D663A">
        <w:t xml:space="preserve">rekurzivním </w:t>
      </w:r>
      <w:r w:rsidR="003A39FB">
        <w:t xml:space="preserve">prohledáváním stránky pod nejpravějším odkazem. </w:t>
      </w:r>
      <w:proofErr w:type="gramStart"/>
      <w:r w:rsidR="008A2534">
        <w:t>C</w:t>
      </w:r>
      <w:r w:rsidR="001D663A">
        <w:t>hceme</w:t>
      </w:r>
      <w:r w:rsidR="00AF0A30">
        <w:t>–</w:t>
      </w:r>
      <w:proofErr w:type="spellStart"/>
      <w:r w:rsidR="008A2534">
        <w:t>li</w:t>
      </w:r>
      <w:proofErr w:type="spellEnd"/>
      <w:proofErr w:type="gramEnd"/>
      <w:r w:rsidR="001D663A">
        <w:t xml:space="preserve"> pokrač</w:t>
      </w:r>
      <w:r w:rsidR="00537BDE">
        <w:t>ovat v prohledávání stránky tam</w:t>
      </w:r>
      <w:r w:rsidR="00F43CE2">
        <w:t xml:space="preserve"> kde žádný odkaz </w:t>
      </w:r>
      <w:proofErr w:type="gramStart"/>
      <w:r w:rsidR="00F43CE2">
        <w:t>není</w:t>
      </w:r>
      <w:proofErr w:type="gramEnd"/>
      <w:r w:rsidR="008C4546">
        <w:t>,</w:t>
      </w:r>
      <w:r w:rsidR="001D663A">
        <w:t xml:space="preserve"> tak se </w:t>
      </w:r>
      <w:r w:rsidR="00537BDE">
        <w:t xml:space="preserve">hledaný prvek </w:t>
      </w:r>
      <w:r w:rsidR="001D663A">
        <w:t>ve stromu nenachází.</w:t>
      </w:r>
      <w:r w:rsidR="003E46CE">
        <w:t xml:space="preserve"> </w:t>
      </w:r>
    </w:p>
    <w:p w:rsidR="000971F1" w:rsidRDefault="003E46CE" w:rsidP="003177B2">
      <w:r>
        <w:t xml:space="preserve">Vkládání do stromu začíná opět, jako v každém jiném stromu, vyhledáváním. Jestliže </w:t>
      </w:r>
      <w:r w:rsidR="008C4546">
        <w:t xml:space="preserve">je </w:t>
      </w:r>
      <w:r>
        <w:t xml:space="preserve">prvek </w:t>
      </w:r>
      <w:r w:rsidR="008C4546">
        <w:t>nalezen</w:t>
      </w:r>
      <w:r>
        <w:t xml:space="preserve">, tak další akce bude spočívat </w:t>
      </w:r>
      <w:r w:rsidR="003A4BA6">
        <w:t>v závislosti na</w:t>
      </w:r>
      <w:r w:rsidR="00971ABC">
        <w:t xml:space="preserve"> vlastnosti</w:t>
      </w:r>
      <w:r w:rsidR="00EA49AE">
        <w:t xml:space="preserve"> </w:t>
      </w:r>
      <w:r w:rsidR="003A4BA6">
        <w:t>daného stromu</w:t>
      </w:r>
      <w:r w:rsidR="00971ABC">
        <w:t xml:space="preserve"> týkající se duplicity prvků</w:t>
      </w:r>
      <w:r w:rsidR="00EA49AE">
        <w:t>.</w:t>
      </w:r>
      <w:r>
        <w:t xml:space="preserve"> </w:t>
      </w:r>
      <w:r w:rsidR="00EA49AE">
        <w:t>J</w:t>
      </w:r>
      <w:r>
        <w:t>estli jsou ve stromu povoleny duplicity</w:t>
      </w:r>
      <w:r w:rsidR="001257DB">
        <w:t>, prvek bude uložen. V opačném případě</w:t>
      </w:r>
      <w:r>
        <w:t xml:space="preserve"> nikoliv</w:t>
      </w:r>
      <w:r w:rsidR="00100800">
        <w:t xml:space="preserve"> a </w:t>
      </w:r>
      <w:r w:rsidR="00206A73">
        <w:t>nebude provedena žádná akce</w:t>
      </w:r>
      <w:r>
        <w:t xml:space="preserve">. </w:t>
      </w:r>
      <w:r w:rsidR="001257DB">
        <w:t>Když se při vyhledávání prvku se stejn</w:t>
      </w:r>
      <w:r w:rsidR="00D54E06">
        <w:t>ým klí</w:t>
      </w:r>
      <w:r w:rsidR="001257DB">
        <w:t>čem jako je klíč vkládaného prvku narazí</w:t>
      </w:r>
      <w:r>
        <w:t xml:space="preserve"> na odkaz, kterým nelze pokračovat v prohledávání stromu (žádný odkaz</w:t>
      </w:r>
      <w:r w:rsidR="000A178E">
        <w:t xml:space="preserve"> se</w:t>
      </w:r>
      <w:r>
        <w:t xml:space="preserve"> zde ne</w:t>
      </w:r>
      <w:r w:rsidR="000A178E">
        <w:t>nachází</w:t>
      </w:r>
      <w:r>
        <w:t xml:space="preserve">) a </w:t>
      </w:r>
      <w:r w:rsidR="001257DB">
        <w:t xml:space="preserve">prohledává </w:t>
      </w:r>
      <w:r>
        <w:t xml:space="preserve">se </w:t>
      </w:r>
      <w:r w:rsidR="001257DB">
        <w:t>tedy listová stránka</w:t>
      </w:r>
      <w:r w:rsidR="004903E8">
        <w:t xml:space="preserve">, </w:t>
      </w:r>
      <w:r w:rsidR="001257DB">
        <w:t xml:space="preserve">bude </w:t>
      </w:r>
      <w:r w:rsidR="004903E8">
        <w:t xml:space="preserve">zde </w:t>
      </w:r>
      <w:r w:rsidR="001257DB">
        <w:t>nový prvek přidán</w:t>
      </w:r>
      <w:r>
        <w:t xml:space="preserve">. </w:t>
      </w:r>
      <w:r w:rsidR="00AF0A30">
        <w:t>Když</w:t>
      </w:r>
      <w:r>
        <w:t xml:space="preserve"> stránka není ještě zcela zaplněna, tak </w:t>
      </w:r>
      <w:r w:rsidR="00AF0A30">
        <w:t xml:space="preserve">bude pouze </w:t>
      </w:r>
      <w:r>
        <w:t xml:space="preserve">prvek </w:t>
      </w:r>
      <w:r w:rsidR="00AF0A30">
        <w:t xml:space="preserve">přidán </w:t>
      </w:r>
      <w:r>
        <w:t>na příslušnou pozici ve stránce</w:t>
      </w:r>
      <w:r w:rsidR="00AF0A30">
        <w:t xml:space="preserve"> a to</w:t>
      </w:r>
      <w:r>
        <w:t xml:space="preserve"> tak, aby byly klíče ve stránce vzestupně seřazeny. </w:t>
      </w:r>
      <w:proofErr w:type="gramStart"/>
      <w:r w:rsidR="00AF0A30">
        <w:t>J</w:t>
      </w:r>
      <w:r>
        <w:t>e</w:t>
      </w:r>
      <w:proofErr w:type="gramEnd"/>
      <w:r w:rsidR="00AF0A30">
        <w:t>–</w:t>
      </w:r>
      <w:proofErr w:type="spellStart"/>
      <w:proofErr w:type="gramStart"/>
      <w:r w:rsidR="00AF0A30">
        <w:t>li</w:t>
      </w:r>
      <w:proofErr w:type="spellEnd"/>
      <w:proofErr w:type="gramEnd"/>
      <w:r>
        <w:t xml:space="preserve"> stránka již zcela zaplněna, </w:t>
      </w:r>
      <w:r w:rsidR="00ED58A5">
        <w:t>je potřeba stránku rozštěpit, tj.</w:t>
      </w:r>
      <w:r>
        <w:t xml:space="preserve"> rozdělit na 2 stránky s polovičním zaplněním. Rozštěpení se provede </w:t>
      </w:r>
      <w:r w:rsidR="00263692">
        <w:t>tím způsobem</w:t>
      </w:r>
      <w:r>
        <w:t xml:space="preserve">, že z prvků stránky, do které chceme nový prvek vkládat a </w:t>
      </w:r>
      <w:r w:rsidR="005D4A8F">
        <w:t xml:space="preserve">z </w:t>
      </w:r>
      <w:r>
        <w:t xml:space="preserve">vkládaného </w:t>
      </w:r>
      <w:r w:rsidR="005D4A8F">
        <w:t xml:space="preserve">prvku </w:t>
      </w:r>
      <w:r>
        <w:t>vybereme ten prostřední a vložíme jej do rodiče. Levý odkaz pak</w:t>
      </w:r>
      <w:r w:rsidR="00D34740">
        <w:t xml:space="preserve"> bude odkazovat na novou stránk</w:t>
      </w:r>
      <w:r>
        <w:t>u s polovinou klíčů, které jsou</w:t>
      </w:r>
      <w:r w:rsidR="00CA61A4">
        <w:t xml:space="preserve"> všechny</w:t>
      </w:r>
      <w:r>
        <w:t xml:space="preserve"> menší než klíč, který byl vložen do rodiče a pravý odkaz pak bude odkazov</w:t>
      </w:r>
      <w:r w:rsidR="00433502">
        <w:t>at na stránku s polovinou klíčů</w:t>
      </w:r>
      <w:r w:rsidR="00273126">
        <w:t>,</w:t>
      </w:r>
      <w:r>
        <w:t xml:space="preserve"> které jsou </w:t>
      </w:r>
      <w:r w:rsidR="00D34740">
        <w:t xml:space="preserve">všechny </w:t>
      </w:r>
      <w:r w:rsidR="00433502">
        <w:t xml:space="preserve">větší </w:t>
      </w:r>
      <w:r>
        <w:t xml:space="preserve">než prvek vložený do rodiče. </w:t>
      </w:r>
      <w:r w:rsidR="00433502">
        <w:t>Jestliže nebyl</w:t>
      </w:r>
      <w:r>
        <w:t xml:space="preserve"> rodič zcela zaplněn, není třeba další akce. </w:t>
      </w:r>
      <w:r w:rsidR="001D1BE4">
        <w:t xml:space="preserve">V opačném případě rodič </w:t>
      </w:r>
      <w:r>
        <w:t>obsahoval maximální množství klíčů</w:t>
      </w:r>
      <w:r w:rsidR="001D1BE4">
        <w:t xml:space="preserve"> a je nutné</w:t>
      </w:r>
      <w:r w:rsidR="00762A90">
        <w:t xml:space="preserve"> rodiče rozštěpit. Tímto způsobem se v nejhorším případě rozštěpí všechny stránky na cestě ke koření a pak i samotný kořen. </w:t>
      </w:r>
      <w:r w:rsidR="00904B00">
        <w:t xml:space="preserve">V případě, že </w:t>
      </w:r>
      <w:r w:rsidR="00762A90">
        <w:t xml:space="preserve">se rozštěpí </w:t>
      </w:r>
      <w:r w:rsidR="00904B00">
        <w:t xml:space="preserve">i </w:t>
      </w:r>
      <w:r w:rsidR="00762A90">
        <w:t>kořen, tak se výška stromu zvětší o 1.</w:t>
      </w:r>
    </w:p>
    <w:p w:rsidR="006031BB" w:rsidRDefault="006031BB" w:rsidP="006031BB">
      <w:pPr>
        <w:pStyle w:val="Nadpis3"/>
      </w:pPr>
      <w:bookmarkStart w:id="25" w:name="_Toc393027272"/>
      <w:r>
        <w:t>B+ strom</w:t>
      </w:r>
      <w:bookmarkEnd w:id="25"/>
    </w:p>
    <w:p w:rsidR="006031BB" w:rsidRDefault="006031BB" w:rsidP="006031BB">
      <w:r>
        <w:t xml:space="preserve">B+ strom </w:t>
      </w:r>
      <w:proofErr w:type="gramStart"/>
      <w:r>
        <w:t>vychází z B</w:t>
      </w:r>
      <w:r w:rsidR="00BB3BCB">
        <w:t>–</w:t>
      </w:r>
      <w:r>
        <w:t>stromu</w:t>
      </w:r>
      <w:proofErr w:type="gramEnd"/>
      <w:r>
        <w:t xml:space="preserve">, ale liší se v umístění prvků ve struktuře. </w:t>
      </w:r>
      <w:proofErr w:type="gramStart"/>
      <w:r>
        <w:t>Zatímco B</w:t>
      </w:r>
      <w:r w:rsidR="00BB3BCB">
        <w:t>–</w:t>
      </w:r>
      <w:r>
        <w:t>strom</w:t>
      </w:r>
      <w:proofErr w:type="gramEnd"/>
      <w:r>
        <w:t xml:space="preserve"> má klíče </w:t>
      </w:r>
      <w:r w:rsidR="00B00CEB">
        <w:t xml:space="preserve">s příslušnými daty </w:t>
      </w:r>
      <w:r>
        <w:t xml:space="preserve">rozmístěny ve všech stránkách stromu, B+ strom má všechny klíče </w:t>
      </w:r>
      <w:r w:rsidR="00B00CEB">
        <w:t xml:space="preserve">s daty uloženy </w:t>
      </w:r>
      <w:r>
        <w:t xml:space="preserve">v listech. </w:t>
      </w:r>
      <w:r w:rsidR="007A43D6">
        <w:t xml:space="preserve">Rozdíl v těchto dvou stromech </w:t>
      </w:r>
      <w:r w:rsidR="00CC428A">
        <w:t xml:space="preserve">tak </w:t>
      </w:r>
      <w:r w:rsidR="007A43D6">
        <w:t xml:space="preserve">spočívá ve štěpení zaplněných uzlů. </w:t>
      </w:r>
      <w:r w:rsidR="00B00CEB">
        <w:t>U B+ stromu m</w:t>
      </w:r>
      <w:r w:rsidR="007A43D6">
        <w:t xml:space="preserve">ísto toho, aby se prostřední prvek přesunul do rodiče, tak se do rodiče vloží pouze klíč a prvek s prostředním klíčem zůstane vždy v levém </w:t>
      </w:r>
      <w:r w:rsidR="00B00CEB">
        <w:t>podstromu uložen jako nejpravější klíč</w:t>
      </w:r>
      <w:r w:rsidR="007A43D6">
        <w:t xml:space="preserve">. Vyhledávání se pak bude lišit </w:t>
      </w:r>
      <w:r w:rsidR="00B00CEB">
        <w:t>tak</w:t>
      </w:r>
      <w:r w:rsidR="007A43D6">
        <w:t>, že pokud v prohledávané stránce bude aktuální klíč ne větší než hledaný, ale kdy</w:t>
      </w:r>
      <w:r w:rsidR="00CC428A">
        <w:t>ž bude větší nebo roven, tak bude vyhledávání pokračovat v</w:t>
      </w:r>
      <w:r w:rsidR="007A43D6">
        <w:t xml:space="preserve"> uzlu pod levým odkazem. Až tehdy, když odkaz na další stránku neexistuje a klíč aktuální je roven klíči vyhledávanému, tak je nalezeno. </w:t>
      </w:r>
    </w:p>
    <w:p w:rsidR="007A43D6" w:rsidRPr="006031BB" w:rsidRDefault="007A43D6" w:rsidP="006031BB">
      <w:r>
        <w:t>Výhodou B+</w:t>
      </w:r>
      <w:r w:rsidR="00E773CD">
        <w:t xml:space="preserve"> stromu je možnost rychlého procházení</w:t>
      </w:r>
      <w:r>
        <w:t xml:space="preserve"> všech prvků, nebo</w:t>
      </w:r>
      <w:r w:rsidR="00E773CD">
        <w:t xml:space="preserve"> libovolného počtu prvků</w:t>
      </w:r>
      <w:r w:rsidR="00B00CEB" w:rsidRPr="00B00CEB">
        <w:t xml:space="preserve"> </w:t>
      </w:r>
      <w:r w:rsidR="00B00CEB">
        <w:t>sousedících</w:t>
      </w:r>
      <w:r w:rsidR="00E773CD">
        <w:t xml:space="preserve">. Tato výhoda je způsobena právě vlastností, že jsou všechny prvky uloženy v </w:t>
      </w:r>
      <w:r w:rsidR="00B00CEB">
        <w:t>listových stránkách a vlastností</w:t>
      </w:r>
      <w:r w:rsidR="00E773CD">
        <w:t>, že všechny listové stránky leží ve stejné hloubce stromu.</w:t>
      </w:r>
      <w:r>
        <w:t xml:space="preserve"> Nejpravější odkaz listové stránky </w:t>
      </w:r>
      <w:r w:rsidR="00E773CD">
        <w:t xml:space="preserve">je často implementován tak, že odkazuje na sousední </w:t>
      </w:r>
      <w:r w:rsidR="00E773CD">
        <w:lastRenderedPageBreak/>
        <w:t>listovou stránku. Ostatní odkazy</w:t>
      </w:r>
      <w:r w:rsidR="00CC428A">
        <w:t>,</w:t>
      </w:r>
      <w:r w:rsidR="00E773CD">
        <w:t xml:space="preserve"> stejně </w:t>
      </w:r>
      <w:r w:rsidR="00CC428A">
        <w:t xml:space="preserve">tak </w:t>
      </w:r>
      <w:r w:rsidR="00E773CD">
        <w:t>jak</w:t>
      </w:r>
      <w:r w:rsidR="00CC428A">
        <w:t xml:space="preserve">o je </w:t>
      </w:r>
      <w:proofErr w:type="gramStart"/>
      <w:r w:rsidR="00CC428A">
        <w:t>tomu</w:t>
      </w:r>
      <w:r w:rsidR="00E773CD">
        <w:t xml:space="preserve"> u B</w:t>
      </w:r>
      <w:r w:rsidR="00BB3BCB">
        <w:t>–</w:t>
      </w:r>
      <w:r w:rsidR="00E773CD">
        <w:t>stromu</w:t>
      </w:r>
      <w:proofErr w:type="gramEnd"/>
      <w:r w:rsidR="00CC428A">
        <w:t>,</w:t>
      </w:r>
      <w:r w:rsidR="00E773CD">
        <w:t xml:space="preserve"> mohou být buď prázdné, nebo mohou odkazovat na data reprezentovaná klíči ve stromové struktuře.</w:t>
      </w:r>
    </w:p>
    <w:p w:rsidR="00DF30C1" w:rsidRDefault="00DF30C1" w:rsidP="00DF30C1">
      <w:pPr>
        <w:pStyle w:val="Nadpis2"/>
      </w:pPr>
      <w:bookmarkStart w:id="26" w:name="_Toc393027273"/>
      <w:proofErr w:type="gramStart"/>
      <w:r>
        <w:t>R</w:t>
      </w:r>
      <w:r w:rsidR="00BB3BCB">
        <w:t>–</w:t>
      </w:r>
      <w:r>
        <w:t>stromy</w:t>
      </w:r>
      <w:bookmarkEnd w:id="26"/>
      <w:proofErr w:type="gramEnd"/>
    </w:p>
    <w:p w:rsidR="00EA0652" w:rsidRPr="00EA0652" w:rsidRDefault="00B847E5" w:rsidP="00EA0652">
      <w:proofErr w:type="gramStart"/>
      <w:r>
        <w:t>R</w:t>
      </w:r>
      <w:r w:rsidR="00BB3BCB">
        <w:t>–</w:t>
      </w:r>
      <w:r>
        <w:t>strom</w:t>
      </w:r>
      <w:proofErr w:type="gramEnd"/>
      <w:r>
        <w:t xml:space="preserve"> je </w:t>
      </w:r>
      <w:r w:rsidR="00C32612">
        <w:t>prostorová datová</w:t>
      </w:r>
      <w:r>
        <w:t xml:space="preserve"> struktura založená na B+ stromech</w:t>
      </w:r>
      <w:r w:rsidR="00912A07">
        <w:t xml:space="preserve"> poprvé popsaná A. </w:t>
      </w:r>
      <w:proofErr w:type="spellStart"/>
      <w:r w:rsidR="00912A07">
        <w:t>Guttamanem</w:t>
      </w:r>
      <w:proofErr w:type="spellEnd"/>
      <w:r w:rsidR="00912A07">
        <w:t xml:space="preserve"> v roce 1984 </w:t>
      </w:r>
      <w:r w:rsidR="00912A07">
        <w:fldChar w:fldCharType="begin"/>
      </w:r>
      <w:r w:rsidR="00912A07">
        <w:instrText xml:space="preserve"> REF _Ref392851068 \r </w:instrText>
      </w:r>
      <w:r w:rsidR="00912A07">
        <w:fldChar w:fldCharType="separate"/>
      </w:r>
      <w:r w:rsidR="007A509F">
        <w:t>[4]</w:t>
      </w:r>
      <w:r w:rsidR="00912A07">
        <w:fldChar w:fldCharType="end"/>
      </w:r>
      <w:r>
        <w:t xml:space="preserve">. Tato struktura byla </w:t>
      </w:r>
      <w:r w:rsidR="00BD0AB8">
        <w:t>navržena</w:t>
      </w:r>
      <w:r>
        <w:t xml:space="preserve"> především pro aplikace s geografickými daty</w:t>
      </w:r>
      <w:r w:rsidR="00BC6217">
        <w:t xml:space="preserve"> a databázové systémy </w:t>
      </w:r>
      <w:r>
        <w:t>využívají</w:t>
      </w:r>
      <w:r w:rsidR="00BC6217">
        <w:t>cí</w:t>
      </w:r>
      <w:r>
        <w:t xml:space="preserve"> indexovací mechanismus</w:t>
      </w:r>
      <w:r w:rsidR="00BC6217">
        <w:t>,</w:t>
      </w:r>
      <w:r>
        <w:t xml:space="preserve"> </w:t>
      </w:r>
      <w:r w:rsidR="00BC6217">
        <w:t>jen</w:t>
      </w:r>
      <w:r w:rsidR="00CC428A">
        <w:t>ž pomáhá získávat data rychleji</w:t>
      </w:r>
      <w:r w:rsidR="00BC6217">
        <w:t xml:space="preserve"> a to díky </w:t>
      </w:r>
      <w:r>
        <w:t>jejich prostorové lokaci.</w:t>
      </w:r>
      <w:r w:rsidR="00803B0D">
        <w:t xml:space="preserve"> Při vyhledávání se </w:t>
      </w:r>
      <w:r w:rsidR="00C32612">
        <w:t xml:space="preserve">totiž </w:t>
      </w:r>
      <w:r w:rsidR="00803B0D">
        <w:t xml:space="preserve">neprochází všechny objekty, ale pouze </w:t>
      </w:r>
      <w:proofErr w:type="gramStart"/>
      <w:r w:rsidR="008D016B">
        <w:t>oblasti</w:t>
      </w:r>
      <w:r w:rsidR="00803B0D">
        <w:t xml:space="preserve"> </w:t>
      </w:r>
      <w:r w:rsidR="00C32612">
        <w:t>ve</w:t>
      </w:r>
      <w:proofErr w:type="gramEnd"/>
      <w:r w:rsidR="00C32612">
        <w:t xml:space="preserve"> kterých </w:t>
      </w:r>
      <w:r w:rsidR="00803B0D">
        <w:t xml:space="preserve">se může </w:t>
      </w:r>
      <w:r w:rsidR="00C32612">
        <w:t xml:space="preserve">hledaný </w:t>
      </w:r>
      <w:r w:rsidR="00803B0D">
        <w:t xml:space="preserve">objekt nacházet. Tyto oblasti se zužují až do hledaného objektu. Vyhledávání bodu je stejně snadné jako vyhledávání úsečky či </w:t>
      </w:r>
      <w:proofErr w:type="gramStart"/>
      <w:r w:rsidR="00803B0D">
        <w:t xml:space="preserve">nějaké </w:t>
      </w:r>
      <w:r w:rsidR="00A362C9">
        <w:t>N</w:t>
      </w:r>
      <w:r w:rsidR="00BB3BCB">
        <w:t>–</w:t>
      </w:r>
      <w:r w:rsidR="00A362C9">
        <w:t>dimenzionální</w:t>
      </w:r>
      <w:proofErr w:type="gramEnd"/>
      <w:r w:rsidR="00A362C9">
        <w:t xml:space="preserve"> </w:t>
      </w:r>
      <w:r w:rsidR="00803B0D">
        <w:t>oblasti.</w:t>
      </w:r>
    </w:p>
    <w:p w:rsidR="00DF30C1" w:rsidRDefault="00BD0AB8" w:rsidP="003177B2">
      <w:r>
        <w:t xml:space="preserve">Jednotlivé uzly jsou </w:t>
      </w:r>
      <w:proofErr w:type="gramStart"/>
      <w:r>
        <w:t>množiny d</w:t>
      </w:r>
      <w:r w:rsidR="00BB3BCB">
        <w:t>–</w:t>
      </w:r>
      <w:r>
        <w:t>dimenzionálních</w:t>
      </w:r>
      <w:proofErr w:type="gramEnd"/>
      <w:r>
        <w:t xml:space="preserve"> objektů, kde d je menší nebo rovno N. Takovéto objekty nazýváme MBR</w:t>
      </w:r>
      <w:r w:rsidR="008D016B">
        <w:t>.</w:t>
      </w:r>
      <w:r>
        <w:t xml:space="preserve"> Každý vnitřní uzel má pak MBR ohraničující MBR jeho potomků. Listové uzly</w:t>
      </w:r>
      <w:r w:rsidR="00F00E99">
        <w:t>, stejně jako v B+ stromech, odk</w:t>
      </w:r>
      <w:r>
        <w:t xml:space="preserve">azují na data. </w:t>
      </w:r>
      <w:r w:rsidR="00803B0D">
        <w:t>MBR v listových uzlech jsou pak</w:t>
      </w:r>
      <w:r w:rsidR="003A65A1">
        <w:t xml:space="preserve"> pravoúhlé objekty ohraničující data</w:t>
      </w:r>
      <w:r w:rsidR="00803B0D">
        <w:t xml:space="preserve">. </w:t>
      </w:r>
      <w:r>
        <w:t>Jednotlivé MBR se mohou překrývat</w:t>
      </w:r>
      <w:r w:rsidR="005E46D8">
        <w:t>, mohou být obsaženy ve více jiných MBR, ale mají vždy jen jednoho rodiče</w:t>
      </w:r>
      <w:r>
        <w:t xml:space="preserve">. </w:t>
      </w:r>
      <w:proofErr w:type="gramStart"/>
      <w:r w:rsidR="003A65A1">
        <w:t>1</w:t>
      </w:r>
      <w:r w:rsidR="00BB3BCB">
        <w:t>–</w:t>
      </w:r>
      <w:r w:rsidR="003A65A1">
        <w:t>dimenzionální</w:t>
      </w:r>
      <w:proofErr w:type="gramEnd"/>
      <w:r w:rsidR="003A65A1">
        <w:t xml:space="preserve"> objekty </w:t>
      </w:r>
      <w:r w:rsidR="00F00E99">
        <w:t xml:space="preserve">si můžeme představit jako </w:t>
      </w:r>
      <w:r w:rsidR="003A65A1">
        <w:t>úsečky, 2</w:t>
      </w:r>
      <w:r w:rsidR="00BB3BCB">
        <w:t>–</w:t>
      </w:r>
      <w:r w:rsidR="003A65A1">
        <w:t xml:space="preserve">dimenzionální </w:t>
      </w:r>
      <w:r w:rsidR="00F00E99">
        <w:t xml:space="preserve">jako </w:t>
      </w:r>
      <w:r w:rsidR="003A65A1">
        <w:t>obdélníky, 3</w:t>
      </w:r>
      <w:r w:rsidR="00BB3BCB">
        <w:t>–</w:t>
      </w:r>
      <w:r w:rsidR="00D94998">
        <w:t xml:space="preserve">dimenzionální </w:t>
      </w:r>
      <w:r w:rsidR="00F00E99">
        <w:t xml:space="preserve">jako </w:t>
      </w:r>
      <w:r w:rsidR="00D94998">
        <w:t xml:space="preserve">kvádry a </w:t>
      </w:r>
      <w:r w:rsidR="00F00E99">
        <w:t xml:space="preserve">vícedimenzionální objekty si sice </w:t>
      </w:r>
      <w:r w:rsidR="00F14C0F">
        <w:t>jen stěží představíme</w:t>
      </w:r>
      <w:r w:rsidR="00F00E99">
        <w:t xml:space="preserve">, ale můžeme </w:t>
      </w:r>
      <w:r w:rsidR="00033227">
        <w:t xml:space="preserve">je </w:t>
      </w:r>
      <w:r w:rsidR="00CA6CEB">
        <w:t>vy</w:t>
      </w:r>
      <w:r w:rsidR="00033227">
        <w:t>užívat</w:t>
      </w:r>
      <w:r w:rsidR="00EA1B0A">
        <w:t xml:space="preserve">. </w:t>
      </w:r>
      <w:r>
        <w:t xml:space="preserve">Počet klíčů v jednotlivých uzlech je stejný jako počet klíčů ve stránkách B+ stromu. Rozdíl je však v </w:t>
      </w:r>
      <w:r w:rsidR="003B69AC">
        <w:t>kořenu</w:t>
      </w:r>
      <w:r>
        <w:t>, který musí obsahovat, pokud není listem, alespoň 2 záznamy.</w:t>
      </w:r>
    </w:p>
    <w:p w:rsidR="00CB3607" w:rsidRDefault="00CB3607" w:rsidP="003A65A1">
      <w:r>
        <w:t xml:space="preserve">Na obrázku </w:t>
      </w:r>
      <w:r w:rsidR="004E4DC7">
        <w:t>2</w:t>
      </w:r>
      <w:r>
        <w:t>.</w:t>
      </w:r>
      <w:r w:rsidR="0074331F">
        <w:t>4</w:t>
      </w:r>
      <w:r>
        <w:t xml:space="preserve"> je ukázka </w:t>
      </w:r>
      <w:r w:rsidR="00FA0C95">
        <w:t xml:space="preserve">stromové </w:t>
      </w:r>
      <w:proofErr w:type="gramStart"/>
      <w:r w:rsidR="00FA0C95">
        <w:t>struktury R</w:t>
      </w:r>
      <w:r w:rsidR="00BB3BCB">
        <w:t>–</w:t>
      </w:r>
      <w:r w:rsidR="00FA0C95">
        <w:t>stromu</w:t>
      </w:r>
      <w:proofErr w:type="gramEnd"/>
      <w:r w:rsidR="00FA0C95">
        <w:t xml:space="preserve"> </w:t>
      </w:r>
      <w:r w:rsidR="00803B0D">
        <w:t>a na obrázku</w:t>
      </w:r>
      <w:r w:rsidR="00FA0C95">
        <w:t xml:space="preserve"> </w:t>
      </w:r>
      <w:r w:rsidR="004E4DC7">
        <w:t>2</w:t>
      </w:r>
      <w:r w:rsidR="00FA0C95">
        <w:t>.</w:t>
      </w:r>
      <w:r w:rsidR="0074331F">
        <w:t>5</w:t>
      </w:r>
      <w:r w:rsidR="00FA0C95">
        <w:t xml:space="preserve"> jsou pak</w:t>
      </w:r>
      <w:r w:rsidR="00803B0D">
        <w:t xml:space="preserve"> ukázána data z tohoto R</w:t>
      </w:r>
      <w:r w:rsidR="00BB3BCB">
        <w:t>–</w:t>
      </w:r>
      <w:r w:rsidR="00803B0D">
        <w:t xml:space="preserve">stromu a také </w:t>
      </w:r>
      <w:r w:rsidR="00F00A61">
        <w:t>je naznačeno</w:t>
      </w:r>
      <w:r w:rsidR="00803B0D">
        <w:t xml:space="preserve"> </w:t>
      </w:r>
      <w:r w:rsidR="003A65A1">
        <w:t>jak</w:t>
      </w:r>
      <w:r w:rsidR="00803B0D">
        <w:t xml:space="preserve"> </w:t>
      </w:r>
      <w:r w:rsidR="003A65A1">
        <w:t xml:space="preserve">se </w:t>
      </w:r>
      <w:r w:rsidR="00803B0D">
        <w:t>j</w:t>
      </w:r>
      <w:r w:rsidR="003A65A1">
        <w:t>ednotlivé oblasti (</w:t>
      </w:r>
      <w:r w:rsidR="00803B0D">
        <w:t>MBR</w:t>
      </w:r>
      <w:r w:rsidR="003A65A1">
        <w:t>)</w:t>
      </w:r>
      <w:r w:rsidR="00803B0D">
        <w:t xml:space="preserve"> mohou překrývat</w:t>
      </w:r>
      <w:r w:rsidR="003A65A1">
        <w:t>.</w:t>
      </w:r>
    </w:p>
    <w:p w:rsidR="003A65A1" w:rsidRDefault="00CB3607" w:rsidP="00732298">
      <w:pPr>
        <w:pStyle w:val="Titulek"/>
        <w:numPr>
          <w:ilvl w:val="0"/>
          <w:numId w:val="0"/>
        </w:numPr>
        <w:ind w:left="1134" w:hanging="1134"/>
        <w:jc w:val="both"/>
      </w:pPr>
      <w:r>
        <w:rPr>
          <w:noProof/>
          <w:lang w:eastAsia="cs-CZ"/>
        </w:rPr>
        <w:drawing>
          <wp:inline distT="0" distB="0" distL="0" distR="0" wp14:anchorId="45961ECD" wp14:editId="2B287EAF">
            <wp:extent cx="5426638" cy="1990725"/>
            <wp:effectExtent l="0" t="0" r="3175" b="0"/>
            <wp:docPr id="3" name="Obrázek 3" descr="D:\SKOLA\3LS\n_grams\n_grams\R-tree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OLA\3LS\n_grams\n_grams\R-tree_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1790" cy="1996283"/>
                    </a:xfrm>
                    <a:prstGeom prst="rect">
                      <a:avLst/>
                    </a:prstGeom>
                    <a:noFill/>
                    <a:ln>
                      <a:noFill/>
                    </a:ln>
                  </pic:spPr>
                </pic:pic>
              </a:graphicData>
            </a:graphic>
          </wp:inline>
        </w:drawing>
      </w:r>
    </w:p>
    <w:p w:rsidR="003A65A1" w:rsidRPr="003A65A1" w:rsidRDefault="00732298" w:rsidP="006E0E5F">
      <w:pPr>
        <w:jc w:val="center"/>
      </w:pPr>
      <w:r>
        <w:t xml:space="preserve">Obrázek </w:t>
      </w:r>
      <w:r w:rsidR="004E4DC7">
        <w:t>2</w:t>
      </w:r>
      <w:r>
        <w:t>.</w:t>
      </w:r>
      <w:r w:rsidR="00E73785">
        <w:t>4</w:t>
      </w:r>
      <w:r>
        <w:t>:</w:t>
      </w:r>
      <w:r>
        <w:tab/>
        <w:t xml:space="preserve">Ukázka stromové </w:t>
      </w:r>
      <w:proofErr w:type="gramStart"/>
      <w:r>
        <w:t>struktury R</w:t>
      </w:r>
      <w:r w:rsidRPr="00732298">
        <w:t>–stromu</w:t>
      </w:r>
      <w:proofErr w:type="gramEnd"/>
    </w:p>
    <w:p w:rsidR="00CB3607" w:rsidRDefault="00CB3607" w:rsidP="006E0E5F">
      <w:pPr>
        <w:ind w:firstLine="0"/>
      </w:pPr>
      <w:r>
        <w:rPr>
          <w:noProof/>
          <w:lang w:eastAsia="cs-CZ"/>
        </w:rPr>
        <w:lastRenderedPageBreak/>
        <w:drawing>
          <wp:inline distT="0" distB="0" distL="0" distR="0" wp14:anchorId="4B90BBBE" wp14:editId="0A7F3C65">
            <wp:extent cx="5514975" cy="2956882"/>
            <wp:effectExtent l="0" t="0" r="0" b="0"/>
            <wp:docPr id="4" name="Obrázek 4" descr="D:\SKOLA\3LS\n_grams\n_grams\R-tree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KOLA\3LS\n_grams\n_grams\R-tree_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7279" cy="2974202"/>
                    </a:xfrm>
                    <a:prstGeom prst="rect">
                      <a:avLst/>
                    </a:prstGeom>
                    <a:noFill/>
                    <a:ln>
                      <a:noFill/>
                    </a:ln>
                  </pic:spPr>
                </pic:pic>
              </a:graphicData>
            </a:graphic>
          </wp:inline>
        </w:drawing>
      </w:r>
    </w:p>
    <w:p w:rsidR="006E0E5F" w:rsidRPr="006E0E5F" w:rsidRDefault="006E0E5F" w:rsidP="006E0E5F">
      <w:pPr>
        <w:ind w:firstLine="0"/>
        <w:jc w:val="center"/>
      </w:pPr>
      <w:r>
        <w:t>Obrázek 2.5:</w:t>
      </w:r>
      <w:r>
        <w:tab/>
      </w:r>
      <w:r w:rsidR="00235FE6">
        <w:t>Jedna z možných p</w:t>
      </w:r>
      <w:r w:rsidR="00893B30">
        <w:t>lanární</w:t>
      </w:r>
      <w:r w:rsidR="00235FE6">
        <w:t>ch reprezentací</w:t>
      </w:r>
      <w:r w:rsidR="00893B30">
        <w:t xml:space="preserve"> </w:t>
      </w:r>
      <w:proofErr w:type="gramStart"/>
      <w:r>
        <w:t>dat R</w:t>
      </w:r>
      <w:r w:rsidRPr="006E0E5F">
        <w:t>–stromu</w:t>
      </w:r>
      <w:proofErr w:type="gramEnd"/>
      <w:r w:rsidRPr="006E0E5F">
        <w:t xml:space="preserve"> z obrázku 2.4</w:t>
      </w:r>
    </w:p>
    <w:p w:rsidR="003A65A1" w:rsidRPr="003A65A1" w:rsidRDefault="009236E9" w:rsidP="003A65A1">
      <w:proofErr w:type="gramStart"/>
      <w:r>
        <w:t>Vyhledávání v R</w:t>
      </w:r>
      <w:r w:rsidR="00BB3BCB">
        <w:t>–</w:t>
      </w:r>
      <w:r>
        <w:t>stromu</w:t>
      </w:r>
      <w:proofErr w:type="gramEnd"/>
      <w:r>
        <w:t xml:space="preserve"> je podobné vyhledávání v B+</w:t>
      </w:r>
      <w:r w:rsidR="00F00A61">
        <w:t xml:space="preserve"> </w:t>
      </w:r>
      <w:r>
        <w:t xml:space="preserve">stromu. I zde jsou všechna data uložena až v listech. </w:t>
      </w:r>
      <w:r w:rsidR="003B69AC">
        <w:t>Vyhledávání opět začíná v kořenu</w:t>
      </w:r>
      <w:r>
        <w:t xml:space="preserve"> a prohledávají se rekurzivně potomci, </w:t>
      </w:r>
      <w:r w:rsidR="00F00A61">
        <w:t>ve kterých je</w:t>
      </w:r>
      <w:r>
        <w:t xml:space="preserve"> obsa</w:t>
      </w:r>
      <w:r w:rsidR="00F00A61">
        <w:t>žena oblast</w:t>
      </w:r>
      <w:r>
        <w:t xml:space="preserve"> ve které se nachází to, co právě hledáme.</w:t>
      </w:r>
      <w:r w:rsidR="00C32612">
        <w:t xml:space="preserve"> </w:t>
      </w:r>
      <w:r w:rsidR="00F00A61">
        <w:t>Zde se vyhledávání liší od vyhledávání v</w:t>
      </w:r>
      <w:r w:rsidR="00C32612">
        <w:t xml:space="preserve"> B+ stromech, jelikož zde je zde možné pokračovat po více větvích, což vyplívá z vlastnosti, že se jednotlivé MBR mohou překrývat.</w:t>
      </w:r>
      <w:r>
        <w:t xml:space="preserve"> Jestliže jsou takoví potomci nalezeni, prohledává </w:t>
      </w:r>
      <w:r w:rsidR="00F00A61">
        <w:t xml:space="preserve">se </w:t>
      </w:r>
      <w:r>
        <w:t xml:space="preserve">opět v jejich potomcích, až dokud </w:t>
      </w:r>
      <w:r w:rsidR="00F00A61">
        <w:t xml:space="preserve">není dosaženo </w:t>
      </w:r>
      <w:r>
        <w:t>listu. Pokud takoví potomci nalezeni nejsou, vyhledávání končí neúspěšně</w:t>
      </w:r>
      <w:r w:rsidR="001628D9">
        <w:t xml:space="preserve">. </w:t>
      </w:r>
      <w:proofErr w:type="gramStart"/>
      <w:r w:rsidR="00F00A61">
        <w:t>Existuje</w:t>
      </w:r>
      <w:proofErr w:type="gramEnd"/>
      <w:r w:rsidR="00F00A61">
        <w:t>–</w:t>
      </w:r>
      <w:proofErr w:type="spellStart"/>
      <w:proofErr w:type="gramStart"/>
      <w:r w:rsidR="00F00A61">
        <w:t>li</w:t>
      </w:r>
      <w:proofErr w:type="spellEnd"/>
      <w:proofErr w:type="gramEnd"/>
      <w:r w:rsidR="00F00A61">
        <w:t xml:space="preserve"> </w:t>
      </w:r>
      <w:r w:rsidR="001628D9">
        <w:t>v listu MBR s daty která jsou vyhledávána, tak pouze tehdy vyhledávání končí úspěšně.</w:t>
      </w:r>
    </w:p>
    <w:p w:rsidR="00493B64" w:rsidRDefault="001628D9" w:rsidP="00493B64">
      <w:r>
        <w:t xml:space="preserve">Vkládání </w:t>
      </w:r>
      <w:proofErr w:type="gramStart"/>
      <w:r>
        <w:t>do R</w:t>
      </w:r>
      <w:r w:rsidR="00BB3BCB">
        <w:t>–</w:t>
      </w:r>
      <w:r>
        <w:t>stromu</w:t>
      </w:r>
      <w:proofErr w:type="gramEnd"/>
      <w:r>
        <w:t xml:space="preserve"> začíná vyhledáváním. </w:t>
      </w:r>
      <w:r w:rsidR="00F00A61">
        <w:t xml:space="preserve">Jestliže </w:t>
      </w:r>
      <w:r>
        <w:t xml:space="preserve">vyhledávání končí úspěšně, </w:t>
      </w:r>
      <w:r w:rsidR="00F00A61">
        <w:t xml:space="preserve">tak </w:t>
      </w:r>
      <w:r>
        <w:t>buď vložíme duplicitní prvek, vložíme ke stávajícímu nějaká další data, nebo</w:t>
      </w:r>
      <w:r w:rsidR="00F00A61">
        <w:t xml:space="preserve"> metoda pro vkládání nevykoná žádnou akci a skončí</w:t>
      </w:r>
      <w:r>
        <w:t>. V případě, že vkládáme duplicitní prvek nebo prvek ve stromu nalezen nebyl, tak prvek můžeme vložit</w:t>
      </w:r>
      <w:r w:rsidR="00E87C57" w:rsidRPr="00E87C57">
        <w:t xml:space="preserve"> </w:t>
      </w:r>
      <w:r w:rsidR="00E87C57">
        <w:t>do listu</w:t>
      </w:r>
      <w:r>
        <w:t>. Prvek vkládáme do stromu vždy tak, aby se v něm MBR co nejméně změnily.</w:t>
      </w:r>
      <w:r w:rsidR="00895DEB">
        <w:t xml:space="preserve"> Při vkládání postupujeme podobně jako u B+ stromu </w:t>
      </w:r>
      <w:r w:rsidR="00BB3BCB">
        <w:t>–</w:t>
      </w:r>
      <w:r w:rsidR="00895DEB">
        <w:t xml:space="preserve"> pokud je v listu místo, tak pouze </w:t>
      </w:r>
      <w:r w:rsidR="00E87C57">
        <w:t xml:space="preserve">tehdy </w:t>
      </w:r>
      <w:r w:rsidR="00895DEB">
        <w:t xml:space="preserve">prvek vložíme a následně, </w:t>
      </w:r>
      <w:r w:rsidR="00E87C57">
        <w:t>když</w:t>
      </w:r>
      <w:r w:rsidR="00895DEB">
        <w:t xml:space="preserve"> je třeba, upravíme MBR listu, rodiče a všech uzlů na cestě ke kořeni.</w:t>
      </w:r>
      <w:r>
        <w:t xml:space="preserve"> Pokud místo v listu není, dojde k jeho rozštěpení a vytvoření nového prvku MBR v rodiči.</w:t>
      </w:r>
      <w:r w:rsidR="00895DEB">
        <w:t xml:space="preserve"> Opět dochází k úpravě všech MBR až ke kořeni, když je to třeba.</w:t>
      </w:r>
      <w:r>
        <w:t xml:space="preserve"> </w:t>
      </w:r>
    </w:p>
    <w:p w:rsidR="00493B64" w:rsidRDefault="00493B64" w:rsidP="00CD38B6">
      <w:pPr>
        <w:ind w:firstLine="0"/>
      </w:pPr>
      <w:r>
        <w:rPr>
          <w:noProof/>
          <w:lang w:eastAsia="cs-CZ"/>
        </w:rPr>
        <w:lastRenderedPageBreak/>
        <w:drawing>
          <wp:inline distT="0" distB="0" distL="0" distR="0" wp14:anchorId="4E3CB666" wp14:editId="0A2E3A61">
            <wp:extent cx="5372838" cy="1838325"/>
            <wp:effectExtent l="0" t="0" r="0" b="0"/>
            <wp:docPr id="5" name="Obrázek 5" descr="D:\SKOLA\3LS\n_grams\n_grams\R-tre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KOLA\3LS\n_grams\n_grams\R-tree_grap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0025" cy="1844206"/>
                    </a:xfrm>
                    <a:prstGeom prst="rect">
                      <a:avLst/>
                    </a:prstGeom>
                    <a:noFill/>
                    <a:ln>
                      <a:noFill/>
                    </a:ln>
                  </pic:spPr>
                </pic:pic>
              </a:graphicData>
            </a:graphic>
          </wp:inline>
        </w:drawing>
      </w:r>
    </w:p>
    <w:p w:rsidR="00C406F6" w:rsidRPr="00C406F6" w:rsidRDefault="00C406F6" w:rsidP="00C406F6">
      <w:pPr>
        <w:jc w:val="center"/>
      </w:pPr>
      <w:r>
        <w:t>Obrázek 2.6:</w:t>
      </w:r>
      <w:r>
        <w:tab/>
        <w:t xml:space="preserve">Porovnání algoritmů na rozdělování uzlů: vlevo využití CPU při vkládání, vpravo při vyhledávání </w:t>
      </w:r>
      <w:r w:rsidR="00EF68E5" w:rsidRPr="00EF68E5">
        <w:fldChar w:fldCharType="begin"/>
      </w:r>
      <w:r w:rsidR="00EF68E5" w:rsidRPr="00EF68E5">
        <w:instrText xml:space="preserve"> REF _Ref392851068 \r </w:instrText>
      </w:r>
      <w:r w:rsidR="00EF68E5" w:rsidRPr="00EF68E5">
        <w:fldChar w:fldCharType="separate"/>
      </w:r>
      <w:r w:rsidR="007A509F">
        <w:t>[4]</w:t>
      </w:r>
      <w:r w:rsidR="00EF68E5" w:rsidRPr="00EF68E5">
        <w:fldChar w:fldCharType="end"/>
      </w:r>
    </w:p>
    <w:p w:rsidR="00E87C57" w:rsidRDefault="00895DEB" w:rsidP="003F0E5D">
      <w:r>
        <w:t>K rozštěpení uzlu existují 3 algoritmy</w:t>
      </w:r>
      <w:r w:rsidR="00E23481">
        <w:t>, jejichž srovnání</w:t>
      </w:r>
      <w:r w:rsidR="00E87C57">
        <w:t>, co se týče</w:t>
      </w:r>
      <w:r w:rsidR="00E23481">
        <w:t xml:space="preserve"> využití CPU při vkládání a vyhledávání je </w:t>
      </w:r>
      <w:r w:rsidR="00E87C57">
        <w:t>zaznamenáno</w:t>
      </w:r>
      <w:r w:rsidR="00E23481">
        <w:t xml:space="preserve"> na obrázku </w:t>
      </w:r>
      <w:r w:rsidR="00AD1163">
        <w:t>2</w:t>
      </w:r>
      <w:r w:rsidR="00E23481">
        <w:t>.6</w:t>
      </w:r>
      <w:r w:rsidR="00EF68E5">
        <w:t xml:space="preserve"> přejatého z </w:t>
      </w:r>
      <w:proofErr w:type="gramStart"/>
      <w:r w:rsidR="00EF68E5">
        <w:t xml:space="preserve">publikace </w:t>
      </w:r>
      <w:r w:rsidR="00EF68E5" w:rsidRPr="00EF68E5">
        <w:t>R–</w:t>
      </w:r>
      <w:proofErr w:type="spellStart"/>
      <w:r w:rsidR="00EF68E5" w:rsidRPr="00EF68E5">
        <w:t>Trees</w:t>
      </w:r>
      <w:proofErr w:type="spellEnd"/>
      <w:proofErr w:type="gramEnd"/>
      <w:r w:rsidR="00EF68E5" w:rsidRPr="00EF68E5">
        <w:t xml:space="preserve">: A </w:t>
      </w:r>
      <w:proofErr w:type="spellStart"/>
      <w:r w:rsidR="00EF68E5" w:rsidRPr="00EF68E5">
        <w:t>Dynamic</w:t>
      </w:r>
      <w:proofErr w:type="spellEnd"/>
      <w:r w:rsidR="00EF68E5" w:rsidRPr="00EF68E5">
        <w:t xml:space="preserve"> Index </w:t>
      </w:r>
      <w:proofErr w:type="spellStart"/>
      <w:r w:rsidR="00EF68E5" w:rsidRPr="00EF68E5">
        <w:t>Structure</w:t>
      </w:r>
      <w:proofErr w:type="spellEnd"/>
      <w:r w:rsidR="00EF68E5" w:rsidRPr="00EF68E5">
        <w:t xml:space="preserve"> </w:t>
      </w:r>
      <w:proofErr w:type="spellStart"/>
      <w:r w:rsidR="00EF68E5" w:rsidRPr="00EF68E5">
        <w:t>for</w:t>
      </w:r>
      <w:proofErr w:type="spellEnd"/>
      <w:r w:rsidR="00EF68E5" w:rsidRPr="00EF68E5">
        <w:t xml:space="preserve"> </w:t>
      </w:r>
      <w:proofErr w:type="spellStart"/>
      <w:r w:rsidR="00EF68E5" w:rsidRPr="00EF68E5">
        <w:t>Spatial</w:t>
      </w:r>
      <w:proofErr w:type="spellEnd"/>
      <w:r w:rsidR="00EF68E5" w:rsidRPr="00EF68E5">
        <w:t xml:space="preserve"> </w:t>
      </w:r>
      <w:proofErr w:type="spellStart"/>
      <w:r w:rsidR="00EF68E5" w:rsidRPr="00EF68E5">
        <w:t>Searching</w:t>
      </w:r>
      <w:proofErr w:type="spellEnd"/>
      <w:r w:rsidR="00EF68E5">
        <w:t>.</w:t>
      </w:r>
      <w:r w:rsidR="006D21A3">
        <w:t xml:space="preserve"> Více takových grafů lze nalézt </w:t>
      </w:r>
      <w:r w:rsidR="00314788">
        <w:t>v</w:t>
      </w:r>
      <w:r w:rsidR="00EF68E5">
        <w:t xml:space="preserve"> </w:t>
      </w:r>
      <w:r w:rsidR="00EF68E5" w:rsidRPr="00EF68E5">
        <w:fldChar w:fldCharType="begin"/>
      </w:r>
      <w:r w:rsidR="00EF68E5" w:rsidRPr="00EF68E5">
        <w:instrText xml:space="preserve"> REF _Ref392851068 \r </w:instrText>
      </w:r>
      <w:r w:rsidR="00EF68E5" w:rsidRPr="00EF68E5">
        <w:fldChar w:fldCharType="separate"/>
      </w:r>
      <w:r w:rsidR="007A509F">
        <w:t>[4]</w:t>
      </w:r>
      <w:r w:rsidR="00EF68E5" w:rsidRPr="00EF68E5">
        <w:fldChar w:fldCharType="end"/>
      </w:r>
      <w:r w:rsidR="00E86AD8">
        <w:t>.</w:t>
      </w:r>
    </w:p>
    <w:p w:rsidR="00E86C8F" w:rsidRPr="003177B2" w:rsidRDefault="00A362C9" w:rsidP="003F0E5D">
      <w:proofErr w:type="spellStart"/>
      <w:r>
        <w:t>Exhaustive</w:t>
      </w:r>
      <w:proofErr w:type="spellEnd"/>
      <w:r>
        <w:t xml:space="preserve"> </w:t>
      </w:r>
      <w:proofErr w:type="spellStart"/>
      <w:r>
        <w:t>Algorithm</w:t>
      </w:r>
      <w:proofErr w:type="spellEnd"/>
      <w:r>
        <w:t xml:space="preserve"> generuje všechny možnosti, jak lze uzel rozštěpit a vybere tu nejlepší. Má však </w:t>
      </w:r>
      <w:proofErr w:type="spellStart"/>
      <w:r>
        <w:t>exponencionální</w:t>
      </w:r>
      <w:proofErr w:type="spellEnd"/>
      <w:r>
        <w:t xml:space="preserve"> složitost a je tak příliš </w:t>
      </w:r>
      <w:r w:rsidR="00E87C57">
        <w:t xml:space="preserve">složitý a tedy i </w:t>
      </w:r>
      <w:r>
        <w:t xml:space="preserve">pomalý pro velké uzly. Dalším algoritmem s kvadratickou složitostí je </w:t>
      </w:r>
      <w:proofErr w:type="spellStart"/>
      <w:r>
        <w:t>Quadratic</w:t>
      </w:r>
      <w:proofErr w:type="spellEnd"/>
      <w:r>
        <w:t xml:space="preserve"> Split. </w:t>
      </w:r>
      <w:r w:rsidR="00E87C57">
        <w:t>Ten f</w:t>
      </w:r>
      <w:r>
        <w:t>unguje tak, že vybere 2 objekty, které by mezi sebou vytvořily nejvíce volného prostoru. Jinými slovy 2 objekty, které by</w:t>
      </w:r>
      <w:r w:rsidR="00E87C57">
        <w:t xml:space="preserve"> spolu</w:t>
      </w:r>
      <w:r>
        <w:t xml:space="preserve"> vytvořily největší MBR. Zbývající objekty jsou přiřazovány</w:t>
      </w:r>
      <w:r w:rsidR="00E87C57">
        <w:t xml:space="preserve"> k jednomu z těchto dvou objektů</w:t>
      </w:r>
      <w:r>
        <w:t xml:space="preserve"> podle toho, jak moc záleží na tom, ke kterému </w:t>
      </w:r>
      <w:r w:rsidR="00E87C57">
        <w:t xml:space="preserve">z těchto dvou </w:t>
      </w:r>
      <w:r>
        <w:t>prvk</w:t>
      </w:r>
      <w:r w:rsidR="00E87C57">
        <w:t>ů</w:t>
      </w:r>
      <w:r>
        <w:t xml:space="preserve"> budou přiřazeny. </w:t>
      </w:r>
      <w:r w:rsidR="00E87C57">
        <w:t>N</w:t>
      </w:r>
      <w:r>
        <w:t xml:space="preserve">ejdříve se </w:t>
      </w:r>
      <w:r w:rsidR="00E87C57">
        <w:t xml:space="preserve">tak </w:t>
      </w:r>
      <w:r>
        <w:t xml:space="preserve">přiřadí ty prvky, které by u jednoho prvku </w:t>
      </w:r>
      <w:r w:rsidR="007B2DC8">
        <w:t xml:space="preserve">výrazně </w:t>
      </w:r>
      <w:r>
        <w:t xml:space="preserve">zvětšily MBR a u druhého </w:t>
      </w:r>
      <w:r w:rsidR="007B2DC8">
        <w:t>podstatně méně. Prvky se samozřejmě musí rozdělit tak, aby byla splněna podmínka minimálního počtu prvků v každém z nově vytvořených objektů. Tento algoritmus je nejpoužívanější, protože má</w:t>
      </w:r>
      <w:r w:rsidR="00241C2B">
        <w:t xml:space="preserve"> obecně</w:t>
      </w:r>
      <w:r w:rsidR="007B2DC8">
        <w:t xml:space="preserve"> nejlepší poměr mezi složitostí algoritmu a vhodného rozdělení uzlu. Posledním zde zmíněným algoritmem je </w:t>
      </w:r>
      <w:proofErr w:type="spellStart"/>
      <w:r w:rsidR="007B2DC8">
        <w:t>Linear</w:t>
      </w:r>
      <w:proofErr w:type="spellEnd"/>
      <w:r w:rsidR="007B2DC8">
        <w:t xml:space="preserve"> Split. Tento algoritmus s lineární složitostí je </w:t>
      </w:r>
      <w:r w:rsidR="00241C2B">
        <w:t>analogický</w:t>
      </w:r>
      <w:r w:rsidR="007B2DC8">
        <w:t xml:space="preserve"> jako </w:t>
      </w:r>
      <w:proofErr w:type="spellStart"/>
      <w:r w:rsidR="007B2DC8">
        <w:t>Quadratic</w:t>
      </w:r>
      <w:proofErr w:type="spellEnd"/>
      <w:r w:rsidR="007B2DC8">
        <w:t xml:space="preserve"> Split s tím rozdílem</w:t>
      </w:r>
      <w:r w:rsidR="004565D1">
        <w:t>, že najde 2 nejvzdálenější obje</w:t>
      </w:r>
      <w:r w:rsidR="007B2DC8">
        <w:t>kty a ke každému z nich pak vloží v náhodném pořadí</w:t>
      </w:r>
      <w:r w:rsidR="00241C2B">
        <w:t xml:space="preserve"> ostatní prvky. Ty vkládá do jednoho ze dvou uzlů</w:t>
      </w:r>
      <w:r w:rsidR="007B2DC8">
        <w:t xml:space="preserve">, jehož MBR by se zvětšila nejméně. </w:t>
      </w:r>
      <w:r w:rsidR="00241C2B">
        <w:t xml:space="preserve">V případě, že </w:t>
      </w:r>
      <w:r w:rsidR="007B2DC8">
        <w:t xml:space="preserve">se do některé skupiny musí vložit zbývající uzly tak aby byla dodržena podmínka minimálního počtu prvků v uzlu, </w:t>
      </w:r>
      <w:r w:rsidR="00241C2B">
        <w:t xml:space="preserve">tak </w:t>
      </w:r>
      <w:r w:rsidR="007B2DC8">
        <w:t>je to provedeno a algoritmus končí.</w:t>
      </w:r>
      <w:r w:rsidR="00493B64">
        <w:t xml:space="preserve"> </w:t>
      </w:r>
      <w:r w:rsidR="00EF68E5" w:rsidRPr="00EF68E5">
        <w:fldChar w:fldCharType="begin"/>
      </w:r>
      <w:r w:rsidR="00EF68E5" w:rsidRPr="00EF68E5">
        <w:instrText xml:space="preserve"> REF _Ref392851068 \r </w:instrText>
      </w:r>
      <w:r w:rsidR="00EF68E5" w:rsidRPr="00EF68E5">
        <w:fldChar w:fldCharType="separate"/>
      </w:r>
      <w:r w:rsidR="007A509F">
        <w:t>[4]</w:t>
      </w:r>
      <w:r w:rsidR="00EF68E5" w:rsidRPr="00EF68E5">
        <w:fldChar w:fldCharType="end"/>
      </w:r>
    </w:p>
    <w:p w:rsidR="00D428E0" w:rsidRDefault="008A10E1" w:rsidP="005D6493">
      <w:pPr>
        <w:pStyle w:val="Nadpis1"/>
      </w:pPr>
      <w:bookmarkStart w:id="27" w:name="_Toc393027274"/>
      <w:r>
        <w:lastRenderedPageBreak/>
        <w:t>Implementace</w:t>
      </w:r>
      <w:bookmarkEnd w:id="27"/>
    </w:p>
    <w:p w:rsidR="00B41075" w:rsidRPr="00B41075" w:rsidRDefault="00241C2B" w:rsidP="00B41075">
      <w:r>
        <w:t>Během</w:t>
      </w:r>
      <w:r w:rsidR="00894259" w:rsidRPr="00894259">
        <w:t xml:space="preserve"> vytváření kódu bylo dbáno na </w:t>
      </w:r>
      <w:r w:rsidR="00894259">
        <w:t xml:space="preserve">efektivitu </w:t>
      </w:r>
      <w:r w:rsidR="00894259" w:rsidRPr="00894259">
        <w:t xml:space="preserve">implementovaných struktur. </w:t>
      </w:r>
      <w:r w:rsidR="00B41075">
        <w:t xml:space="preserve">Zdrojový kód je </w:t>
      </w:r>
      <w:r w:rsidR="00894259">
        <w:t xml:space="preserve">také </w:t>
      </w:r>
      <w:r w:rsidR="00B41075">
        <w:t>psán s důrazem n</w:t>
      </w:r>
      <w:r w:rsidR="00894259">
        <w:t xml:space="preserve">a čitelnost, </w:t>
      </w:r>
      <w:proofErr w:type="spellStart"/>
      <w:r w:rsidR="00894259">
        <w:t>znovupoužitelnost</w:t>
      </w:r>
      <w:proofErr w:type="spellEnd"/>
      <w:r w:rsidR="00894259">
        <w:t>,</w:t>
      </w:r>
      <w:r w:rsidR="00B41075">
        <w:t xml:space="preserve"> snadnou modifikaci</w:t>
      </w:r>
      <w:r w:rsidR="00894259">
        <w:t xml:space="preserve"> a jednoduché rozhraní. </w:t>
      </w:r>
    </w:p>
    <w:p w:rsidR="00A95B31" w:rsidRDefault="00A95B31" w:rsidP="00A95B31">
      <w:pPr>
        <w:pStyle w:val="Nadpis2"/>
      </w:pPr>
      <w:bookmarkStart w:id="28" w:name="_Toc393027275"/>
      <w:r>
        <w:t>Git</w:t>
      </w:r>
      <w:bookmarkEnd w:id="28"/>
    </w:p>
    <w:p w:rsidR="005A70BA" w:rsidRPr="005A70BA" w:rsidRDefault="000A6CF1" w:rsidP="005A70BA">
      <w:r>
        <w:t>Systém Git</w:t>
      </w:r>
      <w:r w:rsidR="009D137A">
        <w:t xml:space="preserve"> byl v roce 2005 vyvinut</w:t>
      </w:r>
      <w:r>
        <w:t xml:space="preserve"> pro potřeby vývoje jádra </w:t>
      </w:r>
      <w:proofErr w:type="spellStart"/>
      <w:r>
        <w:t>linuxu</w:t>
      </w:r>
      <w:proofErr w:type="spellEnd"/>
      <w:r w:rsidR="009D137A">
        <w:t xml:space="preserve"> jeho vývojáři</w:t>
      </w:r>
      <w:r>
        <w:t xml:space="preserve">. </w:t>
      </w:r>
      <w:r w:rsidR="009C344E">
        <w:t>P</w:t>
      </w:r>
      <w:r w:rsidR="009D137A">
        <w:t xml:space="preserve">oužívá </w:t>
      </w:r>
      <w:r w:rsidR="009C344E">
        <w:t xml:space="preserve">se </w:t>
      </w:r>
      <w:r w:rsidR="009D137A">
        <w:t xml:space="preserve">pro správu verzí, což umožňuje kdykoli obnovit projekt do libovolného stavu, ve kterém se </w:t>
      </w:r>
      <w:r w:rsidR="009C344E">
        <w:t xml:space="preserve">někdy </w:t>
      </w:r>
      <w:r w:rsidR="009D137A">
        <w:t xml:space="preserve">nacházel a byl </w:t>
      </w:r>
      <w:r w:rsidR="009C344E">
        <w:t xml:space="preserve">v něm </w:t>
      </w:r>
      <w:r w:rsidR="009D137A">
        <w:t xml:space="preserve">uložen. </w:t>
      </w:r>
      <w:r>
        <w:t xml:space="preserve">Hlavním rozdílem systému Git </w:t>
      </w:r>
      <w:r w:rsidR="009D137A">
        <w:t>oproti všem ostatním</w:t>
      </w:r>
      <w:r>
        <w:t xml:space="preserve"> </w:t>
      </w:r>
      <w:r w:rsidR="009D137A">
        <w:t>systémům</w:t>
      </w:r>
      <w:r>
        <w:t xml:space="preserve"> je v tom, že </w:t>
      </w:r>
      <w:r w:rsidR="009D137A">
        <w:t>systém Git chápe data spíše jako sadu snímků vlastního malého systému souborů. Celá historie projektu je uložena lokálně a většina operací tak probíhá takřka okamžitě.</w:t>
      </w:r>
      <w:r w:rsidR="005A70BA" w:rsidRPr="005A70BA">
        <w:fldChar w:fldCharType="begin"/>
      </w:r>
      <w:r w:rsidR="005A70BA" w:rsidRPr="005A70BA">
        <w:instrText xml:space="preserve"> REF _Ref392855049 \r </w:instrText>
      </w:r>
      <w:r w:rsidR="005A70BA" w:rsidRPr="005A70BA">
        <w:fldChar w:fldCharType="separate"/>
      </w:r>
      <w:r w:rsidR="007A509F">
        <w:t>[5]</w:t>
      </w:r>
      <w:r w:rsidR="005A70BA" w:rsidRPr="005A70BA">
        <w:fldChar w:fldCharType="end"/>
      </w:r>
    </w:p>
    <w:p w:rsidR="00CD38B6" w:rsidRDefault="003F0E5D" w:rsidP="00CD38B6">
      <w:r>
        <w:t>Při implementaci kódu jsem použil k jeho zálohování, správě verzí a obnovování systém Git s ukládáním nejen zdrojových kódů, ale i veškerých dat spojen</w:t>
      </w:r>
      <w:r w:rsidR="00241C2B">
        <w:t xml:space="preserve">ých s touto bakalářskou prací. Takovými daty jsou </w:t>
      </w:r>
      <w:r w:rsidR="00A95B31">
        <w:t>například testovací data, text bakalářské práce, část p</w:t>
      </w:r>
      <w:r w:rsidR="00241C2B">
        <w:t xml:space="preserve">oužité literatury, obrázky, aj. Vše se nachází </w:t>
      </w:r>
      <w:r>
        <w:t xml:space="preserve">na </w:t>
      </w:r>
      <w:r w:rsidR="00241C2B">
        <w:t xml:space="preserve">stránce </w:t>
      </w:r>
      <w:hyperlink r:id="rId20" w:history="1">
        <w:r w:rsidR="00A95B31" w:rsidRPr="00DB0970">
          <w:rPr>
            <w:rStyle w:val="Hypertextovodkaz"/>
          </w:rPr>
          <w:t>https://github.com/IriZnoj/n_grams</w:t>
        </w:r>
      </w:hyperlink>
      <w:r w:rsidR="00A95B31">
        <w:t xml:space="preserve">. </w:t>
      </w:r>
      <w:r w:rsidR="00F77298">
        <w:t xml:space="preserve">Využil jsem </w:t>
      </w:r>
      <w:proofErr w:type="spellStart"/>
      <w:r w:rsidR="00F77298">
        <w:t>repozitář</w:t>
      </w:r>
      <w:proofErr w:type="spellEnd"/>
      <w:r w:rsidR="00A95B31">
        <w:t xml:space="preserve"> webové služby </w:t>
      </w:r>
      <w:proofErr w:type="spellStart"/>
      <w:r w:rsidR="00A95B31">
        <w:t>GitHub</w:t>
      </w:r>
      <w:proofErr w:type="spellEnd"/>
      <w:r w:rsidR="00A95B31">
        <w:t xml:space="preserve"> proto, že jeho prostředí je mi blízké, je bezplatný a má širokou základnu uživatelů, což pro mne znamená jistou záruku spolehlivosti.</w:t>
      </w:r>
      <w:r w:rsidR="00887842">
        <w:t xml:space="preserve"> Jako klienta jsem </w:t>
      </w:r>
      <w:r w:rsidR="00FC10EC">
        <w:t xml:space="preserve">nejprve na svém </w:t>
      </w:r>
      <w:r w:rsidR="00241C2B">
        <w:t xml:space="preserve">notebooku, kde jsem bakalářskou práci vypracovával, </w:t>
      </w:r>
      <w:r w:rsidR="00887842">
        <w:t>využíval služeb příkazové řádky</w:t>
      </w:r>
      <w:r w:rsidR="00241C2B">
        <w:t>.</w:t>
      </w:r>
      <w:r w:rsidR="00887842">
        <w:t xml:space="preserve"> </w:t>
      </w:r>
      <w:r w:rsidR="00241C2B">
        <w:t>B</w:t>
      </w:r>
      <w:r w:rsidR="00887842">
        <w:t xml:space="preserve">ěhem implementace stromových struktur jsem </w:t>
      </w:r>
      <w:r w:rsidR="00241C2B">
        <w:t xml:space="preserve">však </w:t>
      </w:r>
      <w:r w:rsidR="00887842">
        <w:t xml:space="preserve">přešel na program </w:t>
      </w:r>
      <w:proofErr w:type="spellStart"/>
      <w:r w:rsidR="00887842">
        <w:t>GitHub</w:t>
      </w:r>
      <w:proofErr w:type="spellEnd"/>
      <w:r w:rsidR="00887842">
        <w:t xml:space="preserve"> pro Windows, nabízený </w:t>
      </w:r>
      <w:r w:rsidR="00FC10EC">
        <w:t xml:space="preserve">zdarma </w:t>
      </w:r>
      <w:r w:rsidR="00887842">
        <w:t xml:space="preserve">webovou službou </w:t>
      </w:r>
      <w:proofErr w:type="spellStart"/>
      <w:r w:rsidR="00887842">
        <w:t>GitHub</w:t>
      </w:r>
      <w:proofErr w:type="spellEnd"/>
      <w:r w:rsidR="00241C2B">
        <w:t xml:space="preserve"> díky jednoduchému rozhraní a pohodlné obsluze</w:t>
      </w:r>
      <w:r w:rsidR="00887842">
        <w:t xml:space="preserve">. </w:t>
      </w:r>
      <w:r w:rsidR="00F95910">
        <w:t xml:space="preserve">Ukázka programu se nachází na obrázku </w:t>
      </w:r>
      <w:r w:rsidR="008D1F81">
        <w:t>3.1</w:t>
      </w:r>
      <w:r w:rsidR="00F95910">
        <w:t>.</w:t>
      </w:r>
    </w:p>
    <w:p w:rsidR="00FC10EC" w:rsidRDefault="00BB3BCB" w:rsidP="00CD38B6">
      <w:pPr>
        <w:ind w:firstLine="0"/>
      </w:pPr>
      <w:r>
        <w:lastRenderedPageBreak/>
        <w:t xml:space="preserve">        </w:t>
      </w:r>
      <w:r w:rsidR="00EC5DFE">
        <w:t xml:space="preserve"> </w:t>
      </w:r>
      <w:r w:rsidR="00FC10EC">
        <w:rPr>
          <w:noProof/>
          <w:lang w:eastAsia="cs-CZ"/>
        </w:rPr>
        <w:drawing>
          <wp:inline distT="0" distB="0" distL="0" distR="0" wp14:anchorId="2A824E1E" wp14:editId="63FB952F">
            <wp:extent cx="5450884" cy="3476625"/>
            <wp:effectExtent l="0" t="0" r="0" b="0"/>
            <wp:docPr id="1" name="Obrázek 1" descr="D:\SKOLA\3LS\n_grams\n_grams\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OLA\3LS\n_grams\n_grams\Gi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7548" cy="3512766"/>
                    </a:xfrm>
                    <a:prstGeom prst="rect">
                      <a:avLst/>
                    </a:prstGeom>
                    <a:noFill/>
                    <a:ln>
                      <a:noFill/>
                    </a:ln>
                  </pic:spPr>
                </pic:pic>
              </a:graphicData>
            </a:graphic>
          </wp:inline>
        </w:drawing>
      </w:r>
    </w:p>
    <w:p w:rsidR="00160D2F" w:rsidRPr="00160D2F" w:rsidRDefault="00160D2F" w:rsidP="00160D2F">
      <w:pPr>
        <w:jc w:val="center"/>
      </w:pPr>
      <w:r>
        <w:t>Obrázek 3.1:</w:t>
      </w:r>
      <w:r>
        <w:tab/>
        <w:t xml:space="preserve">Ukázka </w:t>
      </w:r>
      <w:proofErr w:type="spellStart"/>
      <w:r>
        <w:t>repozitáře</w:t>
      </w:r>
      <w:proofErr w:type="spellEnd"/>
      <w:r>
        <w:t xml:space="preserve"> programu </w:t>
      </w:r>
      <w:proofErr w:type="spellStart"/>
      <w:r>
        <w:t>GitHub</w:t>
      </w:r>
      <w:proofErr w:type="spellEnd"/>
      <w:r>
        <w:t xml:space="preserve"> pro Windows</w:t>
      </w:r>
    </w:p>
    <w:p w:rsidR="00EC5DFE" w:rsidRDefault="00EC5DFE" w:rsidP="00EC5DFE">
      <w:pPr>
        <w:pStyle w:val="Nadpis2"/>
      </w:pPr>
      <w:bookmarkStart w:id="29" w:name="_Toc393027276"/>
      <w:r>
        <w:t>Rozhraní a prostředí</w:t>
      </w:r>
      <w:bookmarkEnd w:id="29"/>
    </w:p>
    <w:p w:rsidR="00EC5DFE" w:rsidRPr="00EC5DFE" w:rsidRDefault="00EC5DFE" w:rsidP="00EC5DFE">
      <w:r w:rsidRPr="00EC5DFE">
        <w:t xml:space="preserve">V rámci této bakalářské práce jsem naimplementoval B+ strom popsaný v kapitole </w:t>
      </w:r>
      <w:proofErr w:type="gramStart"/>
      <w:r w:rsidRPr="00EC5DFE">
        <w:t>2.6.2 a R</w:t>
      </w:r>
      <w:r w:rsidR="00BB3BCB">
        <w:t>–</w:t>
      </w:r>
      <w:r w:rsidRPr="00EC5DFE">
        <w:t>strom</w:t>
      </w:r>
      <w:proofErr w:type="gramEnd"/>
      <w:r w:rsidRPr="00EC5DFE">
        <w:t>, který je popsán v kapitole 2.7. K implementaci jsem v souladu se zadáním bakalářské práce použil jazyk C s některými prvky jazyka C++ (</w:t>
      </w:r>
      <w:r w:rsidR="009A2B4D">
        <w:t xml:space="preserve">jakými jsou </w:t>
      </w:r>
      <w:r w:rsidRPr="00EC5DFE">
        <w:t>např. třídy). Použití těchto struktur se v běžném použití, tedy ve volání veřejných metod použitých k vkládání nových záznamů do stromu (</w:t>
      </w:r>
      <w:proofErr w:type="spellStart"/>
      <w:r w:rsidRPr="00EC5DFE">
        <w:t>void</w:t>
      </w:r>
      <w:proofErr w:type="spellEnd"/>
      <w:r w:rsidRPr="00EC5DFE">
        <w:t xml:space="preserve"> </w:t>
      </w:r>
      <w:proofErr w:type="spellStart"/>
      <w:r w:rsidRPr="00EC5DFE">
        <w:t>VlozZaznam</w:t>
      </w:r>
      <w:proofErr w:type="spellEnd"/>
      <w:r w:rsidRPr="00EC5DFE">
        <w:t>(</w:t>
      </w:r>
      <w:proofErr w:type="spellStart"/>
      <w:r w:rsidRPr="00EC5DFE">
        <w:t>char</w:t>
      </w:r>
      <w:proofErr w:type="spellEnd"/>
      <w:r w:rsidRPr="00EC5DFE">
        <w:t xml:space="preserve"> vstup[])), k vyhledávání ve stromové struktuře (</w:t>
      </w:r>
      <w:proofErr w:type="spellStart"/>
      <w:r w:rsidRPr="00EC5DFE">
        <w:rPr>
          <w:highlight w:val="white"/>
        </w:rPr>
        <w:t>bool</w:t>
      </w:r>
      <w:proofErr w:type="spellEnd"/>
      <w:r w:rsidRPr="00EC5DFE">
        <w:rPr>
          <w:highlight w:val="white"/>
        </w:rPr>
        <w:t xml:space="preserve"> </w:t>
      </w:r>
      <w:proofErr w:type="gramStart"/>
      <w:r w:rsidRPr="00EC5DFE">
        <w:rPr>
          <w:highlight w:val="white"/>
        </w:rPr>
        <w:t>Vyhledej(</w:t>
      </w:r>
      <w:proofErr w:type="spellStart"/>
      <w:r w:rsidRPr="00EC5DFE">
        <w:rPr>
          <w:highlight w:val="white"/>
        </w:rPr>
        <w:t>char</w:t>
      </w:r>
      <w:proofErr w:type="spellEnd"/>
      <w:proofErr w:type="gramEnd"/>
      <w:r w:rsidRPr="00EC5DFE">
        <w:rPr>
          <w:highlight w:val="white"/>
        </w:rPr>
        <w:t xml:space="preserve"> </w:t>
      </w:r>
      <w:proofErr w:type="spellStart"/>
      <w:r w:rsidRPr="00EC5DFE">
        <w:rPr>
          <w:highlight w:val="white"/>
        </w:rPr>
        <w:t>retezec</w:t>
      </w:r>
      <w:proofErr w:type="spellEnd"/>
      <w:r w:rsidRPr="00EC5DFE">
        <w:rPr>
          <w:highlight w:val="white"/>
        </w:rPr>
        <w:t>[])</w:t>
      </w:r>
      <w:r w:rsidRPr="00EC5DFE">
        <w:t xml:space="preserve">), k výpisu všech položek </w:t>
      </w:r>
      <w:r w:rsidR="009A2B4D" w:rsidRPr="00EC5DFE">
        <w:t xml:space="preserve">uložených </w:t>
      </w:r>
      <w:r w:rsidRPr="00EC5DFE">
        <w:t>ve stromu (</w:t>
      </w:r>
      <w:proofErr w:type="spellStart"/>
      <w:r w:rsidRPr="00EC5DFE">
        <w:t>void</w:t>
      </w:r>
      <w:proofErr w:type="spellEnd"/>
      <w:r w:rsidRPr="00EC5DFE">
        <w:t xml:space="preserve"> </w:t>
      </w:r>
      <w:proofErr w:type="spellStart"/>
      <w:r w:rsidRPr="00EC5DFE">
        <w:t>Vypis</w:t>
      </w:r>
      <w:proofErr w:type="spellEnd"/>
      <w:r w:rsidRPr="00EC5DFE">
        <w:t>()) a k volání metody pro výpis stromové struktury (</w:t>
      </w:r>
      <w:proofErr w:type="spellStart"/>
      <w:r w:rsidRPr="00EC5DFE">
        <w:t>void</w:t>
      </w:r>
      <w:proofErr w:type="spellEnd"/>
      <w:r w:rsidRPr="00EC5DFE">
        <w:t xml:space="preserve"> </w:t>
      </w:r>
      <w:proofErr w:type="spellStart"/>
      <w:r w:rsidRPr="00EC5DFE">
        <w:t>UkazStrom</w:t>
      </w:r>
      <w:proofErr w:type="spellEnd"/>
      <w:r w:rsidRPr="00EC5DFE">
        <w:t>()), nemění.</w:t>
      </w:r>
      <w:r w:rsidR="001463F6">
        <w:t xml:space="preserve"> Vyjmenované veřejné metody mají tedy stejné.</w:t>
      </w:r>
      <w:r w:rsidRPr="00EC5DFE">
        <w:t xml:space="preserve"> Při vkládání do stromu jsou </w:t>
      </w:r>
      <w:proofErr w:type="gramStart"/>
      <w:r w:rsidRPr="00EC5DFE">
        <w:t>jednotlivé n</w:t>
      </w:r>
      <w:r w:rsidR="00BB3BCB">
        <w:t>–</w:t>
      </w:r>
      <w:r w:rsidRPr="00EC5DFE">
        <w:t>gramy</w:t>
      </w:r>
      <w:proofErr w:type="gramEnd"/>
      <w:r w:rsidRPr="00EC5DFE">
        <w:t xml:space="preserve"> odděleny koncem řádku a jejich načítání probíhá ze standardního vstupu. </w:t>
      </w:r>
      <w:proofErr w:type="gramStart"/>
      <w:r w:rsidRPr="00EC5DFE">
        <w:t>Výpis n</w:t>
      </w:r>
      <w:r w:rsidR="00BB3BCB">
        <w:t>–</w:t>
      </w:r>
      <w:r w:rsidRPr="00EC5DFE">
        <w:t>gramů</w:t>
      </w:r>
      <w:proofErr w:type="gramEnd"/>
      <w:r w:rsidRPr="00EC5DFE">
        <w:t xml:space="preserve"> uložených v B+ stromu, výpis struktury či informace o existenci některého n</w:t>
      </w:r>
      <w:r w:rsidR="00BB3BCB">
        <w:t>–</w:t>
      </w:r>
      <w:r w:rsidRPr="00EC5DFE">
        <w:t>gramu ve struktuře jsou vypisovány na standardní výstup.</w:t>
      </w:r>
    </w:p>
    <w:p w:rsidR="00EC5DFE" w:rsidRDefault="00EC5DFE" w:rsidP="00EC5DFE">
      <w:r w:rsidRPr="00EC5DFE">
        <w:t xml:space="preserve">Jako vývojové prostředí k implementaci stromových struktur jsem se rozhodl použít Microsoft </w:t>
      </w:r>
      <w:proofErr w:type="spellStart"/>
      <w:r w:rsidRPr="00EC5DFE">
        <w:t>Visual</w:t>
      </w:r>
      <w:proofErr w:type="spellEnd"/>
      <w:r w:rsidRPr="00EC5DFE">
        <w:t xml:space="preserve"> Studio 2013 které firma Microsoft poskytuje studentům katedry informatiky zdarma pro nekomerční účely v rámci MSDN </w:t>
      </w:r>
      <w:proofErr w:type="spellStart"/>
      <w:r w:rsidRPr="00EC5DFE">
        <w:t>Academic</w:t>
      </w:r>
      <w:proofErr w:type="spellEnd"/>
      <w:r w:rsidRPr="00EC5DFE">
        <w:t xml:space="preserve"> </w:t>
      </w:r>
      <w:proofErr w:type="spellStart"/>
      <w:r w:rsidRPr="00EC5DFE">
        <w:t>Alliance</w:t>
      </w:r>
      <w:proofErr w:type="spellEnd"/>
      <w:r w:rsidRPr="00EC5DFE">
        <w:t>.</w:t>
      </w:r>
    </w:p>
    <w:p w:rsidR="004C1DF3" w:rsidRDefault="004C1DF3" w:rsidP="004C1DF3">
      <w:pPr>
        <w:pStyle w:val="Nadpis2"/>
      </w:pPr>
      <w:bookmarkStart w:id="30" w:name="_Toc393027277"/>
      <w:proofErr w:type="gramStart"/>
      <w:r>
        <w:t>N</w:t>
      </w:r>
      <w:r w:rsidR="00960FEE" w:rsidRPr="00960FEE">
        <w:t>–</w:t>
      </w:r>
      <w:r>
        <w:t>gram</w:t>
      </w:r>
      <w:bookmarkEnd w:id="30"/>
      <w:proofErr w:type="gramEnd"/>
    </w:p>
    <w:p w:rsidR="004C1DF3" w:rsidRDefault="00960FEE" w:rsidP="004C1DF3">
      <w:proofErr w:type="gramStart"/>
      <w:r>
        <w:t>N</w:t>
      </w:r>
      <w:r w:rsidRPr="00960FEE">
        <w:t>–</w:t>
      </w:r>
      <w:r>
        <w:t>gram</w:t>
      </w:r>
      <w:proofErr w:type="gramEnd"/>
      <w:r>
        <w:t xml:space="preserve"> je shluk n jednotek z </w:t>
      </w:r>
      <w:r w:rsidR="00461C34">
        <w:t>dané sekvence</w:t>
      </w:r>
      <w:r>
        <w:t xml:space="preserve">. Tato </w:t>
      </w:r>
      <w:r w:rsidR="00461C34">
        <w:t xml:space="preserve">sekvence může být složena z </w:t>
      </w:r>
      <w:r>
        <w:t>písmen</w:t>
      </w:r>
      <w:r w:rsidR="00461C34">
        <w:t>, čísel</w:t>
      </w:r>
      <w:r>
        <w:t xml:space="preserve"> či ce</w:t>
      </w:r>
      <w:r w:rsidR="00461C34">
        <w:t>lých slov</w:t>
      </w:r>
      <w:r>
        <w:t xml:space="preserve">. </w:t>
      </w:r>
      <w:r w:rsidR="00461C34">
        <w:t>Pokud je n rovno 1, pak takovýto shluk</w:t>
      </w:r>
      <w:r>
        <w:t xml:space="preserve"> naz</w:t>
      </w:r>
      <w:r w:rsidR="00461C34">
        <w:t xml:space="preserve">ýváme </w:t>
      </w:r>
      <w:proofErr w:type="spellStart"/>
      <w:r w:rsidR="00461C34">
        <w:t>unigram</w:t>
      </w:r>
      <w:proofErr w:type="spellEnd"/>
      <w:r w:rsidR="00461C34">
        <w:t>.</w:t>
      </w:r>
      <w:r>
        <w:t xml:space="preserve"> </w:t>
      </w:r>
      <w:r w:rsidR="00461C34">
        <w:t xml:space="preserve">V případě n = 2 </w:t>
      </w:r>
      <w:proofErr w:type="spellStart"/>
      <w:r w:rsidR="00461C34">
        <w:t>bigram</w:t>
      </w:r>
      <w:proofErr w:type="spellEnd"/>
      <w:r>
        <w:t xml:space="preserve">, pokud se jedná o shluk 3 jednotek, tak </w:t>
      </w:r>
      <w:r w:rsidR="00E01877">
        <w:t>je</w:t>
      </w:r>
      <w:r w:rsidR="00461C34">
        <w:t>j</w:t>
      </w:r>
      <w:r w:rsidR="00E01877">
        <w:t xml:space="preserve"> nazýváme trigram</w:t>
      </w:r>
      <w:r>
        <w:t xml:space="preserve"> a jestliže se zde nachází </w:t>
      </w:r>
      <w:r>
        <w:lastRenderedPageBreak/>
        <w:t xml:space="preserve">jednotek více, pak je </w:t>
      </w:r>
      <w:r w:rsidR="00E01877">
        <w:t xml:space="preserve">obvykle </w:t>
      </w:r>
      <w:r>
        <w:t>n nahrazeno příslušným číslem</w:t>
      </w:r>
      <w:r w:rsidR="00461C34">
        <w:t xml:space="preserve"> udávajícím počet za sebou jdoucích elementů</w:t>
      </w:r>
      <w:r>
        <w:t>.</w:t>
      </w:r>
      <w:r w:rsidR="00A72CFA">
        <w:t xml:space="preserve"> </w:t>
      </w:r>
      <w:r w:rsidR="005A70BA">
        <w:fldChar w:fldCharType="begin"/>
      </w:r>
      <w:r w:rsidR="005A70BA">
        <w:instrText xml:space="preserve"> REF _Ref392855042 \r </w:instrText>
      </w:r>
      <w:r w:rsidR="005A70BA">
        <w:fldChar w:fldCharType="separate"/>
      </w:r>
      <w:r w:rsidR="007A509F">
        <w:t>[6]</w:t>
      </w:r>
      <w:r w:rsidR="005A70BA">
        <w:fldChar w:fldCharType="end"/>
      </w:r>
    </w:p>
    <w:p w:rsidR="00461C34" w:rsidRPr="004C1DF3" w:rsidRDefault="00461C34" w:rsidP="004C1DF3">
      <w:r>
        <w:t>N-gramy se využívají například k rozpoznávání řeči, opravě pravopisn</w:t>
      </w:r>
      <w:r w:rsidR="00A72CFA">
        <w:t>ých chyb, extrakcí informací a</w:t>
      </w:r>
      <w:r>
        <w:t xml:space="preserve"> překladu z jednoho jazyka do druhého.</w:t>
      </w:r>
      <w:r w:rsidR="002410B9">
        <w:t xml:space="preserve"> </w:t>
      </w:r>
    </w:p>
    <w:p w:rsidR="008A10E1" w:rsidRDefault="00C97E92" w:rsidP="008A10E1">
      <w:pPr>
        <w:pStyle w:val="Nadpis2"/>
      </w:pPr>
      <w:bookmarkStart w:id="31" w:name="_Ref392152834"/>
      <w:bookmarkStart w:id="32" w:name="_Ref392152840"/>
      <w:bookmarkStart w:id="33" w:name="_Ref392152847"/>
      <w:bookmarkStart w:id="34" w:name="_Toc393027278"/>
      <w:r>
        <w:t xml:space="preserve">Implementace </w:t>
      </w:r>
      <w:r w:rsidR="008A10E1">
        <w:t>B+ strom</w:t>
      </w:r>
      <w:r>
        <w:t>u</w:t>
      </w:r>
      <w:bookmarkEnd w:id="31"/>
      <w:bookmarkEnd w:id="32"/>
      <w:bookmarkEnd w:id="33"/>
      <w:bookmarkEnd w:id="34"/>
    </w:p>
    <w:p w:rsidR="008A10E1" w:rsidRDefault="003C448B" w:rsidP="008A10E1">
      <w:r>
        <w:t xml:space="preserve">V implementovaném B+ stromu lze nastavit hodnotu konstanty K, která uvádí maximální počet klíčů ve stránkách. Tedy například pro K = 4 může být v každé stránce 2 </w:t>
      </w:r>
      <w:r w:rsidR="00BB3BCB">
        <w:t>–</w:t>
      </w:r>
      <w:r>
        <w:t xml:space="preserve"> 4 záznamů a tedy až 5 odkazů na potomky, pokud se nejedná o listovou stránku. Lze také nastavit konstantu MAX_SLOVO, která uvádí maximální počet znaků, který se z </w:t>
      </w:r>
      <w:proofErr w:type="gramStart"/>
      <w:r>
        <w:t>vkládaného n</w:t>
      </w:r>
      <w:r w:rsidR="00BB3BCB">
        <w:t>–</w:t>
      </w:r>
      <w:r>
        <w:t>gramu</w:t>
      </w:r>
      <w:proofErr w:type="gramEnd"/>
      <w:r>
        <w:t xml:space="preserve"> do B+ stromu uloží.</w:t>
      </w:r>
    </w:p>
    <w:p w:rsidR="008A10E1" w:rsidRDefault="004565D1" w:rsidP="004565D1">
      <w:r>
        <w:t xml:space="preserve">Vkládání do </w:t>
      </w:r>
      <w:r w:rsidR="001A13A6">
        <w:t xml:space="preserve">B+ </w:t>
      </w:r>
      <w:r>
        <w:t>stromu i vyhledávání</w:t>
      </w:r>
      <w:r w:rsidR="00F77298">
        <w:t xml:space="preserve"> v něm</w:t>
      </w:r>
      <w:r>
        <w:t xml:space="preserve"> je implementováno tak, jak je popsáno v </w:t>
      </w:r>
      <w:proofErr w:type="gramStart"/>
      <w:r>
        <w:t xml:space="preserve">kapitole </w:t>
      </w:r>
      <w:r>
        <w:fldChar w:fldCharType="begin"/>
      </w:r>
      <w:r>
        <w:instrText xml:space="preserve"> REF _Ref392068006 \n </w:instrText>
      </w:r>
      <w:r>
        <w:fldChar w:fldCharType="separate"/>
      </w:r>
      <w:r w:rsidR="007A509F">
        <w:t>2.6</w:t>
      </w:r>
      <w:r>
        <w:fldChar w:fldCharType="end"/>
      </w:r>
      <w:r w:rsidR="001A13A6">
        <w:t xml:space="preserve"> </w:t>
      </w:r>
      <w:r>
        <w:t>pojednávající</w:t>
      </w:r>
      <w:proofErr w:type="gramEnd"/>
      <w:r>
        <w:t xml:space="preserve"> o B stromech</w:t>
      </w:r>
      <w:r w:rsidR="001A13A6">
        <w:t xml:space="preserve">. Když </w:t>
      </w:r>
      <w:r w:rsidR="00F77298">
        <w:t xml:space="preserve">je </w:t>
      </w:r>
      <w:r w:rsidR="001A13A6">
        <w:t>vkládá</w:t>
      </w:r>
      <w:r w:rsidR="00F77298">
        <w:t>n</w:t>
      </w:r>
      <w:r w:rsidR="001A13A6">
        <w:t xml:space="preserve"> nov</w:t>
      </w:r>
      <w:r w:rsidR="00F77298">
        <w:t>ý záznam, tak je</w:t>
      </w:r>
      <w:r w:rsidR="001A13A6">
        <w:t xml:space="preserve"> vždy vlož</w:t>
      </w:r>
      <w:r w:rsidR="00F77298">
        <w:t>en</w:t>
      </w:r>
      <w:r w:rsidR="001A13A6">
        <w:t xml:space="preserve"> až do </w:t>
      </w:r>
      <w:r w:rsidR="00F77298">
        <w:t xml:space="preserve">příslušné listové stránky (podle porovnání hodnot klíčů v jednotlivých úrovních) na pozici, která připadne klíči nového záznamu v porovnání s ostatními </w:t>
      </w:r>
      <w:r w:rsidR="00254BA1">
        <w:t xml:space="preserve">klíči </w:t>
      </w:r>
      <w:r w:rsidR="00F77298">
        <w:t>záznam</w:t>
      </w:r>
      <w:r w:rsidR="00254BA1">
        <w:t>ů</w:t>
      </w:r>
      <w:r w:rsidR="00F77298">
        <w:t xml:space="preserve"> v listové stránce.</w:t>
      </w:r>
      <w:r w:rsidR="00B83DAF">
        <w:t xml:space="preserve"> Pokud je však listová stránka zcela zaplněna (obsahuje K záznamů), tak proběhne její štěpení. </w:t>
      </w:r>
      <w:r w:rsidR="00D74621">
        <w:t xml:space="preserve">Štěpení </w:t>
      </w:r>
      <w:r w:rsidR="00254BA1">
        <w:t>je implementováno tím způsobem</w:t>
      </w:r>
      <w:r w:rsidR="00D74621">
        <w:t xml:space="preserve">, že v zaplněné stránce zůstane polovina záznamů (konkrétně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D74621">
        <w:t>) a zbylé záznamy se přesunou do stránky</w:t>
      </w:r>
      <w:r w:rsidR="00D74621" w:rsidRPr="00D74621">
        <w:t xml:space="preserve"> nové</w:t>
      </w:r>
      <w:r w:rsidR="00D74621">
        <w:t xml:space="preserve">. Nový záznam je </w:t>
      </w:r>
      <w:r w:rsidR="00161554">
        <w:t>vložen do jedn</w:t>
      </w:r>
      <w:r w:rsidR="00BE4091">
        <w:t>é</w:t>
      </w:r>
      <w:r w:rsidR="00161554">
        <w:t xml:space="preserve"> z těchto dvou stránek v závislosti na hodnotě klíče. </w:t>
      </w:r>
      <w:r w:rsidR="00B83DAF">
        <w:t>Dle pravidel B+ stromu při štěpení stránek zůstávají všechny záznamy v listových stránkách. V této implementaci se do rodiče neukládá pouze klíč, ale interference na celý záznam</w:t>
      </w:r>
      <w:r w:rsidR="002B2236">
        <w:t xml:space="preserve">, což je paměťově stejně náročné řešení, které zachovává stejnou strukturu jak pro vnitřní stránky, tak pro listové. Listové stránky se </w:t>
      </w:r>
      <w:r w:rsidR="00161554">
        <w:t xml:space="preserve">tak od těch vnitřních </w:t>
      </w:r>
      <w:r w:rsidR="002B2236">
        <w:t xml:space="preserve">liší pouze tím, že neobsahují žádné odkazy na potomky. </w:t>
      </w:r>
      <w:r w:rsidR="00BE4091">
        <w:t xml:space="preserve">Když </w:t>
      </w:r>
      <w:r w:rsidR="002B2236">
        <w:t xml:space="preserve">je vkládán záznam, který již ve struktuře existuje, je zcela ignorován. Toto chování lze ve zdrojovém kódu snadno změnit za pomoci </w:t>
      </w:r>
      <w:r w:rsidR="002D6BFB">
        <w:t>makra DUPLICITY</w:t>
      </w:r>
      <w:r w:rsidR="001A17C2">
        <w:t>.</w:t>
      </w:r>
    </w:p>
    <w:p w:rsidR="008A10E1" w:rsidRDefault="009B6C4E" w:rsidP="008A10E1">
      <w:r>
        <w:t xml:space="preserve">K vyhledávání v implementovaném B+ stromu </w:t>
      </w:r>
      <w:proofErr w:type="gramStart"/>
      <w:r>
        <w:t>slouží</w:t>
      </w:r>
      <w:proofErr w:type="gramEnd"/>
      <w:r>
        <w:t xml:space="preserve"> </w:t>
      </w:r>
      <w:r w:rsidR="00161554">
        <w:t>metod</w:t>
      </w:r>
      <w:r>
        <w:t>a</w:t>
      </w:r>
      <w:r w:rsidR="00161554">
        <w:t xml:space="preserve"> </w:t>
      </w:r>
      <w:proofErr w:type="gramStart"/>
      <w:r w:rsidR="00161554">
        <w:t>Vyhledej</w:t>
      </w:r>
      <w:proofErr w:type="gramEnd"/>
      <w:r w:rsidR="00161554">
        <w:t>(</w:t>
      </w:r>
      <w:proofErr w:type="spellStart"/>
      <w:r w:rsidR="00161554">
        <w:t>char</w:t>
      </w:r>
      <w:proofErr w:type="spellEnd"/>
      <w:r w:rsidR="00161554">
        <w:t xml:space="preserve"> *text), která je volána v kořenové stránce. Rekurzivně se v závislosti na hodnotě klíče hledaného záznamu a hodnotách klíčů ve stromové struktuře postupuje směre k listové stránce. V listové stránce se porovná hodnota klíče hledaného záznamu s hodnotami klíčů všech záznamů</w:t>
      </w:r>
      <w:r w:rsidR="00BE4091">
        <w:t xml:space="preserve"> nacházejících se</w:t>
      </w:r>
      <w:r w:rsidR="00161554">
        <w:t xml:space="preserve"> v této stránce. Pokud se klíč shoduje, pak metoda vrací </w:t>
      </w:r>
      <w:proofErr w:type="spellStart"/>
      <w:r w:rsidR="00161554">
        <w:t>True</w:t>
      </w:r>
      <w:proofErr w:type="spellEnd"/>
      <w:r w:rsidR="00161554">
        <w:t xml:space="preserve"> (zá</w:t>
      </w:r>
      <w:r w:rsidR="00BE4091">
        <w:t>znam se v B+ stromu nachází). V</w:t>
      </w:r>
      <w:r w:rsidR="00161554">
        <w:t xml:space="preserve"> opačném případě </w:t>
      </w:r>
      <w:proofErr w:type="spellStart"/>
      <w:r w:rsidR="00161554">
        <w:t>False</w:t>
      </w:r>
      <w:proofErr w:type="spellEnd"/>
      <w:r w:rsidR="00161554">
        <w:t xml:space="preserve"> (záznam nebyl nalezen).</w:t>
      </w:r>
    </w:p>
    <w:p w:rsidR="00CD38B6" w:rsidRDefault="009B6C4E" w:rsidP="008A10E1">
      <w:r>
        <w:t xml:space="preserve">K vypsání záznamů je možné použít metodu </w:t>
      </w:r>
      <w:proofErr w:type="spellStart"/>
      <w:r>
        <w:t>Vypis</w:t>
      </w:r>
      <w:proofErr w:type="spellEnd"/>
      <w:r>
        <w:t>()</w:t>
      </w:r>
      <w:r w:rsidR="00BE4091">
        <w:t>. Tato veřejná m</w:t>
      </w:r>
      <w:r w:rsidR="00901539">
        <w:t xml:space="preserve">etoda volá privátní metodu </w:t>
      </w:r>
      <w:proofErr w:type="spellStart"/>
      <w:r w:rsidR="00901539">
        <w:t>VypisPolozky</w:t>
      </w:r>
      <w:proofErr w:type="spellEnd"/>
      <w:r w:rsidR="00901539">
        <w:t>(</w:t>
      </w:r>
      <w:proofErr w:type="spellStart"/>
      <w:r w:rsidR="00901539">
        <w:t>Bstrom</w:t>
      </w:r>
      <w:proofErr w:type="spellEnd"/>
      <w:r w:rsidR="00901539">
        <w:t xml:space="preserve"> *strom), kde </w:t>
      </w:r>
      <w:r w:rsidR="00BE4091">
        <w:t xml:space="preserve">je </w:t>
      </w:r>
      <w:r w:rsidR="00901539">
        <w:t xml:space="preserve">jako parametr </w:t>
      </w:r>
      <w:r w:rsidR="00BE4091">
        <w:t xml:space="preserve">vložen </w:t>
      </w:r>
      <w:r w:rsidR="00901539">
        <w:t xml:space="preserve">kořen stromu. </w:t>
      </w:r>
      <w:r w:rsidR="00C312B3">
        <w:t xml:space="preserve">Když </w:t>
      </w:r>
      <w:r w:rsidR="00901539">
        <w:t xml:space="preserve">je parametrem </w:t>
      </w:r>
      <w:r w:rsidR="00C312B3">
        <w:t xml:space="preserve">nelistová </w:t>
      </w:r>
      <w:r w:rsidR="00901539">
        <w:t xml:space="preserve">stránka, </w:t>
      </w:r>
      <w:r w:rsidR="00EB2488">
        <w:t>tak</w:t>
      </w:r>
      <w:r w:rsidR="00901539">
        <w:t xml:space="preserve"> se </w:t>
      </w:r>
      <w:r w:rsidR="00C312B3">
        <w:t xml:space="preserve">metoda </w:t>
      </w:r>
      <w:r w:rsidR="00901539">
        <w:t>volá rekurzivně pro všechny potomky</w:t>
      </w:r>
      <w:r w:rsidR="00A176A6">
        <w:t xml:space="preserve"> této stránky.</w:t>
      </w:r>
      <w:r w:rsidR="00EB2488">
        <w:t xml:space="preserve"> </w:t>
      </w:r>
      <w:r w:rsidR="00A176A6">
        <w:t>Potomci</w:t>
      </w:r>
      <w:r w:rsidR="00EB2488">
        <w:t xml:space="preserve"> </w:t>
      </w:r>
      <w:r w:rsidR="00A176A6">
        <w:t xml:space="preserve">rovněž </w:t>
      </w:r>
      <w:r w:rsidR="00EB2488">
        <w:t>slouží jako parametr</w:t>
      </w:r>
      <w:r w:rsidR="00A176A6">
        <w:t xml:space="preserve"> volané metody</w:t>
      </w:r>
      <w:r w:rsidR="00901539">
        <w:t xml:space="preserve">. Pokud je parametrem listová stránka, pak jsou všechna data jednotlivých </w:t>
      </w:r>
      <w:r w:rsidR="00551996">
        <w:t xml:space="preserve">záznamů </w:t>
      </w:r>
      <w:r w:rsidR="00901539">
        <w:t xml:space="preserve">uložených </w:t>
      </w:r>
      <w:r w:rsidR="00AA7A7E">
        <w:t xml:space="preserve">zde v </w:t>
      </w:r>
      <w:r w:rsidR="00901539">
        <w:t xml:space="preserve">listové stránce vypsána. V </w:t>
      </w:r>
      <w:r w:rsidR="00AA7A7E">
        <w:t xml:space="preserve">této implementaci </w:t>
      </w:r>
      <w:r w:rsidR="00901539">
        <w:t>jsou data stejná jako klíče používané pro správné zařazení záznamu do stromu.</w:t>
      </w:r>
      <w:r w:rsidR="00264449">
        <w:t xml:space="preserve"> Tímto způsobem se data vypíší od nejlevějšího záznamu nejlevější listové stránky až po nejpravější záznam nejpravější listové stránky B+ stromu. Záznamy </w:t>
      </w:r>
      <w:r w:rsidR="00AA7A7E">
        <w:t xml:space="preserve">jsou tedy při výpisu </w:t>
      </w:r>
      <w:r w:rsidR="00264449">
        <w:lastRenderedPageBreak/>
        <w:t>vzestupně</w:t>
      </w:r>
      <w:r w:rsidR="00AA7A7E">
        <w:t xml:space="preserve"> seřazeny</w:t>
      </w:r>
      <w:r w:rsidR="00264449">
        <w:t>.</w:t>
      </w:r>
      <w:r w:rsidR="00901539">
        <w:t xml:space="preserve"> </w:t>
      </w:r>
      <w:r w:rsidR="00763726">
        <w:t xml:space="preserve">Na obrázku </w:t>
      </w:r>
      <w:r w:rsidR="000008D3">
        <w:t>3.2</w:t>
      </w:r>
      <w:r w:rsidR="009A0902">
        <w:t xml:space="preserve"> vlevo</w:t>
      </w:r>
      <w:r w:rsidR="00E34B24">
        <w:t xml:space="preserve"> je znázorněn výstup metody </w:t>
      </w:r>
      <w:proofErr w:type="spellStart"/>
      <w:r w:rsidR="00E34B24">
        <w:t>Vypis</w:t>
      </w:r>
      <w:proofErr w:type="spellEnd"/>
      <w:r w:rsidR="00E34B24">
        <w:t>() pro</w:t>
      </w:r>
      <w:r w:rsidR="009A0902">
        <w:t xml:space="preserve"> vstupní data </w:t>
      </w:r>
      <w:r w:rsidR="00E34B24">
        <w:t>"1", "2", "3", "4", "5", "6", "7", "8", "9", "10", "11", "12"</w:t>
      </w:r>
      <w:r w:rsidR="009A0902">
        <w:t>,</w:t>
      </w:r>
      <w:r w:rsidR="00E34B24">
        <w:t xml:space="preserve"> "13"</w:t>
      </w:r>
      <w:r w:rsidR="009A0902">
        <w:t>, "14"</w:t>
      </w:r>
      <w:r w:rsidR="00E34B24">
        <w:t>.</w:t>
      </w:r>
      <w:r w:rsidR="003C3AEB">
        <w:t xml:space="preserve"> Čísla jsou zde uvedena pro názornost a prostorovou skromnost.</w:t>
      </w:r>
    </w:p>
    <w:p w:rsidR="00E34B24" w:rsidRDefault="00E34B24" w:rsidP="00E34B24">
      <w:r>
        <w:t xml:space="preserve">Dále lze vypsat data s dalšími informacemi, a to pomocí veřejné metody </w:t>
      </w:r>
      <w:proofErr w:type="spellStart"/>
      <w:r>
        <w:t>UkazStrom</w:t>
      </w:r>
      <w:proofErr w:type="spellEnd"/>
      <w:r>
        <w:t>(</w:t>
      </w:r>
      <w:r w:rsidR="007126BA">
        <w:t>), která volá na kořenové strán</w:t>
      </w:r>
      <w:r>
        <w:t xml:space="preserve">ce metodu </w:t>
      </w:r>
      <w:proofErr w:type="spellStart"/>
      <w:r>
        <w:t>VypisZaznamySPotomky</w:t>
      </w:r>
      <w:proofErr w:type="spellEnd"/>
      <w:r>
        <w:t>(</w:t>
      </w:r>
      <w:proofErr w:type="spellStart"/>
      <w:r>
        <w:t>int</w:t>
      </w:r>
      <w:proofErr w:type="spellEnd"/>
      <w:r>
        <w:t xml:space="preserve"> hloubka). Parametr hloubka udává, v jaké hloubce se nachází stránka, na které je metoda volána. Tato metoda pracuje obdobně jako metoda pro výpis dat popsaná výše s tím rozdílem, že vypisuje data strukturovaně tak, aby </w:t>
      </w:r>
      <w:r w:rsidR="00104413">
        <w:t>reprezentovala tvar</w:t>
      </w:r>
      <w:r>
        <w:t xml:space="preserve"> B+ stromu. Kromě hloubky jsou vypisovány pro každou nelistovou stránku informace, že se jedná o vnitřní stránku, hloubka (vzdálenost od kořene), počet potomků a hodnoty jejich klíčů. Pro listové stránky je vypisována informace, že se jedná o listy, vypíše se počet záznamů </w:t>
      </w:r>
      <w:r w:rsidR="003C3AEB">
        <w:t xml:space="preserve">ve stránce </w:t>
      </w:r>
      <w:r>
        <w:t xml:space="preserve">a pro každý </w:t>
      </w:r>
      <w:r w:rsidR="003C3AEB">
        <w:t xml:space="preserve">záznam </w:t>
      </w:r>
      <w:r>
        <w:t>data, která představuj</w:t>
      </w:r>
      <w:r w:rsidR="003C3AEB">
        <w:t>e</w:t>
      </w:r>
      <w:r>
        <w:t>.</w:t>
      </w:r>
      <w:r w:rsidR="009A0902">
        <w:t xml:space="preserve"> Ukázka výpisu pro stejná vstupní data jako v předchozím případě pro</w:t>
      </w:r>
      <w:r w:rsidR="000008D3">
        <w:t xml:space="preserve"> metodu </w:t>
      </w:r>
      <w:proofErr w:type="spellStart"/>
      <w:r w:rsidR="000008D3">
        <w:t>Vypis</w:t>
      </w:r>
      <w:proofErr w:type="spellEnd"/>
      <w:r w:rsidR="000008D3">
        <w:t>() je na obrázku 3.2</w:t>
      </w:r>
      <w:r w:rsidR="009A0902">
        <w:t xml:space="preserve"> vpravo.</w:t>
      </w:r>
    </w:p>
    <w:p w:rsidR="009A0902" w:rsidRDefault="009A0902" w:rsidP="007C4265">
      <w:r>
        <w:rPr>
          <w:noProof/>
          <w:lang w:eastAsia="cs-CZ"/>
        </w:rPr>
        <w:drawing>
          <wp:inline distT="0" distB="0" distL="0" distR="0" wp14:anchorId="4597266F" wp14:editId="52AA3B8D">
            <wp:extent cx="1343025" cy="2438400"/>
            <wp:effectExtent l="0" t="0" r="9525" b="0"/>
            <wp:docPr id="9" name="Obrázek 9" descr="D:\SKOLA\3LS\n_grams\n_grams\B+Tree_Vys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KOLA\3LS\n_grams\n_grams\B+Tree_Vystu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3025" cy="2438400"/>
                    </a:xfrm>
                    <a:prstGeom prst="rect">
                      <a:avLst/>
                    </a:prstGeom>
                    <a:noFill/>
                    <a:ln>
                      <a:noFill/>
                    </a:ln>
                  </pic:spPr>
                </pic:pic>
              </a:graphicData>
            </a:graphic>
          </wp:inline>
        </w:drawing>
      </w:r>
      <w:r>
        <w:rPr>
          <w:noProof/>
          <w:lang w:eastAsia="cs-CZ"/>
        </w:rPr>
        <w:drawing>
          <wp:inline distT="0" distB="0" distL="0" distR="0" wp14:anchorId="67BB7825" wp14:editId="1DFD212C">
            <wp:extent cx="2933700" cy="4581525"/>
            <wp:effectExtent l="0" t="0" r="0" b="9525"/>
            <wp:docPr id="10" name="Obrázek 10" descr="D:\SKOLA\3LS\n_grams\n_grams\B+Tree_UkazSt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KOLA\3LS\n_grams\n_grams\B+Tree_UkazStrom.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933700" cy="4581525"/>
                    </a:xfrm>
                    <a:prstGeom prst="rect">
                      <a:avLst/>
                    </a:prstGeom>
                    <a:noFill/>
                    <a:ln>
                      <a:noFill/>
                    </a:ln>
                  </pic:spPr>
                </pic:pic>
              </a:graphicData>
            </a:graphic>
          </wp:inline>
        </w:drawing>
      </w:r>
    </w:p>
    <w:p w:rsidR="007C4265" w:rsidRPr="007C4265" w:rsidRDefault="007C4265" w:rsidP="007C4265">
      <w:pPr>
        <w:jc w:val="center"/>
      </w:pPr>
      <w:r>
        <w:t>Obrázek 3.2:</w:t>
      </w:r>
      <w:r>
        <w:tab/>
        <w:t xml:space="preserve">vlevo: : ukázka výstupu metody </w:t>
      </w:r>
      <w:proofErr w:type="spellStart"/>
      <w:r>
        <w:t>Vypis</w:t>
      </w:r>
      <w:proofErr w:type="spellEnd"/>
      <w:r>
        <w:t xml:space="preserve">(), </w:t>
      </w:r>
      <w:r>
        <w:br/>
        <w:t xml:space="preserve">vpravo: ukázka výstupu metody </w:t>
      </w:r>
      <w:proofErr w:type="spellStart"/>
      <w:r>
        <w:t>UkazStrom</w:t>
      </w:r>
      <w:proofErr w:type="spellEnd"/>
      <w:r>
        <w:t>()</w:t>
      </w:r>
    </w:p>
    <w:p w:rsidR="00E34B24" w:rsidRDefault="00E34B24" w:rsidP="005D17F6">
      <w:r>
        <w:t xml:space="preserve">Na obrázku </w:t>
      </w:r>
      <w:r w:rsidR="007465C2">
        <w:t>3.3</w:t>
      </w:r>
      <w:r>
        <w:t xml:space="preserve"> je znázorněno vkládání do implementovaného B+ stromu, který je složen z klíčů "1", "2", "3", "4", "5", "6", "7", "8", "9", "10", "11", "12" a "13"</w:t>
      </w:r>
      <w:r w:rsidR="009A0902">
        <w:t xml:space="preserve">. </w:t>
      </w:r>
      <w:r w:rsidR="00CD38B6">
        <w:t xml:space="preserve">Čísla jsou zde použita </w:t>
      </w:r>
      <w:r w:rsidR="00CD38B6">
        <w:lastRenderedPageBreak/>
        <w:t>pro jejich krátký tvar a názornost. Klíče mohou t</w:t>
      </w:r>
      <w:r w:rsidR="00027DA8">
        <w:t>vořit libovolné sekvence omezené velikostí</w:t>
      </w:r>
      <w:r w:rsidR="00CD38B6">
        <w:t xml:space="preserve"> konstanty MAX_SLOVO. </w:t>
      </w:r>
      <w:r w:rsidR="00027DA8">
        <w:t>Do stromu je v</w:t>
      </w:r>
      <w:r w:rsidR="00CD38B6">
        <w:t xml:space="preserve">kládán </w:t>
      </w:r>
      <w:r w:rsidR="00027DA8">
        <w:t>mono</w:t>
      </w:r>
      <w:r w:rsidR="00CD38B6">
        <w:t>gram "14", kter</w:t>
      </w:r>
      <w:r w:rsidR="00B51309">
        <w:t xml:space="preserve">ý způsobí nejdříve štěpení listové </w:t>
      </w:r>
      <w:proofErr w:type="gramStart"/>
      <w:r w:rsidR="00B51309">
        <w:t>stránky s n</w:t>
      </w:r>
      <w:r w:rsidR="00D51262">
        <w:t>–</w:t>
      </w:r>
      <w:r w:rsidR="00B51309">
        <w:t>gramy</w:t>
      </w:r>
      <w:proofErr w:type="gramEnd"/>
      <w:r w:rsidR="00B51309">
        <w:t xml:space="preserve"> "11", "12", "13", "2" na 2 listové stránky s hodnoty "11", "12" v levé a "13", "2</w:t>
      </w:r>
      <w:r w:rsidR="00D51262">
        <w:t>" v pravé</w:t>
      </w:r>
      <w:r w:rsidR="00D15374">
        <w:t xml:space="preserve"> stránce</w:t>
      </w:r>
      <w:r w:rsidR="00564742">
        <w:t>, do které je vložen mono</w:t>
      </w:r>
      <w:r w:rsidR="00B51309">
        <w:t>gram "14" tak</w:t>
      </w:r>
      <w:r w:rsidR="00D51262">
        <w:t>,</w:t>
      </w:r>
      <w:r w:rsidR="00B51309">
        <w:t xml:space="preserve"> jak je znázorněno na obrázku</w:t>
      </w:r>
      <w:r w:rsidR="007844AB">
        <w:t xml:space="preserve"> </w:t>
      </w:r>
      <w:r w:rsidR="00E510E7">
        <w:t>3.3</w:t>
      </w:r>
      <w:r w:rsidR="00B51309">
        <w:t>. Prostřední klíč</w:t>
      </w:r>
      <w:r w:rsidR="00507FB8">
        <w:t xml:space="preserve"> původní listové stránky (tedy mono</w:t>
      </w:r>
      <w:r w:rsidR="00B51309">
        <w:t>gram "12") je vložen do rodičové stránky, což způsobí další štěpení. Jelikož se jedná o kořen B+ stromu, tak toto ště</w:t>
      </w:r>
      <w:r w:rsidR="005D17F6">
        <w:t>pení způsobí růst výšky stromu.</w:t>
      </w:r>
    </w:p>
    <w:p w:rsidR="00CD38B6" w:rsidRDefault="00CD38B6" w:rsidP="009A31C3">
      <w:pPr>
        <w:ind w:firstLine="0"/>
      </w:pPr>
      <w:r w:rsidRPr="00CD38B6">
        <w:rPr>
          <w:noProof/>
          <w:lang w:eastAsia="cs-CZ"/>
        </w:rPr>
        <w:drawing>
          <wp:inline distT="0" distB="0" distL="0" distR="0" wp14:anchorId="12EE66E2" wp14:editId="5EEDB408">
            <wp:extent cx="5391150" cy="2495550"/>
            <wp:effectExtent l="0" t="0" r="0" b="0"/>
            <wp:docPr id="6" name="Obrázek 6" descr="D:\SKOLA\3LS\n_grams\n_grams\B+Tree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OLA\3LS\n_grams\n_grams\B+Tree_Examp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2495550"/>
                    </a:xfrm>
                    <a:prstGeom prst="rect">
                      <a:avLst/>
                    </a:prstGeom>
                    <a:noFill/>
                    <a:ln>
                      <a:noFill/>
                    </a:ln>
                  </pic:spPr>
                </pic:pic>
              </a:graphicData>
            </a:graphic>
          </wp:inline>
        </w:drawing>
      </w:r>
    </w:p>
    <w:p w:rsidR="009A31C3" w:rsidRPr="009A31C3" w:rsidRDefault="009A31C3" w:rsidP="009A31C3">
      <w:pPr>
        <w:jc w:val="center"/>
      </w:pPr>
      <w:r>
        <w:t>Obrázek 3.3:</w:t>
      </w:r>
      <w:r>
        <w:tab/>
        <w:t xml:space="preserve">Ukázka štěpení B+ stromu při </w:t>
      </w:r>
      <w:proofErr w:type="gramStart"/>
      <w:r>
        <w:t>vložení n</w:t>
      </w:r>
      <w:r w:rsidRPr="009A31C3">
        <w:t>–gramu</w:t>
      </w:r>
      <w:proofErr w:type="gramEnd"/>
      <w:r w:rsidRPr="009A31C3">
        <w:t xml:space="preserve"> s klíčem</w:t>
      </w:r>
      <w:r>
        <w:t xml:space="preserve"> 14</w:t>
      </w:r>
    </w:p>
    <w:p w:rsidR="008A10E1" w:rsidRDefault="00C97E92" w:rsidP="009A0902">
      <w:pPr>
        <w:pStyle w:val="Nadpis2"/>
      </w:pPr>
      <w:bookmarkStart w:id="35" w:name="_Toc393027279"/>
      <w:proofErr w:type="gramStart"/>
      <w:r>
        <w:t>Implementace R</w:t>
      </w:r>
      <w:r w:rsidR="00BB3BCB">
        <w:t>–</w:t>
      </w:r>
      <w:r w:rsidR="009A0902">
        <w:t>strom</w:t>
      </w:r>
      <w:r>
        <w:t>u</w:t>
      </w:r>
      <w:bookmarkEnd w:id="35"/>
      <w:proofErr w:type="gramEnd"/>
    </w:p>
    <w:p w:rsidR="008A10E1" w:rsidRDefault="008C060F" w:rsidP="008A10E1">
      <w:r>
        <w:t>Jelikož R</w:t>
      </w:r>
      <w:r w:rsidR="00BB3BCB">
        <w:t>–</w:t>
      </w:r>
      <w:r>
        <w:t xml:space="preserve">strom je struktura, která vychází z B+ stromu, tak jsem i k jeho implementaci </w:t>
      </w:r>
      <w:r w:rsidR="0035478F">
        <w:t>B+ strom</w:t>
      </w:r>
      <w:r w:rsidR="00947F05">
        <w:t>,</w:t>
      </w:r>
      <w:r w:rsidR="0035478F">
        <w:t xml:space="preserve"> popsaný v </w:t>
      </w:r>
      <w:proofErr w:type="gramStart"/>
      <w:r w:rsidR="0035478F">
        <w:t xml:space="preserve">kapitole </w:t>
      </w:r>
      <w:r w:rsidR="0035478F">
        <w:fldChar w:fldCharType="begin"/>
      </w:r>
      <w:r w:rsidR="0035478F">
        <w:instrText xml:space="preserve"> REF _Ref392152847 \r </w:instrText>
      </w:r>
      <w:r w:rsidR="0035478F">
        <w:fldChar w:fldCharType="separate"/>
      </w:r>
      <w:r w:rsidR="007A509F">
        <w:t>3.4</w:t>
      </w:r>
      <w:r w:rsidR="0035478F">
        <w:fldChar w:fldCharType="end"/>
      </w:r>
      <w:r w:rsidR="00947F05">
        <w:t>,</w:t>
      </w:r>
      <w:r w:rsidR="0035478F">
        <w:t xml:space="preserve"> </w:t>
      </w:r>
      <w:r>
        <w:t>využil</w:t>
      </w:r>
      <w:proofErr w:type="gramEnd"/>
      <w:r>
        <w:t>.</w:t>
      </w:r>
      <w:r w:rsidR="00675C40">
        <w:t xml:space="preserve"> Konstanty ovlivňující vlastnosti struktury jsou konstanta K udávající maximální počet klíčů v jednom uzlu, konstanta m udávající nejmenší počet záznamů v každém uzlu, konstanta MAX_SLOVO udávající maximální velikost záznamu a konstanta D představující maximální dimenzi vkládaného záznamu.</w:t>
      </w:r>
    </w:p>
    <w:p w:rsidR="00F92D09" w:rsidRDefault="00675C40" w:rsidP="00335308">
      <w:r>
        <w:t>Vkládání může být prováděno dvěma způsoby. Buď je parametrem řetězec</w:t>
      </w:r>
      <w:r w:rsidR="00400B5C">
        <w:t xml:space="preserve"> složený z čísel a bílých znaků</w:t>
      </w:r>
      <w:r>
        <w:t xml:space="preserve">, který je pomocí metody </w:t>
      </w:r>
      <w:proofErr w:type="spellStart"/>
      <w:r>
        <w:t>RetezecNaCisla</w:t>
      </w:r>
      <w:proofErr w:type="spellEnd"/>
      <w:r>
        <w:t>(</w:t>
      </w:r>
      <w:proofErr w:type="spellStart"/>
      <w:r>
        <w:t>char</w:t>
      </w:r>
      <w:proofErr w:type="spellEnd"/>
      <w:r>
        <w:t xml:space="preserve"> *</w:t>
      </w:r>
      <w:proofErr w:type="spellStart"/>
      <w:r>
        <w:t>retezec</w:t>
      </w:r>
      <w:proofErr w:type="spellEnd"/>
      <w:r>
        <w:t xml:space="preserve">) </w:t>
      </w:r>
      <w:proofErr w:type="spellStart"/>
      <w:r w:rsidR="00400B5C">
        <w:t>rozparsován</w:t>
      </w:r>
      <w:proofErr w:type="spellEnd"/>
      <w:r w:rsidR="00400B5C">
        <w:t xml:space="preserve"> na několik čísel,</w:t>
      </w:r>
      <w:r>
        <w:t xml:space="preserve"> jejichž počet je omezen konstantou D. </w:t>
      </w:r>
      <w:r w:rsidR="00400B5C">
        <w:t xml:space="preserve">Takováto čísla pak představují souřadnice jednotlivých dimenzí vkládaného záznamu. Druhou možností je vložit záznam se 2 parametry, kterými jsou pole </w:t>
      </w:r>
      <w:r w:rsidR="00335308">
        <w:t xml:space="preserve">celočíselných </w:t>
      </w:r>
      <w:r w:rsidR="00400B5C">
        <w:t>hodnot a jeho velikost.</w:t>
      </w:r>
      <w:r w:rsidR="00335308">
        <w:t xml:space="preserve"> Data jsou opět vždy vkládána</w:t>
      </w:r>
      <w:r w:rsidR="00F92D09">
        <w:t xml:space="preserve"> tak, že se volá metoda pro vložení záznamu na kořenový uzel, z něhož se pak hledá na základě hranic jednotlivých </w:t>
      </w:r>
      <w:proofErr w:type="spellStart"/>
      <w:r w:rsidR="00F92D09">
        <w:t>mbr</w:t>
      </w:r>
      <w:proofErr w:type="spellEnd"/>
      <w:r w:rsidR="003805D0">
        <w:t xml:space="preserve"> </w:t>
      </w:r>
      <w:r w:rsidR="00335308">
        <w:t>listov</w:t>
      </w:r>
      <w:r w:rsidR="003805D0">
        <w:t>ý uzel</w:t>
      </w:r>
      <w:r w:rsidR="00F92D09">
        <w:t>.</w:t>
      </w:r>
      <w:r w:rsidR="003805D0">
        <w:t xml:space="preserve"> Záznamy se vždy vkládají do listových uzlů.</w:t>
      </w:r>
    </w:p>
    <w:p w:rsidR="008A10E1" w:rsidRDefault="00335308" w:rsidP="00335308">
      <w:r>
        <w:t xml:space="preserve">Pokud je záznam vložen do listu, pak je volána metoda </w:t>
      </w:r>
      <w:proofErr w:type="spellStart"/>
      <w:r>
        <w:t>ZkontrolujHranici</w:t>
      </w:r>
      <w:proofErr w:type="spellEnd"/>
      <w:r>
        <w:t>(</w:t>
      </w:r>
      <w:proofErr w:type="spellStart"/>
      <w:r>
        <w:t>int</w:t>
      </w:r>
      <w:proofErr w:type="spellEnd"/>
      <w:r>
        <w:t xml:space="preserve"> hranice[], </w:t>
      </w:r>
      <w:proofErr w:type="spellStart"/>
      <w:r>
        <w:t>int</w:t>
      </w:r>
      <w:proofErr w:type="spellEnd"/>
      <w:r>
        <w:t xml:space="preserve"> dimenze), která pomocí metody </w:t>
      </w:r>
      <w:proofErr w:type="spellStart"/>
      <w:r>
        <w:t>PorovnejAZmen</w:t>
      </w:r>
      <w:proofErr w:type="spellEnd"/>
      <w:r>
        <w:t>(</w:t>
      </w:r>
      <w:proofErr w:type="spellStart"/>
      <w:r>
        <w:t>int</w:t>
      </w:r>
      <w:proofErr w:type="spellEnd"/>
      <w:r>
        <w:t xml:space="preserve"> hranice[], </w:t>
      </w:r>
      <w:proofErr w:type="spellStart"/>
      <w:r>
        <w:t>int</w:t>
      </w:r>
      <w:proofErr w:type="spellEnd"/>
      <w:r>
        <w:t xml:space="preserve"> dimenze) zjistí, jestli je třeba rozšířit hranice </w:t>
      </w:r>
      <w:proofErr w:type="spellStart"/>
      <w:r>
        <w:t>mbr</w:t>
      </w:r>
      <w:proofErr w:type="spellEnd"/>
      <w:r>
        <w:t xml:space="preserve">. Pokud je třeba rozšířit hranice, tak jsou hranice v této metodě změněny a je vrácena hodnota </w:t>
      </w:r>
      <w:proofErr w:type="spellStart"/>
      <w:r>
        <w:t>True</w:t>
      </w:r>
      <w:proofErr w:type="spellEnd"/>
      <w:r>
        <w:t xml:space="preserve"> pro indikaci, že byla provedena změna hranic. V případě,</w:t>
      </w:r>
      <w:r w:rsidR="00002121">
        <w:t xml:space="preserve"> že byla provedena změna,</w:t>
      </w:r>
      <w:r>
        <w:t xml:space="preserve"> v metodě </w:t>
      </w:r>
      <w:proofErr w:type="spellStart"/>
      <w:r>
        <w:t>ZkontrolujHranici</w:t>
      </w:r>
      <w:proofErr w:type="spellEnd"/>
      <w:r>
        <w:t>(</w:t>
      </w:r>
      <w:proofErr w:type="spellStart"/>
      <w:r>
        <w:t>int</w:t>
      </w:r>
      <w:proofErr w:type="spellEnd"/>
      <w:r>
        <w:t xml:space="preserve"> hranice[], </w:t>
      </w:r>
      <w:proofErr w:type="spellStart"/>
      <w:r>
        <w:t>int</w:t>
      </w:r>
      <w:proofErr w:type="spellEnd"/>
      <w:r>
        <w:t xml:space="preserve"> dimenze) </w:t>
      </w:r>
      <w:r w:rsidR="00002121">
        <w:t xml:space="preserve">se </w:t>
      </w:r>
      <w:r>
        <w:t xml:space="preserve">zavolá metoda </w:t>
      </w:r>
      <w:proofErr w:type="spellStart"/>
      <w:r>
        <w:lastRenderedPageBreak/>
        <w:t>PrepocitejObsah</w:t>
      </w:r>
      <w:proofErr w:type="spellEnd"/>
      <w:r>
        <w:t xml:space="preserve">(), která pomocí metody </w:t>
      </w:r>
      <w:proofErr w:type="spellStart"/>
      <w:r>
        <w:t>VypocitejObsah</w:t>
      </w:r>
      <w:proofErr w:type="spellEnd"/>
      <w:r>
        <w:t>(</w:t>
      </w:r>
      <w:proofErr w:type="spellStart"/>
      <w:r>
        <w:t>int</w:t>
      </w:r>
      <w:proofErr w:type="spellEnd"/>
      <w:r>
        <w:t xml:space="preserve"> hranice[][2], </w:t>
      </w:r>
      <w:proofErr w:type="spellStart"/>
      <w:r>
        <w:t>int</w:t>
      </w:r>
      <w:proofErr w:type="spellEnd"/>
      <w:r>
        <w:t xml:space="preserve"> dimenze) vypočítá </w:t>
      </w:r>
      <w:r w:rsidR="005136D3">
        <w:t xml:space="preserve">novou hodnotu </w:t>
      </w:r>
      <w:proofErr w:type="spellStart"/>
      <w:r w:rsidR="005136D3">
        <w:t>mbr</w:t>
      </w:r>
      <w:proofErr w:type="spellEnd"/>
      <w:r w:rsidR="005136D3">
        <w:t xml:space="preserve"> tohoto list</w:t>
      </w:r>
      <w:r w:rsidR="00F8517F">
        <w:t>u. Pokud list není zároveň kořen, tak se stejným způsobem kontroluje, jestli je potřeba roz</w:t>
      </w:r>
      <w:r w:rsidR="00002121">
        <w:t>šířit hranice rodičovského uzlu.</w:t>
      </w:r>
      <w:r w:rsidR="00F8517F">
        <w:t xml:space="preserve"> </w:t>
      </w:r>
      <w:r w:rsidR="00002121">
        <w:t xml:space="preserve">V případě že ano, tak </w:t>
      </w:r>
      <w:r w:rsidR="00F8517F">
        <w:t xml:space="preserve">se rozšíření provede, přepočítá se </w:t>
      </w:r>
      <w:proofErr w:type="spellStart"/>
      <w:r w:rsidR="00F8517F">
        <w:t>mbr</w:t>
      </w:r>
      <w:proofErr w:type="spellEnd"/>
      <w:r w:rsidR="00F8517F">
        <w:t xml:space="preserve"> a opět se volá rodičovský uzel a to až do té doby, dokud nedojde ke zkontrolování </w:t>
      </w:r>
      <w:r w:rsidR="00002121">
        <w:t>kořene</w:t>
      </w:r>
      <w:r w:rsidR="00F8517F">
        <w:t xml:space="preserve">, nebo pokud nebude třeba rodiče měnit. Výpočet </w:t>
      </w:r>
      <w:proofErr w:type="spellStart"/>
      <w:r w:rsidR="00F8517F">
        <w:t>mbr</w:t>
      </w:r>
      <w:proofErr w:type="spellEnd"/>
      <w:r w:rsidR="00F8517F">
        <w:t xml:space="preserve"> probíhá tak, že se násobí rozdíly nejnižších a nejvyšších hodnot jednotlivých dimenzí. Pokud některá dimenze neobsahuje žádnou, nebo obsahuje pouze jednu hodnotu, pak je násobena číslem 1.</w:t>
      </w:r>
      <w:r w:rsidR="00114C89">
        <w:t xml:space="preserve"> Nové záznamy jsou vkládány do pole zleva doprava. Záznamy v listových uzlech nejsou nijak seřazeny. Jejich pořadí závisí na</w:t>
      </w:r>
      <w:r w:rsidR="00002121">
        <w:t xml:space="preserve"> čase</w:t>
      </w:r>
      <w:r w:rsidR="00FF1139">
        <w:t>,</w:t>
      </w:r>
      <w:r w:rsidR="00114C89">
        <w:t xml:space="preserve"> kdy byly do listu vloženy a to </w:t>
      </w:r>
      <w:r w:rsidR="0084678F">
        <w:t>buď</w:t>
      </w:r>
      <w:r w:rsidR="00114C89">
        <w:t xml:space="preserve"> při vkládání do stromu</w:t>
      </w:r>
      <w:r w:rsidR="00A15BCB">
        <w:t>,</w:t>
      </w:r>
      <w:r w:rsidR="00114C89">
        <w:t xml:space="preserve"> </w:t>
      </w:r>
      <w:r w:rsidR="0084678F">
        <w:t>nebo</w:t>
      </w:r>
      <w:r w:rsidR="00114C89">
        <w:t xml:space="preserve"> při vkládání při rozštěpení uzlu.</w:t>
      </w:r>
    </w:p>
    <w:p w:rsidR="00F92D09" w:rsidRDefault="003805D0" w:rsidP="00335308">
      <w:r>
        <w:t xml:space="preserve">Pokud je volána metoda pro vkládání záznamu na nelistovém uzlu, tak se hledá potomek s takovými hranicemi, které potřebují nejmenší rozšíření. Jelikož se hranice jednotlivých uzlů mohou překrývat, </w:t>
      </w:r>
      <w:r w:rsidR="00081068">
        <w:t xml:space="preserve">může existovat více </w:t>
      </w:r>
      <w:proofErr w:type="gramStart"/>
      <w:r w:rsidR="00081068">
        <w:t>potomků</w:t>
      </w:r>
      <w:r>
        <w:t xml:space="preserve"> které</w:t>
      </w:r>
      <w:proofErr w:type="gramEnd"/>
      <w:r>
        <w:t xml:space="preserve"> nepotřebují </w:t>
      </w:r>
      <w:r w:rsidR="00A65EC2">
        <w:t>(</w:t>
      </w:r>
      <w:r>
        <w:t>nebo potřebují stejné</w:t>
      </w:r>
      <w:r w:rsidR="00A65EC2">
        <w:t>)</w:t>
      </w:r>
      <w:r>
        <w:t xml:space="preserve"> rozšíření, aby se do nich mohl vložit nový prvek. Pokud k tomu dojde, tak má přednost potomek s menší hodnotou </w:t>
      </w:r>
      <w:proofErr w:type="spellStart"/>
      <w:r>
        <w:t>mbr</w:t>
      </w:r>
      <w:proofErr w:type="spellEnd"/>
      <w:r>
        <w:t xml:space="preserve">. Tento postup se rekurzivně opakuje až do té </w:t>
      </w:r>
      <w:r w:rsidR="009E68FF">
        <w:t>doby, dokud se nevkládá do</w:t>
      </w:r>
      <w:r w:rsidR="00141B73">
        <w:t xml:space="preserve"> listového</w:t>
      </w:r>
      <w:r w:rsidR="009E68FF">
        <w:t xml:space="preserve"> uzlu</w:t>
      </w:r>
      <w:r>
        <w:t>.</w:t>
      </w:r>
    </w:p>
    <w:p w:rsidR="003805D0" w:rsidRDefault="006D3C96" w:rsidP="00335308">
      <w:r>
        <w:t>Když</w:t>
      </w:r>
      <w:r w:rsidR="003805D0">
        <w:t xml:space="preserve"> je záznam vkládán do listového uzlu, ve kterém však již existuje K záznamů, tak je potřeba, stejně jako u B+ stromů, uzel rozštěpit.</w:t>
      </w:r>
      <w:r w:rsidR="00EE3D3F">
        <w:t xml:space="preserve"> Rozhodl jsem se k tomu použít algoritmus </w:t>
      </w:r>
      <w:proofErr w:type="spellStart"/>
      <w:r w:rsidR="00F80A4C">
        <w:t>Quadratic</w:t>
      </w:r>
      <w:proofErr w:type="spellEnd"/>
      <w:r w:rsidR="00F80A4C">
        <w:t xml:space="preserve"> Split</w:t>
      </w:r>
      <w:r w:rsidR="00EE3D3F">
        <w:t xml:space="preserve">. Ke všem K záznamům v tomto uzlu je přidán ještě i záznam vkládaný a za pomoci metody </w:t>
      </w:r>
      <w:proofErr w:type="spellStart"/>
      <w:r w:rsidR="00EE3D3F">
        <w:t>VybarDvaZaznamy</w:t>
      </w:r>
      <w:proofErr w:type="spellEnd"/>
      <w:r w:rsidR="00EE3D3F">
        <w:t>(</w:t>
      </w:r>
      <w:proofErr w:type="spellStart"/>
      <w:r w:rsidR="00EE3D3F">
        <w:t>int</w:t>
      </w:r>
      <w:proofErr w:type="spellEnd"/>
      <w:r w:rsidR="00EE3D3F">
        <w:t xml:space="preserve"> &amp;l, </w:t>
      </w:r>
      <w:proofErr w:type="spellStart"/>
      <w:r w:rsidR="00EE3D3F">
        <w:t>int</w:t>
      </w:r>
      <w:proofErr w:type="spellEnd"/>
      <w:r w:rsidR="00EE3D3F">
        <w:t xml:space="preserve"> &amp;r) vyberu takové dva záznamy, které by vytvořily největší hodnotu </w:t>
      </w:r>
      <w:proofErr w:type="spellStart"/>
      <w:r w:rsidR="00EE3D3F">
        <w:t>mbr</w:t>
      </w:r>
      <w:proofErr w:type="spellEnd"/>
      <w:r w:rsidR="00EE3D3F">
        <w:t xml:space="preserve">, kdyby byly oba v jednom uzlu. Tyto záznamy jsou vybrány </w:t>
      </w:r>
      <w:r w:rsidR="005136D3">
        <w:t>tím způsobem</w:t>
      </w:r>
      <w:r w:rsidR="00EE3D3F">
        <w:t xml:space="preserve">, že pro všechny dvojice je vypočítána hodnota </w:t>
      </w:r>
      <w:proofErr w:type="spellStart"/>
      <w:r w:rsidR="00EE3D3F">
        <w:t>mbr</w:t>
      </w:r>
      <w:proofErr w:type="spellEnd"/>
      <w:r w:rsidR="00EE3D3F">
        <w:t xml:space="preserve">. </w:t>
      </w:r>
      <w:r w:rsidR="005136D3">
        <w:t xml:space="preserve">Jakmile mám 2 záznamy, tak jeden zůstane v levém listu a pro druhý je vytvořen nový, pravý list. Ostatní záznamy v levém listu nezůstávají, ale podle potřeby budou znovu vloženy, jinak by bylo nutné po přesunu některých záznamů do pravého uzlu vypočítat nové hranice, hodnotu </w:t>
      </w:r>
      <w:proofErr w:type="spellStart"/>
      <w:r w:rsidR="005136D3">
        <w:t>mbr</w:t>
      </w:r>
      <w:proofErr w:type="spellEnd"/>
      <w:r w:rsidR="005136D3">
        <w:t xml:space="preserve"> a prvky přesunout vlevo. </w:t>
      </w:r>
      <w:r w:rsidR="00EE3D3F">
        <w:t xml:space="preserve">Zbývající prvky jsou přiřazovány tak, že pomocí metody </w:t>
      </w:r>
      <w:proofErr w:type="spellStart"/>
      <w:r w:rsidR="00EE3D3F" w:rsidRPr="00EE3D3F">
        <w:rPr>
          <w:highlight w:val="white"/>
        </w:rPr>
        <w:t>DalsiPrvek</w:t>
      </w:r>
      <w:proofErr w:type="spellEnd"/>
      <w:r w:rsidR="00EE3D3F" w:rsidRPr="00EE3D3F">
        <w:rPr>
          <w:highlight w:val="white"/>
        </w:rPr>
        <w:t>(</w:t>
      </w:r>
      <w:proofErr w:type="spellStart"/>
      <w:r w:rsidR="00EE3D3F" w:rsidRPr="00EE3D3F">
        <w:rPr>
          <w:highlight w:val="white"/>
        </w:rPr>
        <w:t>Rstrom</w:t>
      </w:r>
      <w:proofErr w:type="spellEnd"/>
      <w:r w:rsidR="00EE3D3F" w:rsidRPr="00EE3D3F">
        <w:rPr>
          <w:highlight w:val="white"/>
        </w:rPr>
        <w:t xml:space="preserve"> *strom, </w:t>
      </w:r>
      <w:proofErr w:type="spellStart"/>
      <w:r w:rsidR="00EE3D3F" w:rsidRPr="00EE3D3F">
        <w:rPr>
          <w:highlight w:val="white"/>
        </w:rPr>
        <w:t>bool</w:t>
      </w:r>
      <w:proofErr w:type="spellEnd"/>
      <w:r w:rsidR="00EE3D3F" w:rsidRPr="00EE3D3F">
        <w:rPr>
          <w:highlight w:val="white"/>
        </w:rPr>
        <w:t xml:space="preserve"> </w:t>
      </w:r>
      <w:proofErr w:type="spellStart"/>
      <w:r w:rsidR="00EE3D3F" w:rsidRPr="00EE3D3F">
        <w:rPr>
          <w:highlight w:val="white"/>
        </w:rPr>
        <w:t>prepoci</w:t>
      </w:r>
      <w:r w:rsidR="00DB710C">
        <w:rPr>
          <w:highlight w:val="white"/>
        </w:rPr>
        <w:t>tatLevy</w:t>
      </w:r>
      <w:proofErr w:type="spellEnd"/>
      <w:r w:rsidR="00DB710C">
        <w:rPr>
          <w:highlight w:val="white"/>
        </w:rPr>
        <w:t xml:space="preserve">, </w:t>
      </w:r>
      <w:proofErr w:type="spellStart"/>
      <w:r w:rsidR="00DB710C">
        <w:rPr>
          <w:highlight w:val="white"/>
        </w:rPr>
        <w:t>bool</w:t>
      </w:r>
      <w:proofErr w:type="spellEnd"/>
      <w:r w:rsidR="00DB710C">
        <w:rPr>
          <w:highlight w:val="white"/>
        </w:rPr>
        <w:t xml:space="preserve"> </w:t>
      </w:r>
      <w:proofErr w:type="spellStart"/>
      <w:r w:rsidR="00DB710C">
        <w:rPr>
          <w:highlight w:val="white"/>
        </w:rPr>
        <w:t>prepocitatPravy</w:t>
      </w:r>
      <w:proofErr w:type="spellEnd"/>
      <w:r w:rsidR="00DB710C">
        <w:rPr>
          <w:highlight w:val="white"/>
        </w:rPr>
        <w:t xml:space="preserve">, long </w:t>
      </w:r>
      <w:proofErr w:type="spellStart"/>
      <w:r w:rsidR="00DB710C">
        <w:rPr>
          <w:highlight w:val="white"/>
        </w:rPr>
        <w:t>long</w:t>
      </w:r>
      <w:proofErr w:type="spellEnd"/>
      <w:r w:rsidR="00DB710C">
        <w:rPr>
          <w:highlight w:val="white"/>
        </w:rPr>
        <w:t xml:space="preserve"> </w:t>
      </w:r>
      <w:proofErr w:type="spellStart"/>
      <w:r w:rsidR="00DB710C">
        <w:rPr>
          <w:highlight w:val="white"/>
        </w:rPr>
        <w:t>zmenal</w:t>
      </w:r>
      <w:proofErr w:type="spellEnd"/>
      <w:r w:rsidR="00DB710C">
        <w:rPr>
          <w:highlight w:val="white"/>
        </w:rPr>
        <w:t xml:space="preserve">[], </w:t>
      </w:r>
      <w:r w:rsidR="00EE3D3F" w:rsidRPr="00EE3D3F">
        <w:rPr>
          <w:highlight w:val="white"/>
        </w:rPr>
        <w:t xml:space="preserve">long </w:t>
      </w:r>
      <w:proofErr w:type="spellStart"/>
      <w:r w:rsidR="00EE3D3F" w:rsidRPr="00EE3D3F">
        <w:rPr>
          <w:highlight w:val="white"/>
        </w:rPr>
        <w:t>long</w:t>
      </w:r>
      <w:proofErr w:type="spellEnd"/>
      <w:r w:rsidR="00EE3D3F" w:rsidRPr="00EE3D3F">
        <w:rPr>
          <w:highlight w:val="white"/>
        </w:rPr>
        <w:t xml:space="preserve"> </w:t>
      </w:r>
      <w:proofErr w:type="spellStart"/>
      <w:r w:rsidR="00EE3D3F" w:rsidRPr="00EE3D3F">
        <w:rPr>
          <w:highlight w:val="white"/>
        </w:rPr>
        <w:t>zmenar</w:t>
      </w:r>
      <w:proofErr w:type="spellEnd"/>
      <w:r w:rsidR="00EE3D3F" w:rsidRPr="00EE3D3F">
        <w:rPr>
          <w:highlight w:val="white"/>
        </w:rPr>
        <w:t>[])</w:t>
      </w:r>
      <w:r w:rsidR="00EE3D3F">
        <w:t xml:space="preserve"> je vypočítáno číslo udávající</w:t>
      </w:r>
      <w:r w:rsidR="00F918E7">
        <w:t>,</w:t>
      </w:r>
      <w:r w:rsidR="00EE3D3F">
        <w:t xml:space="preserve"> jak moc záleží</w:t>
      </w:r>
      <w:r w:rsidR="00FD582B">
        <w:t>,</w:t>
      </w:r>
      <w:r w:rsidR="00EE3D3F">
        <w:t xml:space="preserve"> kam se daný záznam zařadí. Toto číslo je vypočítáno jako </w:t>
      </w:r>
      <w:r w:rsidR="00AE1741">
        <w:t xml:space="preserve">rozdíl změny </w:t>
      </w:r>
      <w:proofErr w:type="spellStart"/>
      <w:r w:rsidR="00AE1741">
        <w:t>mbr</w:t>
      </w:r>
      <w:proofErr w:type="spellEnd"/>
      <w:r w:rsidR="00AE1741">
        <w:t xml:space="preserve"> levého listu potřebné k uložení záznamu a změny </w:t>
      </w:r>
      <w:proofErr w:type="spellStart"/>
      <w:r w:rsidR="00AE1741">
        <w:t>mbr</w:t>
      </w:r>
      <w:proofErr w:type="spellEnd"/>
      <w:r w:rsidR="00AE1741">
        <w:t xml:space="preserve"> pravého listu, pokud by byl záznam ulo</w:t>
      </w:r>
      <w:r>
        <w:t>žen právě tam. Záznam s takovým</w:t>
      </w:r>
      <w:r w:rsidR="00AE1741">
        <w:t>to největším rozdílem bude přiřazen jako první. Pro každé přiřazení je potřeba opět přepočítat velikost změny</w:t>
      </w:r>
      <w:r w:rsidR="003852FF">
        <w:t xml:space="preserve"> pro záznamy, které ještě přiřazeny nebyly</w:t>
      </w:r>
      <w:r w:rsidR="00AE1741">
        <w:t xml:space="preserve">. Mnou implementovaný R strom </w:t>
      </w:r>
      <w:r w:rsidR="005E0CE5">
        <w:t>je vyvinut</w:t>
      </w:r>
      <w:r w:rsidR="00AE1741">
        <w:t xml:space="preserve"> tak, že jakmile je záznam vložen do pravého uzlu, tak pro všechny záznamy není třeba znovu přepočítávat změnu </w:t>
      </w:r>
      <w:proofErr w:type="spellStart"/>
      <w:r w:rsidR="00AE1741">
        <w:t>mbr</w:t>
      </w:r>
      <w:proofErr w:type="spellEnd"/>
      <w:r>
        <w:t xml:space="preserve"> všech ještě nevložených záznamů</w:t>
      </w:r>
      <w:r w:rsidR="00AE1741">
        <w:t xml:space="preserve"> pro levý uzel, ale pouze pro </w:t>
      </w:r>
      <w:r>
        <w:t xml:space="preserve">uzel </w:t>
      </w:r>
      <w:r w:rsidR="00AE1741">
        <w:t xml:space="preserve">pravý a velikost celkového rozdílu. Stejně tak, </w:t>
      </w:r>
      <w:r w:rsidR="0013792D">
        <w:t>když</w:t>
      </w:r>
      <w:r w:rsidR="00AE1741">
        <w:t xml:space="preserve"> je záznam vložen do levého uzlu, není třeba znovu počítat změnu </w:t>
      </w:r>
      <w:proofErr w:type="spellStart"/>
      <w:r w:rsidR="00AE1741">
        <w:t>mbr</w:t>
      </w:r>
      <w:proofErr w:type="spellEnd"/>
      <w:r>
        <w:t xml:space="preserve"> ještě nevložených záznamů</w:t>
      </w:r>
      <w:r w:rsidR="00AE1741">
        <w:t xml:space="preserve"> p</w:t>
      </w:r>
      <w:r>
        <w:t>r</w:t>
      </w:r>
      <w:r w:rsidR="00AE1741">
        <w:t>o uzel pravý. Aby byla dodržena podmínka minimálního počtu záznamů v každém listu, tak</w:t>
      </w:r>
      <w:r w:rsidR="003852FF">
        <w:t xml:space="preserve"> jakmile hrozí její porušení, zbývající záznamy </w:t>
      </w:r>
      <w:r w:rsidR="001879DC">
        <w:t xml:space="preserve">se </w:t>
      </w:r>
      <w:r w:rsidR="003852FF">
        <w:t>vloží tak, aby k jejímu porušení nedošlo.</w:t>
      </w:r>
      <w:r w:rsidR="00BB3BCB">
        <w:t xml:space="preserve"> </w:t>
      </w:r>
      <w:r w:rsidR="00114C89">
        <w:t xml:space="preserve">Následně se do rodiče vloží reference na nový list, případně, pokud je dělen kořen, tak se vytvoří nový kořen se 2 potomky (původním listem a novým listem), vypočítá se jeho hranice a </w:t>
      </w:r>
      <w:r w:rsidR="0095234C">
        <w:t xml:space="preserve">hodnota </w:t>
      </w:r>
      <w:proofErr w:type="spellStart"/>
      <w:r w:rsidR="00114C89">
        <w:t>mbr</w:t>
      </w:r>
      <w:proofErr w:type="spellEnd"/>
      <w:r w:rsidR="00114C89">
        <w:t xml:space="preserve">. V případě, že se odkaz na nový listový uzel vkládá do rodiče, ve kterém již na tento odkaz není místo, tak musí dojít ke štěpení vnitřního uzlu. Štěpení vnitřního uzlu probíhá </w:t>
      </w:r>
      <w:r w:rsidR="00C55A2D">
        <w:t xml:space="preserve">analogicky </w:t>
      </w:r>
      <w:r w:rsidR="00114C89">
        <w:t>jako štěpení listu.</w:t>
      </w:r>
    </w:p>
    <w:p w:rsidR="00F30327" w:rsidRDefault="00792246" w:rsidP="00335308">
      <w:r>
        <w:lastRenderedPageBreak/>
        <w:t xml:space="preserve">Při jednoduchém výpisu záznamů ze stromu, tedy při volání metody </w:t>
      </w:r>
      <w:proofErr w:type="spellStart"/>
      <w:r>
        <w:t>Vypis</w:t>
      </w:r>
      <w:proofErr w:type="spellEnd"/>
      <w:r>
        <w:t xml:space="preserve">() se volá na kořenovém uzlu metoda </w:t>
      </w:r>
      <w:proofErr w:type="spellStart"/>
      <w:r>
        <w:t>VypisPolozky</w:t>
      </w:r>
      <w:proofErr w:type="spellEnd"/>
      <w:r>
        <w:t xml:space="preserve">(). Metoda je rekurzivní a volá sama sebe pro všechny potomky, </w:t>
      </w:r>
      <w:proofErr w:type="gramStart"/>
      <w:r>
        <w:t>jedná</w:t>
      </w:r>
      <w:proofErr w:type="gramEnd"/>
      <w:r w:rsidR="00AA349B">
        <w:t>–</w:t>
      </w:r>
      <w:proofErr w:type="spellStart"/>
      <w:proofErr w:type="gramStart"/>
      <w:r w:rsidR="00AA349B">
        <w:t>li</w:t>
      </w:r>
      <w:proofErr w:type="spellEnd"/>
      <w:proofErr w:type="gramEnd"/>
      <w:r w:rsidR="00AA349B">
        <w:t xml:space="preserve"> se</w:t>
      </w:r>
      <w:r>
        <w:t xml:space="preserve"> o vnitřní uzel. V případě listových uzlů metoda vypíše hodnotu každé dimenze vše</w:t>
      </w:r>
      <w:r w:rsidR="00434962">
        <w:t>ch záznamů uložených v listech.</w:t>
      </w:r>
      <w:r>
        <w:t xml:space="preserve"> </w:t>
      </w:r>
      <w:r w:rsidR="00434962">
        <w:t xml:space="preserve">Tento výpis probíhá </w:t>
      </w:r>
      <w:r>
        <w:t xml:space="preserve">stejně jako u B+ stromu </w:t>
      </w:r>
      <w:r w:rsidR="00434962">
        <w:t>o</w:t>
      </w:r>
      <w:r>
        <w:t>d nejlevějšího záznamu nejlevějšího listového uzlu až po nejpravější záznam nejpravějšího listového uzlu R stromu.</w:t>
      </w:r>
    </w:p>
    <w:p w:rsidR="00763E56" w:rsidRDefault="00907D4C" w:rsidP="00763E56">
      <w:r>
        <w:t xml:space="preserve">Další možností je vypsat data metodou </w:t>
      </w:r>
      <w:proofErr w:type="spellStart"/>
      <w:r>
        <w:t>UkazStrom</w:t>
      </w:r>
      <w:proofErr w:type="spellEnd"/>
      <w:r>
        <w:t>()</w:t>
      </w:r>
      <w:r w:rsidR="00E23481">
        <w:t>, která na kořenu</w:t>
      </w:r>
      <w:r w:rsidR="00A50B61">
        <w:t xml:space="preserve"> R stromu volá metodu </w:t>
      </w:r>
      <w:proofErr w:type="spellStart"/>
      <w:r w:rsidR="00A50B61">
        <w:t>VypisZaznamySPotomky</w:t>
      </w:r>
      <w:proofErr w:type="spellEnd"/>
      <w:r w:rsidR="00A50B61">
        <w:t>(</w:t>
      </w:r>
      <w:proofErr w:type="spellStart"/>
      <w:r w:rsidR="00A50B61">
        <w:t>int</w:t>
      </w:r>
      <w:proofErr w:type="spellEnd"/>
      <w:r w:rsidR="00A50B61">
        <w:t xml:space="preserve"> hloubka)</w:t>
      </w:r>
      <w:r w:rsidR="00D47C48">
        <w:t>. Parametr udává hloubku zanoření ve stromu</w:t>
      </w:r>
      <w:r w:rsidR="00EF7814">
        <w:t>, která se voláním potomka inkrementuje</w:t>
      </w:r>
      <w:r w:rsidR="00D47C48">
        <w:t xml:space="preserve"> a díky tomu lze z výpisu vypozorovat strukturu stromu. Výpis obsahuje hranice </w:t>
      </w:r>
      <w:proofErr w:type="spellStart"/>
      <w:r w:rsidR="00D47C48">
        <w:t>mbr</w:t>
      </w:r>
      <w:proofErr w:type="spellEnd"/>
      <w:r w:rsidR="00D47C48">
        <w:t xml:space="preserve"> každého uzlu, informaci jestli se jedná o listový či vnitřní uzel, hodnotu </w:t>
      </w:r>
      <w:proofErr w:type="spellStart"/>
      <w:r w:rsidR="00D47C48">
        <w:t>mbr</w:t>
      </w:r>
      <w:proofErr w:type="spellEnd"/>
      <w:r w:rsidR="00D47C48">
        <w:t xml:space="preserve"> a v listových uzlech pro každý záznam jeho pořadí v listu, </w:t>
      </w:r>
      <w:r w:rsidR="00EF7814">
        <w:t>počet dimenzí</w:t>
      </w:r>
      <w:r w:rsidR="00D47C48">
        <w:t xml:space="preserve"> a pro každou dimenzi její hodnotu</w:t>
      </w:r>
      <w:r w:rsidR="00CC3628">
        <w:t xml:space="preserve">. Na obrázku </w:t>
      </w:r>
      <w:r w:rsidR="00D376D7">
        <w:t>3</w:t>
      </w:r>
      <w:r w:rsidR="00CC3628">
        <w:t>.</w:t>
      </w:r>
      <w:r w:rsidR="00D376D7">
        <w:t>4</w:t>
      </w:r>
      <w:r w:rsidR="00CC3628">
        <w:t xml:space="preserve"> je uveden příklad takového výpisu pro vstupní data "1 2 3 4 5", "1 2 3", "1 3 2 4", "4 5 6 8", "7 4 1 0", "0 1 2 3 5", "4", "56 6", "8 7 77 8" a "9 9 9".</w:t>
      </w:r>
    </w:p>
    <w:p w:rsidR="008A6F06" w:rsidRDefault="004C1DF3" w:rsidP="00D376D7">
      <w:r>
        <w:t xml:space="preserve">        </w:t>
      </w:r>
      <w:r w:rsidR="00763E56">
        <w:rPr>
          <w:noProof/>
          <w:lang w:eastAsia="cs-CZ"/>
        </w:rPr>
        <w:drawing>
          <wp:inline distT="0" distB="0" distL="0" distR="0" wp14:anchorId="60207F21" wp14:editId="59BA083A">
            <wp:extent cx="3848100" cy="4972050"/>
            <wp:effectExtent l="0" t="0" r="0" b="0"/>
            <wp:docPr id="13" name="Obrázek 13" descr="D:\SKOLA\3LS\n_grams\n_grams\R_Tree_UkazSt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KOLA\3LS\n_grams\n_grams\R_Tree_UkazStrom.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848100" cy="4972050"/>
                    </a:xfrm>
                    <a:prstGeom prst="rect">
                      <a:avLst/>
                    </a:prstGeom>
                    <a:noFill/>
                    <a:ln>
                      <a:noFill/>
                    </a:ln>
                  </pic:spPr>
                </pic:pic>
              </a:graphicData>
            </a:graphic>
          </wp:inline>
        </w:drawing>
      </w:r>
    </w:p>
    <w:p w:rsidR="00D376D7" w:rsidRPr="00D376D7" w:rsidRDefault="00D376D7" w:rsidP="00D376D7">
      <w:pPr>
        <w:jc w:val="center"/>
      </w:pPr>
      <w:r>
        <w:t>Obrázek 3.4:</w:t>
      </w:r>
      <w:r>
        <w:tab/>
        <w:t>Ukázka v</w:t>
      </w:r>
      <w:r w:rsidRPr="00D376D7">
        <w:t xml:space="preserve">ýstupu metody </w:t>
      </w:r>
      <w:proofErr w:type="spellStart"/>
      <w:r w:rsidRPr="00D376D7">
        <w:t>UkazStrom</w:t>
      </w:r>
      <w:proofErr w:type="spellEnd"/>
      <w:r>
        <w:t>()</w:t>
      </w:r>
    </w:p>
    <w:p w:rsidR="00763E56" w:rsidRPr="00763E56" w:rsidRDefault="00763E56" w:rsidP="00763E56"/>
    <w:p w:rsidR="00CC3628" w:rsidRDefault="00CC3628" w:rsidP="00335308">
      <w:r>
        <w:t xml:space="preserve">Poslední možností je zde ještě použití metody </w:t>
      </w:r>
      <w:proofErr w:type="spellStart"/>
      <w:r>
        <w:t>VypisPlus</w:t>
      </w:r>
      <w:proofErr w:type="spellEnd"/>
      <w:r>
        <w:t xml:space="preserve">(), která opět na kořenovém uzlu volá rekurzivní metodu </w:t>
      </w:r>
      <w:proofErr w:type="spellStart"/>
      <w:r>
        <w:t>VypisPolozkyPlus</w:t>
      </w:r>
      <w:proofErr w:type="spellEnd"/>
      <w:r>
        <w:t xml:space="preserve">(), která volá sama sebe na potomky nelistových uzlů. U listových uzlů vypisuje kromě informací, které jsou vypsány při volání metody </w:t>
      </w:r>
      <w:proofErr w:type="spellStart"/>
      <w:r>
        <w:t>Vypis</w:t>
      </w:r>
      <w:proofErr w:type="spellEnd"/>
      <w:r>
        <w:t xml:space="preserve">() ještě hranice listového uzlu a pro každý jeho záznam velikost dimenze a velikost </w:t>
      </w:r>
      <w:proofErr w:type="spellStart"/>
      <w:r>
        <w:t>mbr</w:t>
      </w:r>
      <w:proofErr w:type="spellEnd"/>
      <w:r>
        <w:t>. Nakonec je pak vypsán celkový počet záznamů uložených ve stromu.</w:t>
      </w:r>
      <w:r w:rsidR="002B0A1D">
        <w:t xml:space="preserve"> Ukázka výstupu metody </w:t>
      </w:r>
      <w:proofErr w:type="spellStart"/>
      <w:r w:rsidR="002B0A1D">
        <w:t>VypisPlus</w:t>
      </w:r>
      <w:proofErr w:type="spellEnd"/>
      <w:r w:rsidR="002B0A1D">
        <w:t xml:space="preserve">() je na obrázku </w:t>
      </w:r>
      <w:r w:rsidR="00486DE8">
        <w:t>3</w:t>
      </w:r>
      <w:r w:rsidR="002B0A1D">
        <w:t>.</w:t>
      </w:r>
      <w:r w:rsidR="00486DE8">
        <w:t>5</w:t>
      </w:r>
    </w:p>
    <w:p w:rsidR="00763E56" w:rsidRDefault="00763E56" w:rsidP="00486DE8">
      <w:r>
        <w:rPr>
          <w:noProof/>
          <w:lang w:eastAsia="cs-CZ"/>
        </w:rPr>
        <w:drawing>
          <wp:inline distT="0" distB="0" distL="0" distR="0" wp14:anchorId="50DA80D8" wp14:editId="698DCE42">
            <wp:extent cx="4676775" cy="2428875"/>
            <wp:effectExtent l="0" t="0" r="9525" b="9525"/>
            <wp:docPr id="14" name="Obrázek 14" descr="D:\SKOLA\3LS\n_grams\n_grams\r_Tree_Vystup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KOLA\3LS\n_grams\n_grams\r_Tree_VystupPlu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76775" cy="2428875"/>
                    </a:xfrm>
                    <a:prstGeom prst="rect">
                      <a:avLst/>
                    </a:prstGeom>
                    <a:noFill/>
                    <a:ln>
                      <a:noFill/>
                    </a:ln>
                  </pic:spPr>
                </pic:pic>
              </a:graphicData>
            </a:graphic>
          </wp:inline>
        </w:drawing>
      </w:r>
    </w:p>
    <w:p w:rsidR="00486DE8" w:rsidRPr="00486DE8" w:rsidRDefault="00486DE8" w:rsidP="00486DE8">
      <w:pPr>
        <w:jc w:val="center"/>
      </w:pPr>
      <w:r>
        <w:t>Obrázek 3.5:</w:t>
      </w:r>
      <w:r>
        <w:tab/>
        <w:t xml:space="preserve">Ukázka výstupu metody </w:t>
      </w:r>
      <w:proofErr w:type="spellStart"/>
      <w:r>
        <w:t>VypisPlus</w:t>
      </w:r>
      <w:proofErr w:type="spellEnd"/>
      <w:r>
        <w:t>()</w:t>
      </w:r>
    </w:p>
    <w:p w:rsidR="005D6493" w:rsidRDefault="00462E0C" w:rsidP="00462E0C">
      <w:pPr>
        <w:pStyle w:val="Nadpis1"/>
      </w:pPr>
      <w:bookmarkStart w:id="36" w:name="_Toc393027280"/>
      <w:r>
        <w:lastRenderedPageBreak/>
        <w:t>Měření efektivity struktur</w:t>
      </w:r>
      <w:bookmarkEnd w:id="36"/>
    </w:p>
    <w:p w:rsidR="002C4376" w:rsidRPr="002C4376" w:rsidRDefault="002C4376" w:rsidP="002C4376">
      <w:r w:rsidRPr="002C4376">
        <w:t xml:space="preserve">Měření jsem prováděl na svém notebooku s procesorem </w:t>
      </w:r>
      <w:proofErr w:type="gramStart"/>
      <w:r w:rsidRPr="002C4376">
        <w:t xml:space="preserve">Intel(R) </w:t>
      </w:r>
      <w:proofErr w:type="spellStart"/>
      <w:r w:rsidRPr="002C4376">
        <w:t>Core</w:t>
      </w:r>
      <w:proofErr w:type="spellEnd"/>
      <w:proofErr w:type="gramEnd"/>
      <w:r w:rsidRPr="002C4376">
        <w:t>(TM) i3 CPU M 330 @ 2.13GHz, se 4,0 GB DDR3 paměti a systémem Windows 8.1 Pro N.</w:t>
      </w:r>
    </w:p>
    <w:p w:rsidR="00E87DB1" w:rsidRDefault="00E91D28" w:rsidP="00E87DB1">
      <w:r>
        <w:t xml:space="preserve">K měření efektivity jsem </w:t>
      </w:r>
      <w:r w:rsidR="0009292E">
        <w:t xml:space="preserve">se </w:t>
      </w:r>
      <w:r>
        <w:t xml:space="preserve">nejdříve </w:t>
      </w:r>
      <w:r w:rsidR="0009292E">
        <w:t xml:space="preserve">zaměřil na </w:t>
      </w:r>
      <w:proofErr w:type="spellStart"/>
      <w:r>
        <w:t>unigramy</w:t>
      </w:r>
      <w:proofErr w:type="spellEnd"/>
      <w:r>
        <w:t>.</w:t>
      </w:r>
      <w:r w:rsidR="009029E2">
        <w:t xml:space="preserve"> </w:t>
      </w:r>
      <w:r w:rsidR="0088701B">
        <w:t xml:space="preserve">Jako testovací data jsem </w:t>
      </w:r>
      <w:r w:rsidR="005170EE">
        <w:t>vy</w:t>
      </w:r>
      <w:r w:rsidR="0088701B">
        <w:t>užil soubor s názvem Komplexní</w:t>
      </w:r>
      <w:r w:rsidR="005170EE">
        <w:t xml:space="preserve"> </w:t>
      </w:r>
      <w:r w:rsidR="0088701B">
        <w:t xml:space="preserve">český </w:t>
      </w:r>
      <w:proofErr w:type="spellStart"/>
      <w:r w:rsidR="0088701B">
        <w:t>Wordlist</w:t>
      </w:r>
      <w:proofErr w:type="spellEnd"/>
      <w:r w:rsidR="0088701B">
        <w:t xml:space="preserve"> stažený zde: </w:t>
      </w:r>
      <w:r w:rsidR="0088701B">
        <w:fldChar w:fldCharType="begin"/>
      </w:r>
      <w:r w:rsidR="0088701B">
        <w:instrText xml:space="preserve"> REF _Ref392967349 \r </w:instrText>
      </w:r>
      <w:r w:rsidR="0088701B">
        <w:fldChar w:fldCharType="separate"/>
      </w:r>
      <w:r w:rsidR="007A509F">
        <w:t>[8]</w:t>
      </w:r>
      <w:r w:rsidR="0088701B">
        <w:fldChar w:fldCharType="end"/>
      </w:r>
      <w:r w:rsidR="0088701B">
        <w:t xml:space="preserve">. </w:t>
      </w:r>
      <w:r w:rsidR="0056456B">
        <w:t xml:space="preserve">Dalšími testovacími daty byl soubor </w:t>
      </w:r>
      <w:proofErr w:type="spellStart"/>
      <w:r w:rsidR="0056456B">
        <w:t>bigramů</w:t>
      </w:r>
      <w:proofErr w:type="spellEnd"/>
      <w:r w:rsidR="00C06CA5">
        <w:t xml:space="preserve"> od Ing. Daniela </w:t>
      </w:r>
      <w:proofErr w:type="spellStart"/>
      <w:r w:rsidR="00C06CA5">
        <w:t>Robenka</w:t>
      </w:r>
      <w:proofErr w:type="spellEnd"/>
      <w:r w:rsidR="0056456B">
        <w:t>.</w:t>
      </w:r>
      <w:r w:rsidR="00C06CA5">
        <w:t xml:space="preserve"> </w:t>
      </w:r>
      <w:r w:rsidR="0056456B">
        <w:t>Testovací data skládající se pouze z číselných N-gramů jsem vytvořil za pomoci po sobě jdoucích a pak i náhodně generovaných čísel</w:t>
      </w:r>
      <w:r w:rsidR="00C06CA5">
        <w:t xml:space="preserve">. </w:t>
      </w:r>
      <w:r w:rsidR="006415ED">
        <w:t>Soubory se zde zmíněnými daty jsou vypsány</w:t>
      </w:r>
      <w:r w:rsidR="00C06CA5">
        <w:t xml:space="preserve"> včetně jejich velikostí a počtu N-gramů v tabulce</w:t>
      </w:r>
      <w:r w:rsidR="00983066">
        <w:t xml:space="preserve"> 1.1</w:t>
      </w:r>
      <w:r w:rsidR="00D02B0C">
        <w:t>.</w:t>
      </w:r>
    </w:p>
    <w:p w:rsidR="009B3AFA" w:rsidRDefault="009B3AFA" w:rsidP="009B3AFA">
      <w:pPr>
        <w:pStyle w:val="ZP-Tabulka"/>
      </w:pPr>
      <w:r w:rsidRPr="009B3AFA">
        <w:t>Testovací soubory</w:t>
      </w:r>
    </w:p>
    <w:p w:rsidR="009B3AFA" w:rsidRPr="009B3AFA" w:rsidRDefault="009B3AFA" w:rsidP="009B3AFA"/>
    <w:tbl>
      <w:tblPr>
        <w:tblStyle w:val="Mkatabulky"/>
        <w:tblW w:w="0" w:type="auto"/>
        <w:tblLook w:val="04A0" w:firstRow="1" w:lastRow="0" w:firstColumn="1" w:lastColumn="0" w:noHBand="0" w:noVBand="1"/>
      </w:tblPr>
      <w:tblGrid>
        <w:gridCol w:w="2831"/>
        <w:gridCol w:w="2831"/>
        <w:gridCol w:w="2832"/>
      </w:tblGrid>
      <w:tr w:rsidR="00AF6D49" w:rsidTr="00AF6D49">
        <w:tc>
          <w:tcPr>
            <w:tcW w:w="2831" w:type="dxa"/>
          </w:tcPr>
          <w:p w:rsidR="00AF6D49" w:rsidRDefault="00AF6D49" w:rsidP="007B6948">
            <w:pPr>
              <w:ind w:firstLine="0"/>
            </w:pPr>
            <w:r>
              <w:t>Soubor</w:t>
            </w:r>
          </w:p>
        </w:tc>
        <w:tc>
          <w:tcPr>
            <w:tcW w:w="2831" w:type="dxa"/>
          </w:tcPr>
          <w:p w:rsidR="00AF6D49" w:rsidRDefault="00AF6D49" w:rsidP="007B6948">
            <w:pPr>
              <w:ind w:firstLine="0"/>
            </w:pPr>
            <w:r>
              <w:t>Velikost [kB]</w:t>
            </w:r>
          </w:p>
        </w:tc>
        <w:tc>
          <w:tcPr>
            <w:tcW w:w="2832" w:type="dxa"/>
          </w:tcPr>
          <w:p w:rsidR="00AF6D49" w:rsidRDefault="00AF6D49" w:rsidP="007B6948">
            <w:pPr>
              <w:ind w:firstLine="0"/>
            </w:pPr>
            <w:r>
              <w:t>Počet záznamů</w:t>
            </w:r>
          </w:p>
        </w:tc>
      </w:tr>
      <w:tr w:rsidR="00AF6D49" w:rsidTr="00AF6D49">
        <w:tc>
          <w:tcPr>
            <w:tcW w:w="2831" w:type="dxa"/>
          </w:tcPr>
          <w:p w:rsidR="00AF6D49" w:rsidRDefault="00AF6D49" w:rsidP="005B32FB">
            <w:pPr>
              <w:ind w:firstLine="0"/>
            </w:pPr>
            <w:r w:rsidRPr="00AF6D49">
              <w:t>2gm1M</w:t>
            </w:r>
            <w:r w:rsidR="005B32FB">
              <w:t>[_sort]</w:t>
            </w:r>
            <w:r w:rsidRPr="00AF6D49">
              <w:t>.txt</w:t>
            </w:r>
          </w:p>
        </w:tc>
        <w:tc>
          <w:tcPr>
            <w:tcW w:w="2831" w:type="dxa"/>
          </w:tcPr>
          <w:p w:rsidR="00AF6D49" w:rsidRDefault="00AF6D49" w:rsidP="007B6948">
            <w:pPr>
              <w:ind w:firstLine="0"/>
            </w:pPr>
            <w:r>
              <w:t>13 924</w:t>
            </w:r>
          </w:p>
        </w:tc>
        <w:tc>
          <w:tcPr>
            <w:tcW w:w="2832" w:type="dxa"/>
          </w:tcPr>
          <w:p w:rsidR="00AF6D49" w:rsidRDefault="00AF6D49" w:rsidP="007B6948">
            <w:pPr>
              <w:ind w:firstLine="0"/>
            </w:pPr>
            <w:r>
              <w:t xml:space="preserve">1 000 000 </w:t>
            </w:r>
            <w:proofErr w:type="spellStart"/>
            <w:r>
              <w:t>bigramů</w:t>
            </w:r>
            <w:proofErr w:type="spellEnd"/>
          </w:p>
        </w:tc>
      </w:tr>
      <w:tr w:rsidR="00AF6D49" w:rsidTr="00AF6D49">
        <w:tc>
          <w:tcPr>
            <w:tcW w:w="2831" w:type="dxa"/>
          </w:tcPr>
          <w:p w:rsidR="00AF6D49" w:rsidRDefault="00AF6D49" w:rsidP="007B6948">
            <w:pPr>
              <w:ind w:firstLine="0"/>
            </w:pPr>
            <w:r>
              <w:t>CZ</w:t>
            </w:r>
            <w:r w:rsidR="005B32FB">
              <w:t>[_sort]</w:t>
            </w:r>
            <w:r>
              <w:t>.txt</w:t>
            </w:r>
          </w:p>
        </w:tc>
        <w:tc>
          <w:tcPr>
            <w:tcW w:w="2831" w:type="dxa"/>
          </w:tcPr>
          <w:p w:rsidR="00AF6D49" w:rsidRDefault="00AF6D49" w:rsidP="007B6948">
            <w:pPr>
              <w:ind w:firstLine="0"/>
            </w:pPr>
            <w:r w:rsidRPr="00AF6D49">
              <w:t>91 858</w:t>
            </w:r>
          </w:p>
        </w:tc>
        <w:tc>
          <w:tcPr>
            <w:tcW w:w="2832" w:type="dxa"/>
          </w:tcPr>
          <w:p w:rsidR="00AF6D49" w:rsidRDefault="00AF6D49" w:rsidP="007B6948">
            <w:pPr>
              <w:ind w:firstLine="0"/>
            </w:pPr>
            <w:r w:rsidRPr="00AF6D49">
              <w:t>7 044 021</w:t>
            </w:r>
            <w:r>
              <w:t xml:space="preserve"> </w:t>
            </w:r>
            <w:proofErr w:type="spellStart"/>
            <w:r>
              <w:t>unigramů</w:t>
            </w:r>
            <w:proofErr w:type="spellEnd"/>
          </w:p>
        </w:tc>
      </w:tr>
      <w:tr w:rsidR="00AF6D49" w:rsidTr="00AF6D49">
        <w:tc>
          <w:tcPr>
            <w:tcW w:w="2831" w:type="dxa"/>
          </w:tcPr>
          <w:p w:rsidR="00AF6D49" w:rsidRDefault="00AF6D49" w:rsidP="006D50CF">
            <w:pPr>
              <w:ind w:firstLine="0"/>
            </w:pPr>
            <w:r w:rsidRPr="00AF6D49">
              <w:t>Rt</w:t>
            </w:r>
            <w:r w:rsidR="005B32FB">
              <w:t>[</w:t>
            </w:r>
            <w:r w:rsidR="006D50CF">
              <w:t>_sort</w:t>
            </w:r>
            <w:r w:rsidR="005B32FB">
              <w:t>]</w:t>
            </w:r>
            <w:r>
              <w:t>.txt</w:t>
            </w:r>
          </w:p>
        </w:tc>
        <w:tc>
          <w:tcPr>
            <w:tcW w:w="2831" w:type="dxa"/>
          </w:tcPr>
          <w:p w:rsidR="00AF6D49" w:rsidRDefault="00AF6D49" w:rsidP="007B6948">
            <w:pPr>
              <w:ind w:firstLine="0"/>
            </w:pPr>
            <w:r>
              <w:t>3 664</w:t>
            </w:r>
          </w:p>
        </w:tc>
        <w:tc>
          <w:tcPr>
            <w:tcW w:w="2832" w:type="dxa"/>
          </w:tcPr>
          <w:p w:rsidR="00AF6D49" w:rsidRDefault="006D50CF" w:rsidP="007B6948">
            <w:pPr>
              <w:ind w:firstLine="0"/>
            </w:pPr>
            <w:r>
              <w:t>158 954</w:t>
            </w:r>
            <w:r w:rsidR="00AF6D49">
              <w:t xml:space="preserve"> N-gramů</w:t>
            </w:r>
          </w:p>
        </w:tc>
      </w:tr>
    </w:tbl>
    <w:p w:rsidR="009B3AFA" w:rsidRDefault="009B3AFA" w:rsidP="00433139"/>
    <w:p w:rsidR="00433139" w:rsidRDefault="009D3354" w:rsidP="00433139">
      <w:r>
        <w:t>Každý soubor s daty jsem použil pro měření 2x. Jednou pro data setříděná a jednou pro nesetříděná. K setřídění dat mi posloužila funkce k tomu určená v programu Notepad++</w:t>
      </w:r>
      <w:r w:rsidR="001C7F0B">
        <w:t>, který lze stáhnout zde:</w:t>
      </w:r>
      <w:r w:rsidR="007D757A">
        <w:t xml:space="preserve"> </w:t>
      </w:r>
      <w:r w:rsidR="007D757A">
        <w:fldChar w:fldCharType="begin"/>
      </w:r>
      <w:r w:rsidR="007D757A">
        <w:instrText xml:space="preserve"> REF _Ref393026777 \r </w:instrText>
      </w:r>
      <w:r w:rsidR="007D757A">
        <w:fldChar w:fldCharType="separate"/>
      </w:r>
      <w:r w:rsidR="007A509F">
        <w:t>[9]</w:t>
      </w:r>
      <w:r w:rsidR="007D757A">
        <w:fldChar w:fldCharType="end"/>
      </w:r>
      <w:r w:rsidR="001C7F0B">
        <w:t>.</w:t>
      </w:r>
      <w:r>
        <w:t xml:space="preserve"> </w:t>
      </w:r>
      <w:r w:rsidR="003F2A4F">
        <w:t>N</w:t>
      </w:r>
      <w:r>
        <w:t xml:space="preserve">áhodné rozptýlení hodnot jsem </w:t>
      </w:r>
      <w:r w:rsidR="003F2A4F">
        <w:t xml:space="preserve">vyřešil použitím programu </w:t>
      </w:r>
      <w:proofErr w:type="spellStart"/>
      <w:r>
        <w:t>PowerShell</w:t>
      </w:r>
      <w:proofErr w:type="spellEnd"/>
      <w:r>
        <w:t xml:space="preserve"> a </w:t>
      </w:r>
      <w:r w:rsidR="001C7F0B">
        <w:t xml:space="preserve">jeho </w:t>
      </w:r>
      <w:r>
        <w:t>funkc</w:t>
      </w:r>
      <w:r w:rsidR="001C7F0B">
        <w:t>í</w:t>
      </w:r>
      <w:r>
        <w:t xml:space="preserve"> </w:t>
      </w:r>
      <w:proofErr w:type="spellStart"/>
      <w:r>
        <w:t>Get-Random</w:t>
      </w:r>
      <w:proofErr w:type="spellEnd"/>
      <w:r w:rsidR="00B168C8">
        <w:t>, jejíž chování je</w:t>
      </w:r>
      <w:r w:rsidR="001C7F0B">
        <w:t xml:space="preserve"> pops</w:t>
      </w:r>
      <w:r w:rsidR="00B168C8">
        <w:t>áno</w:t>
      </w:r>
      <w:r w:rsidR="001C7F0B">
        <w:t xml:space="preserve"> zde:</w:t>
      </w:r>
      <w:r w:rsidR="00CA4C97" w:rsidRPr="001C7F0B">
        <w:t xml:space="preserve"> </w:t>
      </w:r>
      <w:r w:rsidR="001C7F0B" w:rsidRPr="001C7F0B">
        <w:fldChar w:fldCharType="begin"/>
      </w:r>
      <w:r w:rsidR="001C7F0B" w:rsidRPr="001C7F0B">
        <w:instrText xml:space="preserve"> REF _Ref393026779 \r </w:instrText>
      </w:r>
      <w:r w:rsidR="001C7F0B" w:rsidRPr="001C7F0B">
        <w:fldChar w:fldCharType="separate"/>
      </w:r>
      <w:r w:rsidR="007A509F">
        <w:t>[11]</w:t>
      </w:r>
      <w:r w:rsidR="001C7F0B" w:rsidRPr="001C7F0B">
        <w:fldChar w:fldCharType="end"/>
      </w:r>
      <w:r w:rsidR="00A010BB">
        <w:t>.</w:t>
      </w:r>
      <w:r>
        <w:t xml:space="preserve"> Pro</w:t>
      </w:r>
      <w:r w:rsidR="00D02B0C" w:rsidRPr="00D02B0C">
        <w:t xml:space="preserve"> měření času potřebného k sestavení stromu jsem použil funkci </w:t>
      </w:r>
      <w:proofErr w:type="spellStart"/>
      <w:r w:rsidR="00D02B0C" w:rsidRPr="00D02B0C">
        <w:t>clock</w:t>
      </w:r>
      <w:proofErr w:type="spellEnd"/>
      <w:r w:rsidR="00D02B0C" w:rsidRPr="00D02B0C">
        <w:t>() z knihovny jazyka C &lt;</w:t>
      </w:r>
      <w:proofErr w:type="spellStart"/>
      <w:r w:rsidR="00D02B0C" w:rsidRPr="00D02B0C">
        <w:t>ctime</w:t>
      </w:r>
      <w:proofErr w:type="spellEnd"/>
      <w:r w:rsidR="00D02B0C" w:rsidRPr="00D02B0C">
        <w:t>&gt;</w:t>
      </w:r>
      <w:r w:rsidR="00A010BB">
        <w:t xml:space="preserve"> o níž lze dohledat veškeré informace zde: </w:t>
      </w:r>
      <w:r w:rsidR="00A010BB" w:rsidRPr="00A010BB">
        <w:fldChar w:fldCharType="begin"/>
      </w:r>
      <w:r w:rsidR="00A010BB" w:rsidRPr="00A010BB">
        <w:instrText xml:space="preserve"> REF _Ref393026778 \r </w:instrText>
      </w:r>
      <w:r w:rsidR="00A010BB" w:rsidRPr="00A010BB">
        <w:fldChar w:fldCharType="separate"/>
      </w:r>
      <w:r w:rsidR="007A509F">
        <w:t>[10]</w:t>
      </w:r>
      <w:r w:rsidR="00A010BB" w:rsidRPr="00A010BB">
        <w:fldChar w:fldCharType="end"/>
      </w:r>
      <w:r w:rsidR="00D02B0C" w:rsidRPr="00D02B0C">
        <w:t>. Každé měření jsem provedl 5x a průměr těchto hodnot jak pro data setří</w:t>
      </w:r>
      <w:r w:rsidR="008340AF">
        <w:t>dě</w:t>
      </w:r>
      <w:r w:rsidR="00D02B0C" w:rsidRPr="00D02B0C">
        <w:t>ná vzestupně, tak i pro data</w:t>
      </w:r>
      <w:r w:rsidR="008340AF">
        <w:t xml:space="preserve"> náhodně uspořádaná</w:t>
      </w:r>
      <w:r w:rsidR="00D02B0C" w:rsidRPr="00D02B0C">
        <w:t xml:space="preserve"> lze nalézt v tabulce 1.2. V tabulce se rovněž nachází pro oba případy velikost </w:t>
      </w:r>
      <w:r w:rsidR="00A95EE8">
        <w:t xml:space="preserve">výsledného </w:t>
      </w:r>
      <w:r w:rsidR="00D02B0C" w:rsidRPr="00D02B0C">
        <w:t xml:space="preserve">stromu v paměti RAM. </w:t>
      </w:r>
      <w:r w:rsidR="00C20871">
        <w:t>V</w:t>
      </w:r>
      <w:r w:rsidR="00D02B0C" w:rsidRPr="00D02B0C">
        <w:t xml:space="preserve">yhledávání v tomto stromu je </w:t>
      </w:r>
      <w:r w:rsidR="008340AF">
        <w:t>okamžit</w:t>
      </w:r>
      <w:r w:rsidR="00C20871">
        <w:t>é</w:t>
      </w:r>
      <w:r w:rsidR="008340AF">
        <w:t xml:space="preserve"> a </w:t>
      </w:r>
      <w:r w:rsidR="00D02B0C" w:rsidRPr="00D02B0C">
        <w:t xml:space="preserve">funkcí </w:t>
      </w:r>
      <w:proofErr w:type="spellStart"/>
      <w:r w:rsidR="00D02B0C" w:rsidRPr="00D02B0C">
        <w:t>clock</w:t>
      </w:r>
      <w:proofErr w:type="spellEnd"/>
      <w:r w:rsidR="00D02B0C" w:rsidRPr="00D02B0C">
        <w:t>()</w:t>
      </w:r>
      <w:r w:rsidR="00B168C8">
        <w:t xml:space="preserve"> </w:t>
      </w:r>
      <w:r w:rsidR="00D02B0C" w:rsidRPr="00D02B0C">
        <w:t>neměřiteln</w:t>
      </w:r>
      <w:r w:rsidR="00C20871">
        <w:t>é</w:t>
      </w:r>
      <w:r w:rsidR="00D02B0C" w:rsidRPr="00D02B0C">
        <w:t>.</w:t>
      </w:r>
      <w:r w:rsidR="00D301A0" w:rsidRPr="00433139">
        <w:t xml:space="preserve"> </w:t>
      </w:r>
    </w:p>
    <w:p w:rsidR="00EF13DC" w:rsidRPr="00EF13DC" w:rsidRDefault="00EF13DC" w:rsidP="00EF13DC">
      <w:pPr>
        <w:pStyle w:val="ZP-Tabulka"/>
      </w:pPr>
      <w:r w:rsidRPr="00EF13DC">
        <w:t>Naměřené hodnoty</w:t>
      </w:r>
    </w:p>
    <w:p w:rsidR="00EF13DC" w:rsidRPr="00433139" w:rsidRDefault="00EF13DC" w:rsidP="00433139"/>
    <w:tbl>
      <w:tblPr>
        <w:tblStyle w:val="Mkatabulky"/>
        <w:tblW w:w="8500" w:type="dxa"/>
        <w:tblLook w:val="04A0" w:firstRow="1" w:lastRow="0" w:firstColumn="1" w:lastColumn="0" w:noHBand="0" w:noVBand="1"/>
      </w:tblPr>
      <w:tblGrid>
        <w:gridCol w:w="1787"/>
        <w:gridCol w:w="1679"/>
        <w:gridCol w:w="1677"/>
        <w:gridCol w:w="1680"/>
        <w:gridCol w:w="1677"/>
      </w:tblGrid>
      <w:tr w:rsidR="005B32FB" w:rsidTr="005B32FB">
        <w:trPr>
          <w:trHeight w:val="361"/>
        </w:trPr>
        <w:tc>
          <w:tcPr>
            <w:tcW w:w="1699" w:type="dxa"/>
          </w:tcPr>
          <w:p w:rsidR="005B32FB" w:rsidRDefault="005B32FB" w:rsidP="007B6948">
            <w:pPr>
              <w:ind w:firstLine="0"/>
            </w:pPr>
          </w:p>
        </w:tc>
        <w:tc>
          <w:tcPr>
            <w:tcW w:w="3400" w:type="dxa"/>
            <w:gridSpan w:val="2"/>
          </w:tcPr>
          <w:p w:rsidR="005B32FB" w:rsidRDefault="005B32FB" w:rsidP="005B32FB">
            <w:pPr>
              <w:ind w:firstLine="0"/>
            </w:pPr>
            <w:r>
              <w:t>setříděno</w:t>
            </w:r>
          </w:p>
        </w:tc>
        <w:tc>
          <w:tcPr>
            <w:tcW w:w="3401" w:type="dxa"/>
            <w:gridSpan w:val="2"/>
          </w:tcPr>
          <w:p w:rsidR="005B32FB" w:rsidRDefault="005B32FB" w:rsidP="00DE447B">
            <w:pPr>
              <w:ind w:firstLine="0"/>
            </w:pPr>
            <w:r>
              <w:t>nesetří</w:t>
            </w:r>
            <w:r w:rsidR="00DE447B">
              <w:t>dě</w:t>
            </w:r>
            <w:r>
              <w:t>no</w:t>
            </w:r>
          </w:p>
        </w:tc>
      </w:tr>
      <w:tr w:rsidR="005B32FB" w:rsidTr="005B32FB">
        <w:trPr>
          <w:trHeight w:val="619"/>
        </w:trPr>
        <w:tc>
          <w:tcPr>
            <w:tcW w:w="1699" w:type="dxa"/>
          </w:tcPr>
          <w:p w:rsidR="005B32FB" w:rsidRDefault="005B32FB" w:rsidP="007B6948">
            <w:pPr>
              <w:ind w:firstLine="0"/>
            </w:pPr>
            <w:r w:rsidRPr="005B32FB">
              <w:t>data</w:t>
            </w:r>
          </w:p>
        </w:tc>
        <w:tc>
          <w:tcPr>
            <w:tcW w:w="1699" w:type="dxa"/>
          </w:tcPr>
          <w:p w:rsidR="005B32FB" w:rsidRDefault="005B32FB" w:rsidP="007B6948">
            <w:pPr>
              <w:ind w:firstLine="0"/>
            </w:pPr>
            <w:r>
              <w:t>Sestavení B+ stromu [s]</w:t>
            </w:r>
          </w:p>
        </w:tc>
        <w:tc>
          <w:tcPr>
            <w:tcW w:w="1700" w:type="dxa"/>
          </w:tcPr>
          <w:p w:rsidR="005B32FB" w:rsidRDefault="005B32FB" w:rsidP="007B6948">
            <w:pPr>
              <w:ind w:firstLine="0"/>
            </w:pPr>
            <w:r>
              <w:t>Velikost stromu [kB]</w:t>
            </w:r>
          </w:p>
        </w:tc>
        <w:tc>
          <w:tcPr>
            <w:tcW w:w="1700" w:type="dxa"/>
          </w:tcPr>
          <w:p w:rsidR="005B32FB" w:rsidRDefault="005B32FB" w:rsidP="007B6948">
            <w:pPr>
              <w:ind w:firstLine="0"/>
            </w:pPr>
            <w:r w:rsidRPr="005B32FB">
              <w:t>Sestavení B+ stromu [s]</w:t>
            </w:r>
          </w:p>
        </w:tc>
        <w:tc>
          <w:tcPr>
            <w:tcW w:w="1700" w:type="dxa"/>
          </w:tcPr>
          <w:p w:rsidR="005B32FB" w:rsidRDefault="005B32FB" w:rsidP="007B6948">
            <w:pPr>
              <w:ind w:firstLine="0"/>
            </w:pPr>
            <w:r w:rsidRPr="005B32FB">
              <w:t>Velikost stromu [kB]</w:t>
            </w:r>
          </w:p>
        </w:tc>
      </w:tr>
      <w:tr w:rsidR="005B32FB" w:rsidTr="005B32FB">
        <w:trPr>
          <w:trHeight w:val="361"/>
        </w:trPr>
        <w:tc>
          <w:tcPr>
            <w:tcW w:w="1699" w:type="dxa"/>
          </w:tcPr>
          <w:p w:rsidR="005B32FB" w:rsidRDefault="005B32FB" w:rsidP="00EE57BA">
            <w:pPr>
              <w:ind w:firstLine="0"/>
            </w:pPr>
            <w:r w:rsidRPr="005B32FB">
              <w:t>2gm1M[_</w:t>
            </w:r>
            <w:r w:rsidR="00EE57BA">
              <w:t>sort</w:t>
            </w:r>
            <w:r w:rsidRPr="005B32FB">
              <w:t>].txt</w:t>
            </w:r>
          </w:p>
        </w:tc>
        <w:tc>
          <w:tcPr>
            <w:tcW w:w="1699" w:type="dxa"/>
          </w:tcPr>
          <w:p w:rsidR="005B32FB" w:rsidRDefault="00B42F6B" w:rsidP="00B42F6B">
            <w:pPr>
              <w:ind w:firstLine="0"/>
            </w:pPr>
            <w:r w:rsidRPr="00B42F6B">
              <w:t>8,7248</w:t>
            </w:r>
            <w:r w:rsidRPr="00B42F6B">
              <w:tab/>
            </w:r>
          </w:p>
        </w:tc>
        <w:tc>
          <w:tcPr>
            <w:tcW w:w="1700" w:type="dxa"/>
          </w:tcPr>
          <w:p w:rsidR="005B32FB" w:rsidRDefault="00B42F6B" w:rsidP="007B6948">
            <w:pPr>
              <w:ind w:firstLine="0"/>
            </w:pPr>
            <w:r>
              <w:t>211 372</w:t>
            </w:r>
          </w:p>
        </w:tc>
        <w:tc>
          <w:tcPr>
            <w:tcW w:w="1700" w:type="dxa"/>
          </w:tcPr>
          <w:p w:rsidR="005B32FB" w:rsidRDefault="00B42F6B" w:rsidP="007B6948">
            <w:pPr>
              <w:ind w:firstLine="0"/>
            </w:pPr>
            <w:r w:rsidRPr="00B42F6B">
              <w:t>7,7936</w:t>
            </w:r>
          </w:p>
        </w:tc>
        <w:tc>
          <w:tcPr>
            <w:tcW w:w="1700" w:type="dxa"/>
          </w:tcPr>
          <w:p w:rsidR="005B32FB" w:rsidRDefault="00B42F6B" w:rsidP="007B6948">
            <w:pPr>
              <w:ind w:firstLine="0"/>
            </w:pPr>
            <w:r>
              <w:t>168 432</w:t>
            </w:r>
          </w:p>
        </w:tc>
      </w:tr>
      <w:tr w:rsidR="005B32FB" w:rsidTr="005B32FB">
        <w:trPr>
          <w:trHeight w:val="361"/>
        </w:trPr>
        <w:tc>
          <w:tcPr>
            <w:tcW w:w="1699" w:type="dxa"/>
          </w:tcPr>
          <w:p w:rsidR="005B32FB" w:rsidRDefault="005B32FB" w:rsidP="007B6948">
            <w:pPr>
              <w:ind w:firstLine="0"/>
            </w:pPr>
            <w:r w:rsidRPr="005B32FB">
              <w:t>CZ[_sort].txt</w:t>
            </w:r>
          </w:p>
        </w:tc>
        <w:tc>
          <w:tcPr>
            <w:tcW w:w="1699" w:type="dxa"/>
          </w:tcPr>
          <w:p w:rsidR="005B32FB" w:rsidRDefault="00B42F6B" w:rsidP="007B6948">
            <w:pPr>
              <w:ind w:firstLine="0"/>
            </w:pPr>
            <w:r w:rsidRPr="00B42F6B">
              <w:t>74,5976</w:t>
            </w:r>
          </w:p>
        </w:tc>
        <w:tc>
          <w:tcPr>
            <w:tcW w:w="1700" w:type="dxa"/>
          </w:tcPr>
          <w:p w:rsidR="005B32FB" w:rsidRDefault="00B42F6B" w:rsidP="007B6948">
            <w:pPr>
              <w:ind w:firstLine="0"/>
            </w:pPr>
            <w:r>
              <w:t>1 486 364</w:t>
            </w:r>
          </w:p>
        </w:tc>
        <w:tc>
          <w:tcPr>
            <w:tcW w:w="1700" w:type="dxa"/>
          </w:tcPr>
          <w:p w:rsidR="005B32FB" w:rsidRDefault="00B42F6B" w:rsidP="007B6948">
            <w:pPr>
              <w:ind w:firstLine="0"/>
            </w:pPr>
            <w:r w:rsidRPr="00B42F6B">
              <w:t>68,4634</w:t>
            </w:r>
          </w:p>
        </w:tc>
        <w:tc>
          <w:tcPr>
            <w:tcW w:w="1700" w:type="dxa"/>
          </w:tcPr>
          <w:p w:rsidR="005B32FB" w:rsidRDefault="00B42F6B" w:rsidP="007B6948">
            <w:pPr>
              <w:ind w:firstLine="0"/>
            </w:pPr>
            <w:r>
              <w:t>1 385 624</w:t>
            </w:r>
          </w:p>
        </w:tc>
      </w:tr>
      <w:tr w:rsidR="005B32FB" w:rsidTr="005B32FB">
        <w:trPr>
          <w:trHeight w:val="348"/>
        </w:trPr>
        <w:tc>
          <w:tcPr>
            <w:tcW w:w="1699" w:type="dxa"/>
          </w:tcPr>
          <w:p w:rsidR="005B32FB" w:rsidRDefault="005B32FB" w:rsidP="007B6948">
            <w:pPr>
              <w:ind w:firstLine="0"/>
            </w:pPr>
            <w:r w:rsidRPr="005B32FB">
              <w:t>Rt[_sort].txt</w:t>
            </w:r>
          </w:p>
        </w:tc>
        <w:tc>
          <w:tcPr>
            <w:tcW w:w="1699" w:type="dxa"/>
          </w:tcPr>
          <w:p w:rsidR="005B32FB" w:rsidRDefault="00B42F6B" w:rsidP="007B6948">
            <w:pPr>
              <w:ind w:firstLine="0"/>
            </w:pPr>
            <w:r>
              <w:t>1,5684</w:t>
            </w:r>
          </w:p>
        </w:tc>
        <w:tc>
          <w:tcPr>
            <w:tcW w:w="1700" w:type="dxa"/>
          </w:tcPr>
          <w:p w:rsidR="005B32FB" w:rsidRDefault="00B42F6B" w:rsidP="007B6948">
            <w:pPr>
              <w:ind w:firstLine="0"/>
            </w:pPr>
            <w:r>
              <w:t>31 484</w:t>
            </w:r>
          </w:p>
        </w:tc>
        <w:tc>
          <w:tcPr>
            <w:tcW w:w="1700" w:type="dxa"/>
          </w:tcPr>
          <w:p w:rsidR="005B32FB" w:rsidRDefault="00B42F6B" w:rsidP="007B6948">
            <w:pPr>
              <w:ind w:firstLine="0"/>
            </w:pPr>
            <w:r w:rsidRPr="00B42F6B">
              <w:t>1,2926</w:t>
            </w:r>
          </w:p>
        </w:tc>
        <w:tc>
          <w:tcPr>
            <w:tcW w:w="1700" w:type="dxa"/>
          </w:tcPr>
          <w:p w:rsidR="005B32FB" w:rsidRDefault="00B42F6B" w:rsidP="007B6948">
            <w:pPr>
              <w:ind w:firstLine="0"/>
            </w:pPr>
            <w:r>
              <w:t>26 152</w:t>
            </w:r>
          </w:p>
        </w:tc>
      </w:tr>
    </w:tbl>
    <w:p w:rsidR="007B6948" w:rsidRDefault="007B6948" w:rsidP="007B6948"/>
    <w:p w:rsidR="00D02B0C" w:rsidRDefault="00D02B0C" w:rsidP="00EF13DC">
      <w:pPr>
        <w:ind w:firstLine="0"/>
      </w:pPr>
      <w:bookmarkStart w:id="37" w:name="_GoBack"/>
      <w:bookmarkEnd w:id="37"/>
    </w:p>
    <w:tbl>
      <w:tblPr>
        <w:tblStyle w:val="Mkatabulky"/>
        <w:tblW w:w="0" w:type="auto"/>
        <w:tblLook w:val="04A0" w:firstRow="1" w:lastRow="0" w:firstColumn="1" w:lastColumn="0" w:noHBand="0" w:noVBand="1"/>
      </w:tblPr>
      <w:tblGrid>
        <w:gridCol w:w="2966"/>
        <w:gridCol w:w="717"/>
        <w:gridCol w:w="850"/>
        <w:gridCol w:w="845"/>
        <w:gridCol w:w="717"/>
        <w:gridCol w:w="1132"/>
        <w:gridCol w:w="1267"/>
      </w:tblGrid>
      <w:tr w:rsidR="007B6948" w:rsidTr="003177B2">
        <w:tc>
          <w:tcPr>
            <w:tcW w:w="2972" w:type="dxa"/>
          </w:tcPr>
          <w:p w:rsidR="007B6948" w:rsidRDefault="007B6948" w:rsidP="007B6948">
            <w:pPr>
              <w:ind w:firstLine="0"/>
            </w:pPr>
          </w:p>
        </w:tc>
        <w:tc>
          <w:tcPr>
            <w:tcW w:w="2404" w:type="dxa"/>
            <w:gridSpan w:val="3"/>
          </w:tcPr>
          <w:p w:rsidR="007B6948" w:rsidRDefault="007B6948" w:rsidP="007B6948">
            <w:pPr>
              <w:ind w:firstLine="0"/>
            </w:pPr>
            <w:r>
              <w:t>Nejhorší případ</w:t>
            </w:r>
          </w:p>
        </w:tc>
        <w:tc>
          <w:tcPr>
            <w:tcW w:w="3118" w:type="dxa"/>
            <w:gridSpan w:val="3"/>
          </w:tcPr>
          <w:p w:rsidR="007B6948" w:rsidRDefault="007B6948" w:rsidP="007B6948">
            <w:pPr>
              <w:ind w:firstLine="0"/>
            </w:pPr>
            <w:r>
              <w:t>Průměrný případ</w:t>
            </w:r>
          </w:p>
        </w:tc>
      </w:tr>
      <w:tr w:rsidR="007B6948" w:rsidTr="003177B2">
        <w:tc>
          <w:tcPr>
            <w:tcW w:w="2972" w:type="dxa"/>
          </w:tcPr>
          <w:p w:rsidR="007B6948" w:rsidRDefault="007B6948" w:rsidP="007B6948">
            <w:pPr>
              <w:ind w:firstLine="0"/>
            </w:pPr>
          </w:p>
        </w:tc>
        <w:tc>
          <w:tcPr>
            <w:tcW w:w="709" w:type="dxa"/>
          </w:tcPr>
          <w:p w:rsidR="007B6948" w:rsidRDefault="007B6948" w:rsidP="007B6948">
            <w:pPr>
              <w:ind w:firstLine="0"/>
            </w:pPr>
            <w:r>
              <w:t>Insert</w:t>
            </w:r>
          </w:p>
        </w:tc>
        <w:tc>
          <w:tcPr>
            <w:tcW w:w="850" w:type="dxa"/>
          </w:tcPr>
          <w:p w:rsidR="007B6948" w:rsidRDefault="007B6948" w:rsidP="007B6948">
            <w:pPr>
              <w:ind w:firstLine="0"/>
            </w:pPr>
            <w:proofErr w:type="spellStart"/>
            <w:r>
              <w:t>Search</w:t>
            </w:r>
            <w:proofErr w:type="spellEnd"/>
          </w:p>
        </w:tc>
        <w:tc>
          <w:tcPr>
            <w:tcW w:w="845" w:type="dxa"/>
          </w:tcPr>
          <w:p w:rsidR="007B6948" w:rsidRDefault="007B6948" w:rsidP="007B6948">
            <w:pPr>
              <w:ind w:firstLine="0"/>
            </w:pPr>
            <w:proofErr w:type="spellStart"/>
            <w:r>
              <w:t>Select</w:t>
            </w:r>
            <w:proofErr w:type="spellEnd"/>
          </w:p>
        </w:tc>
        <w:tc>
          <w:tcPr>
            <w:tcW w:w="717" w:type="dxa"/>
          </w:tcPr>
          <w:p w:rsidR="007B6948" w:rsidRDefault="007B6948" w:rsidP="007B6948">
            <w:pPr>
              <w:ind w:firstLine="0"/>
            </w:pPr>
            <w:r>
              <w:t>Insert</w:t>
            </w:r>
          </w:p>
        </w:tc>
        <w:tc>
          <w:tcPr>
            <w:tcW w:w="1133" w:type="dxa"/>
          </w:tcPr>
          <w:p w:rsidR="007B6948" w:rsidRDefault="007B6948" w:rsidP="007B6948">
            <w:pPr>
              <w:ind w:firstLine="0"/>
            </w:pPr>
            <w:proofErr w:type="spellStart"/>
            <w:r>
              <w:t>Search</w:t>
            </w:r>
            <w:proofErr w:type="spellEnd"/>
            <w:r>
              <w:t xml:space="preserve"> hit</w:t>
            </w:r>
          </w:p>
        </w:tc>
        <w:tc>
          <w:tcPr>
            <w:tcW w:w="1268" w:type="dxa"/>
          </w:tcPr>
          <w:p w:rsidR="007B6948" w:rsidRDefault="007B6948" w:rsidP="007B6948">
            <w:pPr>
              <w:ind w:firstLine="0"/>
            </w:pPr>
            <w:proofErr w:type="spellStart"/>
            <w:r>
              <w:t>Search</w:t>
            </w:r>
            <w:proofErr w:type="spellEnd"/>
            <w:r>
              <w:t xml:space="preserve"> miss</w:t>
            </w:r>
          </w:p>
        </w:tc>
      </w:tr>
      <w:tr w:rsidR="007B6948" w:rsidTr="003177B2">
        <w:tc>
          <w:tcPr>
            <w:tcW w:w="2972" w:type="dxa"/>
          </w:tcPr>
          <w:p w:rsidR="007B6948" w:rsidRDefault="007B6948" w:rsidP="007B6948">
            <w:pPr>
              <w:ind w:firstLine="0"/>
            </w:pPr>
            <w:r>
              <w:t>Indexované pole</w:t>
            </w:r>
          </w:p>
        </w:tc>
        <w:tc>
          <w:tcPr>
            <w:tcW w:w="709" w:type="dxa"/>
          </w:tcPr>
          <w:p w:rsidR="007B6948" w:rsidRDefault="007B6948" w:rsidP="007B6948">
            <w:pPr>
              <w:ind w:firstLine="0"/>
            </w:pPr>
            <w:r>
              <w:t>1</w:t>
            </w:r>
          </w:p>
        </w:tc>
        <w:tc>
          <w:tcPr>
            <w:tcW w:w="850" w:type="dxa"/>
          </w:tcPr>
          <w:p w:rsidR="007B6948" w:rsidRDefault="007B6948" w:rsidP="007B6948">
            <w:pPr>
              <w:ind w:firstLine="0"/>
            </w:pPr>
            <w:r>
              <w:t>1</w:t>
            </w:r>
          </w:p>
        </w:tc>
        <w:tc>
          <w:tcPr>
            <w:tcW w:w="845" w:type="dxa"/>
          </w:tcPr>
          <w:p w:rsidR="007B6948" w:rsidRDefault="007B6948" w:rsidP="007B6948">
            <w:pPr>
              <w:ind w:firstLine="0"/>
            </w:pPr>
            <w:r>
              <w:t>M</w:t>
            </w:r>
          </w:p>
        </w:tc>
        <w:tc>
          <w:tcPr>
            <w:tcW w:w="717" w:type="dxa"/>
          </w:tcPr>
          <w:p w:rsidR="007B6948" w:rsidRDefault="007B6948" w:rsidP="007B6948">
            <w:pPr>
              <w:ind w:firstLine="0"/>
            </w:pPr>
            <w:r>
              <w:t>1</w:t>
            </w:r>
          </w:p>
        </w:tc>
        <w:tc>
          <w:tcPr>
            <w:tcW w:w="1133" w:type="dxa"/>
          </w:tcPr>
          <w:p w:rsidR="007B6948" w:rsidRDefault="007B6948" w:rsidP="007B6948">
            <w:pPr>
              <w:ind w:firstLine="0"/>
            </w:pPr>
            <w:r>
              <w:t>1</w:t>
            </w:r>
          </w:p>
        </w:tc>
        <w:tc>
          <w:tcPr>
            <w:tcW w:w="1268" w:type="dxa"/>
          </w:tcPr>
          <w:p w:rsidR="007B6948" w:rsidRDefault="007B6948" w:rsidP="007B6948">
            <w:pPr>
              <w:ind w:firstLine="0"/>
            </w:pPr>
            <w:r>
              <w:t>1</w:t>
            </w:r>
          </w:p>
        </w:tc>
      </w:tr>
      <w:tr w:rsidR="007B6948" w:rsidTr="003177B2">
        <w:tc>
          <w:tcPr>
            <w:tcW w:w="2972" w:type="dxa"/>
          </w:tcPr>
          <w:p w:rsidR="007B6948" w:rsidRDefault="007B6948" w:rsidP="007B6948">
            <w:pPr>
              <w:ind w:firstLine="0"/>
            </w:pPr>
            <w:r>
              <w:t>Setříděné pole</w:t>
            </w:r>
          </w:p>
        </w:tc>
        <w:tc>
          <w:tcPr>
            <w:tcW w:w="709" w:type="dxa"/>
          </w:tcPr>
          <w:p w:rsidR="007B6948" w:rsidRDefault="007B6948" w:rsidP="007B6948">
            <w:pPr>
              <w:ind w:firstLine="0"/>
            </w:pPr>
            <w:r>
              <w:t>N</w:t>
            </w:r>
          </w:p>
        </w:tc>
        <w:tc>
          <w:tcPr>
            <w:tcW w:w="850" w:type="dxa"/>
          </w:tcPr>
          <w:p w:rsidR="007B6948" w:rsidRDefault="007B6948" w:rsidP="007B6948">
            <w:pPr>
              <w:ind w:firstLine="0"/>
            </w:pPr>
            <w:r>
              <w:t>N</w:t>
            </w:r>
          </w:p>
        </w:tc>
        <w:tc>
          <w:tcPr>
            <w:tcW w:w="845" w:type="dxa"/>
          </w:tcPr>
          <w:p w:rsidR="007B6948" w:rsidRDefault="007B6948" w:rsidP="007B6948">
            <w:pPr>
              <w:ind w:firstLine="0"/>
            </w:pPr>
            <w:r>
              <w:t>1</w:t>
            </w:r>
          </w:p>
        </w:tc>
        <w:tc>
          <w:tcPr>
            <w:tcW w:w="717" w:type="dxa"/>
          </w:tcPr>
          <w:p w:rsidR="007B6948" w:rsidRDefault="007B6948" w:rsidP="007B6948">
            <w:pPr>
              <w:ind w:firstLine="0"/>
            </w:pPr>
            <w:r>
              <w:t>N/2</w:t>
            </w:r>
          </w:p>
        </w:tc>
        <w:tc>
          <w:tcPr>
            <w:tcW w:w="1133" w:type="dxa"/>
          </w:tcPr>
          <w:p w:rsidR="007B6948" w:rsidRDefault="007B6948" w:rsidP="007B6948">
            <w:pPr>
              <w:ind w:firstLine="0"/>
            </w:pPr>
            <w:r>
              <w:t>N/2</w:t>
            </w:r>
          </w:p>
        </w:tc>
        <w:tc>
          <w:tcPr>
            <w:tcW w:w="1268" w:type="dxa"/>
          </w:tcPr>
          <w:p w:rsidR="007B6948" w:rsidRDefault="007B6948" w:rsidP="007B6948">
            <w:pPr>
              <w:ind w:firstLine="0"/>
            </w:pPr>
            <w:r>
              <w:t>N/2</w:t>
            </w:r>
          </w:p>
        </w:tc>
      </w:tr>
      <w:tr w:rsidR="007B6948" w:rsidTr="003177B2">
        <w:tc>
          <w:tcPr>
            <w:tcW w:w="2972" w:type="dxa"/>
          </w:tcPr>
          <w:p w:rsidR="007B6948" w:rsidRDefault="007B6948" w:rsidP="007B6948">
            <w:pPr>
              <w:ind w:firstLine="0"/>
            </w:pPr>
            <w:r>
              <w:t>Setříděný spojový seznam</w:t>
            </w:r>
          </w:p>
        </w:tc>
        <w:tc>
          <w:tcPr>
            <w:tcW w:w="709" w:type="dxa"/>
          </w:tcPr>
          <w:p w:rsidR="007B6948" w:rsidRDefault="007B1466" w:rsidP="007B6948">
            <w:pPr>
              <w:ind w:firstLine="0"/>
            </w:pPr>
            <w:r>
              <w:t>N</w:t>
            </w:r>
          </w:p>
        </w:tc>
        <w:tc>
          <w:tcPr>
            <w:tcW w:w="850" w:type="dxa"/>
          </w:tcPr>
          <w:p w:rsidR="007B6948" w:rsidRDefault="007B1466" w:rsidP="007B6948">
            <w:pPr>
              <w:ind w:firstLine="0"/>
            </w:pPr>
            <w:r>
              <w:t>N</w:t>
            </w:r>
          </w:p>
        </w:tc>
        <w:tc>
          <w:tcPr>
            <w:tcW w:w="845" w:type="dxa"/>
          </w:tcPr>
          <w:p w:rsidR="007B6948" w:rsidRDefault="007B1466" w:rsidP="007B6948">
            <w:pPr>
              <w:ind w:firstLine="0"/>
            </w:pPr>
            <w:r>
              <w:t>N</w:t>
            </w:r>
          </w:p>
        </w:tc>
        <w:tc>
          <w:tcPr>
            <w:tcW w:w="717" w:type="dxa"/>
          </w:tcPr>
          <w:p w:rsidR="007B6948" w:rsidRDefault="007B1466" w:rsidP="007B6948">
            <w:pPr>
              <w:ind w:firstLine="0"/>
            </w:pPr>
            <w:r>
              <w:t>N/2</w:t>
            </w:r>
          </w:p>
        </w:tc>
        <w:tc>
          <w:tcPr>
            <w:tcW w:w="1133" w:type="dxa"/>
          </w:tcPr>
          <w:p w:rsidR="007B6948" w:rsidRDefault="007B1466" w:rsidP="007B6948">
            <w:pPr>
              <w:ind w:firstLine="0"/>
            </w:pPr>
            <w:r>
              <w:t>N/2</w:t>
            </w:r>
          </w:p>
        </w:tc>
        <w:tc>
          <w:tcPr>
            <w:tcW w:w="1268" w:type="dxa"/>
          </w:tcPr>
          <w:p w:rsidR="007B6948" w:rsidRDefault="007B1466" w:rsidP="007B6948">
            <w:pPr>
              <w:ind w:firstLine="0"/>
            </w:pPr>
            <w:r>
              <w:t>N/2</w:t>
            </w:r>
          </w:p>
        </w:tc>
      </w:tr>
      <w:tr w:rsidR="007B6948" w:rsidTr="003177B2">
        <w:tc>
          <w:tcPr>
            <w:tcW w:w="2972" w:type="dxa"/>
          </w:tcPr>
          <w:p w:rsidR="007B6948" w:rsidRDefault="007B1466" w:rsidP="007B6948">
            <w:pPr>
              <w:ind w:firstLine="0"/>
            </w:pPr>
            <w:r>
              <w:t>Nesetříděné pole</w:t>
            </w:r>
          </w:p>
        </w:tc>
        <w:tc>
          <w:tcPr>
            <w:tcW w:w="709" w:type="dxa"/>
          </w:tcPr>
          <w:p w:rsidR="007B6948" w:rsidRDefault="007B1466" w:rsidP="007B6948">
            <w:pPr>
              <w:ind w:firstLine="0"/>
            </w:pPr>
            <w:r>
              <w:t>1</w:t>
            </w:r>
          </w:p>
        </w:tc>
        <w:tc>
          <w:tcPr>
            <w:tcW w:w="850" w:type="dxa"/>
          </w:tcPr>
          <w:p w:rsidR="007B6948" w:rsidRDefault="007B1466" w:rsidP="007B6948">
            <w:pPr>
              <w:ind w:firstLine="0"/>
            </w:pPr>
            <w:r>
              <w:t>N</w:t>
            </w:r>
          </w:p>
        </w:tc>
        <w:tc>
          <w:tcPr>
            <w:tcW w:w="845" w:type="dxa"/>
          </w:tcPr>
          <w:p w:rsidR="007B6948" w:rsidRDefault="007B1466" w:rsidP="007B6948">
            <w:pPr>
              <w:ind w:firstLine="0"/>
            </w:pPr>
            <w:proofErr w:type="spellStart"/>
            <w:r>
              <w:t>NlgN</w:t>
            </w:r>
            <w:proofErr w:type="spellEnd"/>
          </w:p>
        </w:tc>
        <w:tc>
          <w:tcPr>
            <w:tcW w:w="717" w:type="dxa"/>
          </w:tcPr>
          <w:p w:rsidR="007B6948" w:rsidRDefault="007B1466" w:rsidP="007B6948">
            <w:pPr>
              <w:ind w:firstLine="0"/>
            </w:pPr>
            <w:r>
              <w:t>1</w:t>
            </w:r>
          </w:p>
        </w:tc>
        <w:tc>
          <w:tcPr>
            <w:tcW w:w="1133" w:type="dxa"/>
          </w:tcPr>
          <w:p w:rsidR="007B6948" w:rsidRDefault="007B1466" w:rsidP="007B6948">
            <w:pPr>
              <w:ind w:firstLine="0"/>
            </w:pPr>
            <w:r>
              <w:t>N/2</w:t>
            </w:r>
          </w:p>
        </w:tc>
        <w:tc>
          <w:tcPr>
            <w:tcW w:w="1268" w:type="dxa"/>
          </w:tcPr>
          <w:p w:rsidR="007B6948" w:rsidRDefault="007B1466" w:rsidP="007B6948">
            <w:pPr>
              <w:ind w:firstLine="0"/>
            </w:pPr>
            <w:r>
              <w:t>N</w:t>
            </w:r>
          </w:p>
        </w:tc>
      </w:tr>
      <w:tr w:rsidR="007B6948" w:rsidTr="003177B2">
        <w:tc>
          <w:tcPr>
            <w:tcW w:w="2972" w:type="dxa"/>
          </w:tcPr>
          <w:p w:rsidR="007B6948" w:rsidRDefault="007B1466" w:rsidP="007B6948">
            <w:pPr>
              <w:ind w:firstLine="0"/>
            </w:pPr>
            <w:r>
              <w:t>Nes</w:t>
            </w:r>
            <w:r w:rsidRPr="007B1466">
              <w:t>etříděný spojový seznam</w:t>
            </w:r>
          </w:p>
        </w:tc>
        <w:tc>
          <w:tcPr>
            <w:tcW w:w="709" w:type="dxa"/>
          </w:tcPr>
          <w:p w:rsidR="007B6948" w:rsidRDefault="007B1466" w:rsidP="007B6948">
            <w:pPr>
              <w:ind w:firstLine="0"/>
            </w:pPr>
            <w:r>
              <w:t>1</w:t>
            </w:r>
          </w:p>
        </w:tc>
        <w:tc>
          <w:tcPr>
            <w:tcW w:w="850" w:type="dxa"/>
          </w:tcPr>
          <w:p w:rsidR="007B6948" w:rsidRDefault="007B1466" w:rsidP="007B6948">
            <w:pPr>
              <w:ind w:firstLine="0"/>
            </w:pPr>
            <w:r>
              <w:t>N</w:t>
            </w:r>
          </w:p>
        </w:tc>
        <w:tc>
          <w:tcPr>
            <w:tcW w:w="845" w:type="dxa"/>
          </w:tcPr>
          <w:p w:rsidR="007B6948" w:rsidRDefault="007B1466" w:rsidP="007B6948">
            <w:pPr>
              <w:ind w:firstLine="0"/>
            </w:pPr>
            <w:proofErr w:type="spellStart"/>
            <w:r>
              <w:t>Nlg</w:t>
            </w:r>
            <w:r w:rsidRPr="007B1466">
              <w:t>N</w:t>
            </w:r>
            <w:proofErr w:type="spellEnd"/>
          </w:p>
        </w:tc>
        <w:tc>
          <w:tcPr>
            <w:tcW w:w="717" w:type="dxa"/>
          </w:tcPr>
          <w:p w:rsidR="007B6948" w:rsidRDefault="007B1466" w:rsidP="007B6948">
            <w:pPr>
              <w:ind w:firstLine="0"/>
            </w:pPr>
            <w:r>
              <w:t>1</w:t>
            </w:r>
          </w:p>
        </w:tc>
        <w:tc>
          <w:tcPr>
            <w:tcW w:w="1133" w:type="dxa"/>
          </w:tcPr>
          <w:p w:rsidR="007B6948" w:rsidRDefault="007B1466" w:rsidP="007B6948">
            <w:pPr>
              <w:ind w:firstLine="0"/>
            </w:pPr>
            <w:r>
              <w:t>N/2</w:t>
            </w:r>
          </w:p>
        </w:tc>
        <w:tc>
          <w:tcPr>
            <w:tcW w:w="1268" w:type="dxa"/>
          </w:tcPr>
          <w:p w:rsidR="007B6948" w:rsidRDefault="007B1466" w:rsidP="007B6948">
            <w:pPr>
              <w:ind w:firstLine="0"/>
            </w:pPr>
            <w:r>
              <w:t>N</w:t>
            </w:r>
          </w:p>
        </w:tc>
      </w:tr>
      <w:tr w:rsidR="007B6948" w:rsidTr="003177B2">
        <w:tc>
          <w:tcPr>
            <w:tcW w:w="2972" w:type="dxa"/>
          </w:tcPr>
          <w:p w:rsidR="007B6948" w:rsidRDefault="007B1466" w:rsidP="007B6948">
            <w:pPr>
              <w:ind w:firstLine="0"/>
            </w:pPr>
            <w:r>
              <w:t>Binární vyhledávání</w:t>
            </w:r>
          </w:p>
        </w:tc>
        <w:tc>
          <w:tcPr>
            <w:tcW w:w="709" w:type="dxa"/>
          </w:tcPr>
          <w:p w:rsidR="007B6948" w:rsidRDefault="007B1466" w:rsidP="007B6948">
            <w:pPr>
              <w:ind w:firstLine="0"/>
            </w:pPr>
            <w:r>
              <w:t>N</w:t>
            </w:r>
          </w:p>
        </w:tc>
        <w:tc>
          <w:tcPr>
            <w:tcW w:w="850" w:type="dxa"/>
          </w:tcPr>
          <w:p w:rsidR="007B6948" w:rsidRDefault="007B1466" w:rsidP="007B6948">
            <w:pPr>
              <w:ind w:firstLine="0"/>
            </w:pPr>
            <w:proofErr w:type="spellStart"/>
            <w:r>
              <w:t>lgN</w:t>
            </w:r>
            <w:proofErr w:type="spellEnd"/>
          </w:p>
        </w:tc>
        <w:tc>
          <w:tcPr>
            <w:tcW w:w="845" w:type="dxa"/>
          </w:tcPr>
          <w:p w:rsidR="007B6948" w:rsidRDefault="007B1466" w:rsidP="007B6948">
            <w:pPr>
              <w:ind w:firstLine="0"/>
            </w:pPr>
            <w:r>
              <w:t>1</w:t>
            </w:r>
          </w:p>
        </w:tc>
        <w:tc>
          <w:tcPr>
            <w:tcW w:w="717" w:type="dxa"/>
          </w:tcPr>
          <w:p w:rsidR="007B6948" w:rsidRDefault="007B1466" w:rsidP="007B6948">
            <w:pPr>
              <w:ind w:firstLine="0"/>
            </w:pPr>
            <w:r>
              <w:t>N/2</w:t>
            </w:r>
          </w:p>
        </w:tc>
        <w:tc>
          <w:tcPr>
            <w:tcW w:w="1133" w:type="dxa"/>
          </w:tcPr>
          <w:p w:rsidR="007B6948" w:rsidRDefault="007B1466" w:rsidP="007B6948">
            <w:pPr>
              <w:ind w:firstLine="0"/>
            </w:pPr>
            <w:proofErr w:type="spellStart"/>
            <w:r>
              <w:t>lgN</w:t>
            </w:r>
            <w:proofErr w:type="spellEnd"/>
          </w:p>
        </w:tc>
        <w:tc>
          <w:tcPr>
            <w:tcW w:w="1268" w:type="dxa"/>
          </w:tcPr>
          <w:p w:rsidR="007B6948" w:rsidRDefault="007B1466" w:rsidP="007B6948">
            <w:pPr>
              <w:ind w:firstLine="0"/>
            </w:pPr>
            <w:proofErr w:type="spellStart"/>
            <w:r>
              <w:t>lgN</w:t>
            </w:r>
            <w:proofErr w:type="spellEnd"/>
          </w:p>
        </w:tc>
      </w:tr>
      <w:tr w:rsidR="007B6948" w:rsidTr="003177B2">
        <w:tc>
          <w:tcPr>
            <w:tcW w:w="2972" w:type="dxa"/>
          </w:tcPr>
          <w:p w:rsidR="007B6948" w:rsidRDefault="007B1466" w:rsidP="007B6948">
            <w:pPr>
              <w:ind w:firstLine="0"/>
            </w:pPr>
            <w:r>
              <w:t>Binární vyhledávací strom</w:t>
            </w:r>
          </w:p>
        </w:tc>
        <w:tc>
          <w:tcPr>
            <w:tcW w:w="709" w:type="dxa"/>
          </w:tcPr>
          <w:p w:rsidR="007B6948" w:rsidRDefault="007B1466" w:rsidP="007B6948">
            <w:pPr>
              <w:ind w:firstLine="0"/>
            </w:pPr>
            <w:r>
              <w:t>N</w:t>
            </w:r>
          </w:p>
        </w:tc>
        <w:tc>
          <w:tcPr>
            <w:tcW w:w="850" w:type="dxa"/>
          </w:tcPr>
          <w:p w:rsidR="007B6948" w:rsidRDefault="007B1466" w:rsidP="007B6948">
            <w:pPr>
              <w:ind w:firstLine="0"/>
            </w:pPr>
            <w:r>
              <w:t>N</w:t>
            </w:r>
          </w:p>
        </w:tc>
        <w:tc>
          <w:tcPr>
            <w:tcW w:w="845" w:type="dxa"/>
          </w:tcPr>
          <w:p w:rsidR="007B6948" w:rsidRDefault="007B1466" w:rsidP="007B6948">
            <w:pPr>
              <w:ind w:firstLine="0"/>
            </w:pPr>
            <w:r>
              <w:t>N</w:t>
            </w:r>
          </w:p>
        </w:tc>
        <w:tc>
          <w:tcPr>
            <w:tcW w:w="717" w:type="dxa"/>
          </w:tcPr>
          <w:p w:rsidR="007B6948" w:rsidRDefault="007B1466" w:rsidP="007B6948">
            <w:pPr>
              <w:ind w:firstLine="0"/>
            </w:pPr>
            <w:proofErr w:type="spellStart"/>
            <w:r>
              <w:t>lgN</w:t>
            </w:r>
            <w:proofErr w:type="spellEnd"/>
          </w:p>
        </w:tc>
        <w:tc>
          <w:tcPr>
            <w:tcW w:w="1133" w:type="dxa"/>
          </w:tcPr>
          <w:p w:rsidR="007B6948" w:rsidRDefault="007B1466" w:rsidP="007B6948">
            <w:pPr>
              <w:ind w:firstLine="0"/>
            </w:pPr>
            <w:proofErr w:type="spellStart"/>
            <w:r>
              <w:t>lgN</w:t>
            </w:r>
            <w:proofErr w:type="spellEnd"/>
          </w:p>
        </w:tc>
        <w:tc>
          <w:tcPr>
            <w:tcW w:w="1268" w:type="dxa"/>
          </w:tcPr>
          <w:p w:rsidR="007B6948" w:rsidRDefault="007B1466" w:rsidP="007B6948">
            <w:pPr>
              <w:ind w:firstLine="0"/>
            </w:pPr>
            <w:proofErr w:type="spellStart"/>
            <w:r>
              <w:t>lgN</w:t>
            </w:r>
            <w:proofErr w:type="spellEnd"/>
          </w:p>
        </w:tc>
      </w:tr>
      <w:tr w:rsidR="007B1466" w:rsidTr="003177B2">
        <w:tc>
          <w:tcPr>
            <w:tcW w:w="2972" w:type="dxa"/>
          </w:tcPr>
          <w:p w:rsidR="007B1466" w:rsidRDefault="007B1466" w:rsidP="007B6948">
            <w:pPr>
              <w:ind w:firstLine="0"/>
            </w:pPr>
            <w:proofErr w:type="spellStart"/>
            <w:proofErr w:type="gramStart"/>
            <w:r>
              <w:t>Red</w:t>
            </w:r>
            <w:proofErr w:type="spellEnd"/>
            <w:proofErr w:type="gramEnd"/>
            <w:r w:rsidR="00BB3BCB">
              <w:t>–</w:t>
            </w:r>
            <w:proofErr w:type="spellStart"/>
            <w:proofErr w:type="gramStart"/>
            <w:r>
              <w:t>black</w:t>
            </w:r>
            <w:proofErr w:type="spellEnd"/>
            <w:proofErr w:type="gramEnd"/>
            <w:r>
              <w:t xml:space="preserve"> </w:t>
            </w:r>
            <w:proofErr w:type="spellStart"/>
            <w:r>
              <w:t>tree</w:t>
            </w:r>
            <w:proofErr w:type="spellEnd"/>
          </w:p>
        </w:tc>
        <w:tc>
          <w:tcPr>
            <w:tcW w:w="709" w:type="dxa"/>
          </w:tcPr>
          <w:p w:rsidR="007B1466" w:rsidRDefault="007B1466" w:rsidP="007B6948">
            <w:pPr>
              <w:ind w:firstLine="0"/>
            </w:pPr>
            <w:proofErr w:type="spellStart"/>
            <w:r>
              <w:t>lgN</w:t>
            </w:r>
            <w:proofErr w:type="spellEnd"/>
          </w:p>
        </w:tc>
        <w:tc>
          <w:tcPr>
            <w:tcW w:w="850" w:type="dxa"/>
          </w:tcPr>
          <w:p w:rsidR="007B1466" w:rsidRDefault="007B1466" w:rsidP="007B6948">
            <w:pPr>
              <w:ind w:firstLine="0"/>
            </w:pPr>
            <w:proofErr w:type="spellStart"/>
            <w:r>
              <w:t>lgN</w:t>
            </w:r>
            <w:proofErr w:type="spellEnd"/>
          </w:p>
        </w:tc>
        <w:tc>
          <w:tcPr>
            <w:tcW w:w="845" w:type="dxa"/>
          </w:tcPr>
          <w:p w:rsidR="007B1466" w:rsidRDefault="007B1466" w:rsidP="007B6948">
            <w:pPr>
              <w:ind w:firstLine="0"/>
            </w:pPr>
            <w:proofErr w:type="spellStart"/>
            <w:r>
              <w:t>lgN</w:t>
            </w:r>
            <w:proofErr w:type="spellEnd"/>
          </w:p>
        </w:tc>
        <w:tc>
          <w:tcPr>
            <w:tcW w:w="717" w:type="dxa"/>
          </w:tcPr>
          <w:p w:rsidR="007B1466" w:rsidRDefault="007B1466" w:rsidP="007B6948">
            <w:pPr>
              <w:ind w:firstLine="0"/>
            </w:pPr>
            <w:proofErr w:type="spellStart"/>
            <w:r>
              <w:t>lgN</w:t>
            </w:r>
            <w:proofErr w:type="spellEnd"/>
          </w:p>
        </w:tc>
        <w:tc>
          <w:tcPr>
            <w:tcW w:w="1133" w:type="dxa"/>
          </w:tcPr>
          <w:p w:rsidR="007B1466" w:rsidRDefault="007B1466" w:rsidP="007B6948">
            <w:pPr>
              <w:ind w:firstLine="0"/>
            </w:pPr>
            <w:proofErr w:type="spellStart"/>
            <w:r>
              <w:t>lgN</w:t>
            </w:r>
            <w:proofErr w:type="spellEnd"/>
          </w:p>
        </w:tc>
        <w:tc>
          <w:tcPr>
            <w:tcW w:w="1268" w:type="dxa"/>
          </w:tcPr>
          <w:p w:rsidR="007B1466" w:rsidRDefault="007B1466" w:rsidP="007B6948">
            <w:pPr>
              <w:ind w:firstLine="0"/>
            </w:pPr>
            <w:proofErr w:type="spellStart"/>
            <w:r>
              <w:t>lgN</w:t>
            </w:r>
            <w:proofErr w:type="spellEnd"/>
          </w:p>
        </w:tc>
      </w:tr>
      <w:tr w:rsidR="007B1466" w:rsidTr="003177B2">
        <w:tc>
          <w:tcPr>
            <w:tcW w:w="2972" w:type="dxa"/>
          </w:tcPr>
          <w:p w:rsidR="007B1466" w:rsidRDefault="007B1466" w:rsidP="007B6948">
            <w:pPr>
              <w:ind w:firstLine="0"/>
            </w:pPr>
            <w:proofErr w:type="spellStart"/>
            <w:r>
              <w:t>Randomized</w:t>
            </w:r>
            <w:proofErr w:type="spellEnd"/>
            <w:r>
              <w:t xml:space="preserve"> </w:t>
            </w:r>
            <w:proofErr w:type="spellStart"/>
            <w:r>
              <w:t>tree</w:t>
            </w:r>
            <w:proofErr w:type="spellEnd"/>
          </w:p>
        </w:tc>
        <w:tc>
          <w:tcPr>
            <w:tcW w:w="709" w:type="dxa"/>
          </w:tcPr>
          <w:p w:rsidR="007B1466" w:rsidRDefault="007B1466" w:rsidP="007B6948">
            <w:pPr>
              <w:ind w:firstLine="0"/>
            </w:pPr>
            <w:r>
              <w:t>N*</w:t>
            </w:r>
          </w:p>
        </w:tc>
        <w:tc>
          <w:tcPr>
            <w:tcW w:w="850" w:type="dxa"/>
          </w:tcPr>
          <w:p w:rsidR="007B1466" w:rsidRDefault="007B1466" w:rsidP="007B6948">
            <w:pPr>
              <w:ind w:firstLine="0"/>
            </w:pPr>
            <w:r>
              <w:t>N</w:t>
            </w:r>
            <w:r w:rsidRPr="007B1466">
              <w:t>*</w:t>
            </w:r>
          </w:p>
        </w:tc>
        <w:tc>
          <w:tcPr>
            <w:tcW w:w="845" w:type="dxa"/>
          </w:tcPr>
          <w:p w:rsidR="007B1466" w:rsidRDefault="007B1466" w:rsidP="007B6948">
            <w:pPr>
              <w:ind w:firstLine="0"/>
            </w:pPr>
            <w:r>
              <w:t>N</w:t>
            </w:r>
            <w:r w:rsidRPr="007B1466">
              <w:t>*</w:t>
            </w:r>
          </w:p>
        </w:tc>
        <w:tc>
          <w:tcPr>
            <w:tcW w:w="717" w:type="dxa"/>
          </w:tcPr>
          <w:p w:rsidR="007B1466" w:rsidRDefault="007B1466" w:rsidP="007B6948">
            <w:pPr>
              <w:ind w:firstLine="0"/>
            </w:pPr>
            <w:proofErr w:type="spellStart"/>
            <w:r>
              <w:t>lgN</w:t>
            </w:r>
            <w:proofErr w:type="spellEnd"/>
          </w:p>
        </w:tc>
        <w:tc>
          <w:tcPr>
            <w:tcW w:w="1133" w:type="dxa"/>
          </w:tcPr>
          <w:p w:rsidR="007B1466" w:rsidRDefault="007B1466" w:rsidP="007B6948">
            <w:pPr>
              <w:ind w:firstLine="0"/>
            </w:pPr>
            <w:proofErr w:type="spellStart"/>
            <w:r>
              <w:t>lgN</w:t>
            </w:r>
            <w:proofErr w:type="spellEnd"/>
          </w:p>
        </w:tc>
        <w:tc>
          <w:tcPr>
            <w:tcW w:w="1268" w:type="dxa"/>
          </w:tcPr>
          <w:p w:rsidR="007B1466" w:rsidRDefault="007B1466" w:rsidP="007B6948">
            <w:pPr>
              <w:ind w:firstLine="0"/>
            </w:pPr>
            <w:proofErr w:type="spellStart"/>
            <w:r>
              <w:t>lgN</w:t>
            </w:r>
            <w:proofErr w:type="spellEnd"/>
          </w:p>
        </w:tc>
      </w:tr>
      <w:tr w:rsidR="007B1466" w:rsidTr="003177B2">
        <w:tc>
          <w:tcPr>
            <w:tcW w:w="2972" w:type="dxa"/>
          </w:tcPr>
          <w:p w:rsidR="007B1466" w:rsidRDefault="007B1466" w:rsidP="007B6948">
            <w:pPr>
              <w:ind w:firstLine="0"/>
            </w:pPr>
            <w:proofErr w:type="spellStart"/>
            <w:r>
              <w:t>Hashing</w:t>
            </w:r>
            <w:proofErr w:type="spellEnd"/>
          </w:p>
        </w:tc>
        <w:tc>
          <w:tcPr>
            <w:tcW w:w="709" w:type="dxa"/>
          </w:tcPr>
          <w:p w:rsidR="007B1466" w:rsidRDefault="007B1466" w:rsidP="007B6948">
            <w:pPr>
              <w:ind w:firstLine="0"/>
            </w:pPr>
            <w:r>
              <w:t>1</w:t>
            </w:r>
          </w:p>
        </w:tc>
        <w:tc>
          <w:tcPr>
            <w:tcW w:w="850" w:type="dxa"/>
          </w:tcPr>
          <w:p w:rsidR="007B1466" w:rsidRDefault="007B1466" w:rsidP="007B6948">
            <w:pPr>
              <w:ind w:firstLine="0"/>
            </w:pPr>
            <w:r>
              <w:t>N</w:t>
            </w:r>
            <w:r w:rsidRPr="007B1466">
              <w:t>*</w:t>
            </w:r>
          </w:p>
        </w:tc>
        <w:tc>
          <w:tcPr>
            <w:tcW w:w="845" w:type="dxa"/>
          </w:tcPr>
          <w:p w:rsidR="007B1466" w:rsidRDefault="007B1466" w:rsidP="007B6948">
            <w:pPr>
              <w:ind w:firstLine="0"/>
            </w:pPr>
            <w:proofErr w:type="spellStart"/>
            <w:r>
              <w:t>NlgN</w:t>
            </w:r>
            <w:proofErr w:type="spellEnd"/>
          </w:p>
        </w:tc>
        <w:tc>
          <w:tcPr>
            <w:tcW w:w="717" w:type="dxa"/>
          </w:tcPr>
          <w:p w:rsidR="007B1466" w:rsidRDefault="007B1466" w:rsidP="007B6948">
            <w:pPr>
              <w:ind w:firstLine="0"/>
            </w:pPr>
            <w:r>
              <w:t>1</w:t>
            </w:r>
          </w:p>
        </w:tc>
        <w:tc>
          <w:tcPr>
            <w:tcW w:w="1133" w:type="dxa"/>
          </w:tcPr>
          <w:p w:rsidR="007B1466" w:rsidRDefault="007B1466" w:rsidP="007B6948">
            <w:pPr>
              <w:ind w:firstLine="0"/>
            </w:pPr>
            <w:r>
              <w:t>1</w:t>
            </w:r>
          </w:p>
        </w:tc>
        <w:tc>
          <w:tcPr>
            <w:tcW w:w="1268" w:type="dxa"/>
          </w:tcPr>
          <w:p w:rsidR="007B1466" w:rsidRDefault="007B1466" w:rsidP="007B6948">
            <w:pPr>
              <w:ind w:firstLine="0"/>
            </w:pPr>
            <w:r>
              <w:t>1</w:t>
            </w:r>
          </w:p>
        </w:tc>
      </w:tr>
    </w:tbl>
    <w:p w:rsidR="007B1466" w:rsidRDefault="007B1466" w:rsidP="003177B2">
      <w:pPr>
        <w:ind w:firstLine="0"/>
      </w:pPr>
    </w:p>
    <w:p w:rsidR="007B1466" w:rsidRDefault="005D17F6" w:rsidP="007B6948">
      <w:r>
        <w:fldChar w:fldCharType="begin"/>
      </w:r>
      <w:r>
        <w:instrText xml:space="preserve"> REF _Ref392851266 \r </w:instrText>
      </w:r>
      <w:r>
        <w:fldChar w:fldCharType="separate"/>
      </w:r>
      <w:r w:rsidR="007A509F">
        <w:t>[3]</w:t>
      </w:r>
      <w:r>
        <w:fldChar w:fldCharType="end"/>
      </w:r>
      <w:r>
        <w:t xml:space="preserve"> </w:t>
      </w:r>
      <w:proofErr w:type="spellStart"/>
      <w:r w:rsidR="007B1466">
        <w:t>str</w:t>
      </w:r>
      <w:proofErr w:type="spellEnd"/>
      <w:r w:rsidR="007B1466">
        <w:t xml:space="preserve"> 494</w:t>
      </w:r>
    </w:p>
    <w:p w:rsidR="00A91AE7" w:rsidRDefault="00A91AE7" w:rsidP="007B6948"/>
    <w:p w:rsidR="00A91AE7" w:rsidRPr="00A91AE7" w:rsidRDefault="00A91AE7" w:rsidP="00A91AE7">
      <w:pPr>
        <w:pStyle w:val="Nadpis1"/>
      </w:pPr>
      <w:bookmarkStart w:id="38" w:name="_Toc385076204"/>
      <w:bookmarkStart w:id="39" w:name="_Toc393027281"/>
      <w:r w:rsidRPr="00DE03A2">
        <w:lastRenderedPageBreak/>
        <w:t>Závěr</w:t>
      </w:r>
      <w:bookmarkEnd w:id="38"/>
      <w:bookmarkEnd w:id="39"/>
    </w:p>
    <w:p w:rsidR="00A91AE7" w:rsidRPr="00044625" w:rsidRDefault="00A91AE7" w:rsidP="00A91AE7">
      <w:r>
        <w:t>Základní text celé práce je ve stylu „</w:t>
      </w:r>
      <w:r w:rsidRPr="00A91AE7">
        <w:t>ZP-Normální</w:t>
      </w:r>
      <w:r>
        <w:t>“.</w:t>
      </w:r>
      <w:bookmarkStart w:id="40" w:name="_Toc361994453"/>
      <w:bookmarkEnd w:id="40"/>
    </w:p>
    <w:p w:rsidR="00A91AE7" w:rsidRDefault="00A91AE7" w:rsidP="00A91AE7">
      <w:r w:rsidRPr="00DE03A2">
        <w:t>Závěrečná kapitola obsahuje zhodnocení dosažených výsledků se zvlášť vyznačeným vlastním přínosem studenta. Povinně se zde objeví i zhodnocení z pohledu dalšího vývoje projektu, student uvede náměty vycházející ze zkušeností s řešeným projektem a uvede rovněž návaznosti na právě dokončené projekty (řešené v rámci ostatních bakalářských/diplomových prací v daném roce nebo na projekty řešené na externích pracovištích).</w:t>
      </w:r>
    </w:p>
    <w:p w:rsidR="00A91AE7" w:rsidRDefault="00A91AE7" w:rsidP="007B6948"/>
    <w:p w:rsidR="00606D44" w:rsidRDefault="00606D44" w:rsidP="009B3AFA">
      <w:pPr>
        <w:spacing w:after="200" w:line="276" w:lineRule="auto"/>
        <w:ind w:firstLine="0"/>
        <w:jc w:val="left"/>
      </w:pPr>
      <w:r>
        <w:br w:type="page"/>
      </w:r>
    </w:p>
    <w:p w:rsidR="00337612" w:rsidRPr="00337612" w:rsidRDefault="00B56A26" w:rsidP="00A64528">
      <w:pPr>
        <w:pStyle w:val="Nadpis1"/>
        <w:numPr>
          <w:ilvl w:val="0"/>
          <w:numId w:val="0"/>
        </w:numPr>
        <w:ind w:left="709" w:hanging="709"/>
      </w:pPr>
      <w:bookmarkStart w:id="41" w:name="_Ref361914287"/>
      <w:bookmarkStart w:id="42" w:name="Literatura"/>
      <w:bookmarkStart w:id="43" w:name="_Toc393027282"/>
      <w:r w:rsidRPr="00DE03A2">
        <w:lastRenderedPageBreak/>
        <w:t>Použitá literatura</w:t>
      </w:r>
      <w:bookmarkEnd w:id="41"/>
      <w:bookmarkEnd w:id="43"/>
    </w:p>
    <w:p w:rsidR="00577F87" w:rsidRDefault="00337612" w:rsidP="005D17F6">
      <w:pPr>
        <w:pStyle w:val="ZP-Citace"/>
        <w:ind w:left="426"/>
      </w:pPr>
      <w:bookmarkStart w:id="44" w:name="_Ref392851262"/>
      <w:bookmarkEnd w:id="42"/>
      <w:r>
        <w:t>DVORSK</w:t>
      </w:r>
      <w:r w:rsidR="00A64528">
        <w:t xml:space="preserve">Ý, Jiří. </w:t>
      </w:r>
      <w:proofErr w:type="gramStart"/>
      <w:r w:rsidR="00A64528">
        <w:t xml:space="preserve">Algoritmy I </w:t>
      </w:r>
      <w:r>
        <w:t>: Pracovní</w:t>
      </w:r>
      <w:proofErr w:type="gramEnd"/>
      <w:r>
        <w:t xml:space="preserve"> verze skript [online]. 2008 </w:t>
      </w:r>
      <w:r w:rsidRPr="00337612">
        <w:t>[cit. 201</w:t>
      </w:r>
      <w:r>
        <w:t>4</w:t>
      </w:r>
      <w:r w:rsidR="00433C1D" w:rsidRPr="00433C1D">
        <w:t>–</w:t>
      </w:r>
      <w:r w:rsidRPr="00337612">
        <w:t>06</w:t>
      </w:r>
      <w:r w:rsidR="00433C1D" w:rsidRPr="00433C1D">
        <w:t>–</w:t>
      </w:r>
      <w:r w:rsidRPr="00337612">
        <w:t>10]</w:t>
      </w:r>
      <w:r>
        <w:t xml:space="preserve">. Dostupné z: </w:t>
      </w:r>
      <w:hyperlink r:id="rId27" w:history="1">
        <w:r w:rsidRPr="00696380">
          <w:rPr>
            <w:rStyle w:val="Hypertextovodkaz"/>
          </w:rPr>
          <w:t>http://www.cs.vsb.cz/dvorsky/Download/SkriptaAlgoritmy/Algoritmy.pdf</w:t>
        </w:r>
      </w:hyperlink>
      <w:bookmarkEnd w:id="44"/>
      <w:r w:rsidR="005D17F6">
        <w:t xml:space="preserve"> </w:t>
      </w:r>
    </w:p>
    <w:p w:rsidR="002D6ADB" w:rsidRDefault="002D6ADB" w:rsidP="005D17F6">
      <w:pPr>
        <w:pStyle w:val="ZP-Citace"/>
        <w:ind w:left="426"/>
      </w:pPr>
      <w:bookmarkStart w:id="45" w:name="_Ref392858254"/>
      <w:r w:rsidRPr="002D6ADB">
        <w:t>PROKOP, Jiří. Algoritmy v jazyku C a C</w:t>
      </w:r>
      <w:r>
        <w:t xml:space="preserve">++ </w:t>
      </w:r>
      <w:r w:rsidRPr="002D6ADB">
        <w:t xml:space="preserve">: praktický průvodce. 1. vyd. Praha: </w:t>
      </w:r>
      <w:proofErr w:type="spellStart"/>
      <w:r w:rsidRPr="002D6ADB">
        <w:t>Grada</w:t>
      </w:r>
      <w:proofErr w:type="spellEnd"/>
      <w:r w:rsidRPr="002D6ADB">
        <w:t>, 2009, 153 s. ISBN 978-80-247-2751-6.</w:t>
      </w:r>
      <w:bookmarkEnd w:id="45"/>
    </w:p>
    <w:p w:rsidR="00B847E5" w:rsidRDefault="001F6FDC" w:rsidP="00B847E5">
      <w:pPr>
        <w:pStyle w:val="ZP-Citace"/>
        <w:ind w:left="426"/>
      </w:pPr>
      <w:bookmarkStart w:id="46" w:name="_Ref392851266"/>
      <w:r>
        <w:t>SEDGEWICK</w:t>
      </w:r>
      <w:r w:rsidR="007B6948">
        <w:t xml:space="preserve">, Robert. </w:t>
      </w:r>
      <w:proofErr w:type="spellStart"/>
      <w:r w:rsidR="007B6948">
        <w:t>Algorithms</w:t>
      </w:r>
      <w:proofErr w:type="spellEnd"/>
      <w:r w:rsidR="007B6948">
        <w:t xml:space="preserve"> in C (</w:t>
      </w:r>
      <w:proofErr w:type="spellStart"/>
      <w:r w:rsidR="007B6948">
        <w:t>Parts</w:t>
      </w:r>
      <w:proofErr w:type="spellEnd"/>
      <w:r w:rsidR="007B6948">
        <w:t xml:space="preserve"> 1</w:t>
      </w:r>
      <w:r w:rsidR="00433C1D" w:rsidRPr="00433C1D">
        <w:t>–</w:t>
      </w:r>
      <w:r w:rsidR="007B6948">
        <w:t xml:space="preserve">4), 3. vyd. </w:t>
      </w:r>
      <w:proofErr w:type="spellStart"/>
      <w:proofErr w:type="gramStart"/>
      <w:r w:rsidR="007B6948">
        <w:t>Addison</w:t>
      </w:r>
      <w:proofErr w:type="spellEnd"/>
      <w:proofErr w:type="gramEnd"/>
      <w:r w:rsidR="00BB3BCB">
        <w:t>–</w:t>
      </w:r>
      <w:proofErr w:type="spellStart"/>
      <w:proofErr w:type="gramStart"/>
      <w:r w:rsidR="007B6948">
        <w:t>Wesley</w:t>
      </w:r>
      <w:proofErr w:type="spellEnd"/>
      <w:proofErr w:type="gramEnd"/>
      <w:r w:rsidR="007B6948">
        <w:t>, 1998, 702 s. ISBN 0</w:t>
      </w:r>
      <w:r w:rsidR="00BB3BCB">
        <w:t>–</w:t>
      </w:r>
      <w:r w:rsidR="007B6948">
        <w:t>201</w:t>
      </w:r>
      <w:r w:rsidR="00BB3BCB">
        <w:t>–</w:t>
      </w:r>
      <w:r w:rsidR="007B6948">
        <w:t>31452</w:t>
      </w:r>
      <w:r w:rsidR="00BB3BCB">
        <w:t>–</w:t>
      </w:r>
      <w:r w:rsidR="007B6948">
        <w:t>5.</w:t>
      </w:r>
      <w:bookmarkEnd w:id="46"/>
    </w:p>
    <w:p w:rsidR="00433C1D" w:rsidRDefault="00912A07" w:rsidP="00433C1D">
      <w:pPr>
        <w:pStyle w:val="ZP-Citace"/>
        <w:ind w:left="426"/>
      </w:pPr>
      <w:bookmarkStart w:id="47" w:name="_Ref392851068"/>
      <w:r>
        <w:t>GUTTMAN</w:t>
      </w:r>
      <w:r w:rsidR="00B847E5" w:rsidRPr="00B847E5">
        <w:t>,</w:t>
      </w:r>
      <w:r>
        <w:t xml:space="preserve"> </w:t>
      </w:r>
      <w:proofErr w:type="spellStart"/>
      <w:r>
        <w:t>Antonin</w:t>
      </w:r>
      <w:proofErr w:type="spellEnd"/>
      <w:r>
        <w:t>.</w:t>
      </w:r>
      <w:r w:rsidR="00B847E5" w:rsidRPr="00B847E5">
        <w:t xml:space="preserve"> </w:t>
      </w:r>
      <w:proofErr w:type="gramStart"/>
      <w:r w:rsidR="00B847E5" w:rsidRPr="00B847E5">
        <w:t>R</w:t>
      </w:r>
      <w:r w:rsidR="00BB3BCB">
        <w:t>–</w:t>
      </w:r>
      <w:proofErr w:type="spellStart"/>
      <w:r w:rsidR="00B847E5" w:rsidRPr="00B847E5">
        <w:t>Trees</w:t>
      </w:r>
      <w:proofErr w:type="spellEnd"/>
      <w:proofErr w:type="gramEnd"/>
      <w:r w:rsidR="00B847E5" w:rsidRPr="00B847E5">
        <w:t xml:space="preserve">: A </w:t>
      </w:r>
      <w:proofErr w:type="spellStart"/>
      <w:r>
        <w:t>D</w:t>
      </w:r>
      <w:r w:rsidR="00B847E5" w:rsidRPr="00B847E5">
        <w:t>ynamic</w:t>
      </w:r>
      <w:proofErr w:type="spellEnd"/>
      <w:r w:rsidR="00B847E5" w:rsidRPr="00B847E5">
        <w:t xml:space="preserve"> </w:t>
      </w:r>
      <w:r>
        <w:t>I</w:t>
      </w:r>
      <w:r w:rsidR="00B847E5" w:rsidRPr="00B847E5">
        <w:t xml:space="preserve">ndex </w:t>
      </w:r>
      <w:proofErr w:type="spellStart"/>
      <w:r>
        <w:t>S</w:t>
      </w:r>
      <w:r w:rsidR="00B847E5" w:rsidRPr="00B847E5">
        <w:t>tru</w:t>
      </w:r>
      <w:r w:rsidR="00B847E5">
        <w:t>cture</w:t>
      </w:r>
      <w:proofErr w:type="spellEnd"/>
      <w:r w:rsidR="00B847E5">
        <w:t xml:space="preserve"> </w:t>
      </w:r>
      <w:proofErr w:type="spellStart"/>
      <w:r w:rsidR="00B847E5">
        <w:t>for</w:t>
      </w:r>
      <w:proofErr w:type="spellEnd"/>
      <w:r w:rsidR="00B847E5">
        <w:t xml:space="preserve"> </w:t>
      </w:r>
      <w:proofErr w:type="spellStart"/>
      <w:r>
        <w:t>S</w:t>
      </w:r>
      <w:r w:rsidR="00B847E5">
        <w:t>patial</w:t>
      </w:r>
      <w:proofErr w:type="spellEnd"/>
      <w:r w:rsidR="00B847E5">
        <w:t xml:space="preserve"> </w:t>
      </w:r>
      <w:proofErr w:type="spellStart"/>
      <w:r>
        <w:t>S</w:t>
      </w:r>
      <w:r w:rsidR="00B847E5">
        <w:t>earching</w:t>
      </w:r>
      <w:proofErr w:type="spellEnd"/>
      <w:r w:rsidR="00B847E5">
        <w:t xml:space="preserve">, </w:t>
      </w:r>
      <w:r w:rsidR="00ED3480" w:rsidRPr="00ED3480">
        <w:t>SIGMOD'84, Proceedings of Annual Meeting, Boston, Massachusetts, June</w:t>
      </w:r>
      <w:r w:rsidR="00ED3480" w:rsidRPr="00ED3480">
        <w:br/>
        <w:t>18-21, 1984</w:t>
      </w:r>
      <w:r w:rsidR="005D17F6">
        <w:t xml:space="preserve"> </w:t>
      </w:r>
      <w:r w:rsidR="005D17F6" w:rsidRPr="005D17F6">
        <w:t>[online]</w:t>
      </w:r>
      <w:r w:rsidR="005D17F6">
        <w:t>,</w:t>
      </w:r>
      <w:r w:rsidR="00B847E5" w:rsidRPr="00B847E5">
        <w:t xml:space="preserve"> </w:t>
      </w:r>
      <w:r>
        <w:t>s</w:t>
      </w:r>
      <w:r w:rsidR="00B847E5" w:rsidRPr="00B847E5">
        <w:t>. 47–57.</w:t>
      </w:r>
      <w:bookmarkEnd w:id="47"/>
      <w:r w:rsidR="00ED3480">
        <w:t xml:space="preserve"> </w:t>
      </w:r>
      <w:r w:rsidR="005D17F6" w:rsidRPr="005D17F6">
        <w:t>[cit. 2014–06–10]</w:t>
      </w:r>
      <w:r w:rsidR="005D17F6">
        <w:t xml:space="preserve">. ISBN </w:t>
      </w:r>
      <w:r w:rsidR="005D17F6" w:rsidRPr="005D17F6">
        <w:t>08-979-1128-8.</w:t>
      </w:r>
      <w:r w:rsidR="005D17F6">
        <w:t xml:space="preserve"> </w:t>
      </w:r>
      <w:r w:rsidR="00ED3480">
        <w:t xml:space="preserve">Dostupné z: </w:t>
      </w:r>
      <w:hyperlink r:id="rId28" w:history="1">
        <w:r w:rsidR="005D17F6" w:rsidRPr="00696380">
          <w:rPr>
            <w:rStyle w:val="Hypertextovodkaz"/>
          </w:rPr>
          <w:t>http://www-db.deis.unibo.it/courses/SI-LS/papers/Gut84.pdf</w:t>
        </w:r>
      </w:hyperlink>
    </w:p>
    <w:p w:rsidR="003C7453" w:rsidRDefault="003C7453" w:rsidP="003C7453">
      <w:pPr>
        <w:pStyle w:val="ZP-Citace"/>
        <w:ind w:left="426"/>
      </w:pPr>
      <w:bookmarkStart w:id="48" w:name="_Ref392855049"/>
      <w:r w:rsidRPr="003C7453">
        <w:t xml:space="preserve">CHACON, </w:t>
      </w:r>
      <w:proofErr w:type="spellStart"/>
      <w:r w:rsidRPr="003C7453">
        <w:t>Scott</w:t>
      </w:r>
      <w:proofErr w:type="spellEnd"/>
      <w:r w:rsidRPr="003C7453">
        <w:t xml:space="preserve">. Pro Git [online]. Praha: </w:t>
      </w:r>
      <w:proofErr w:type="gramStart"/>
      <w:r w:rsidRPr="003C7453">
        <w:t>CZ.NIC</w:t>
      </w:r>
      <w:proofErr w:type="gramEnd"/>
      <w:r w:rsidRPr="003C7453">
        <w:t>, 2009, 263 s. [cit. 2014</w:t>
      </w:r>
      <w:r w:rsidR="00433C1D" w:rsidRPr="00433C1D">
        <w:t>–</w:t>
      </w:r>
      <w:r w:rsidRPr="003C7453">
        <w:t>0</w:t>
      </w:r>
      <w:r w:rsidR="00433C1D">
        <w:t>6</w:t>
      </w:r>
      <w:r w:rsidR="00433C1D" w:rsidRPr="00433C1D">
        <w:t>–</w:t>
      </w:r>
      <w:r w:rsidRPr="003C7453">
        <w:t xml:space="preserve">11]. Edice </w:t>
      </w:r>
      <w:proofErr w:type="gramStart"/>
      <w:r w:rsidRPr="003C7453">
        <w:t>CZ.NIC</w:t>
      </w:r>
      <w:proofErr w:type="gramEnd"/>
      <w:r w:rsidRPr="003C7453">
        <w:t>. ISBN 978-80-904248-1-4.</w:t>
      </w:r>
      <w:r>
        <w:t xml:space="preserve"> Dostupné z: </w:t>
      </w:r>
      <w:hyperlink r:id="rId29" w:history="1">
        <w:r w:rsidRPr="00696380">
          <w:rPr>
            <w:rStyle w:val="Hypertextovodkaz"/>
          </w:rPr>
          <w:t>http://i.iinfo.cz/files/root/k/pro-git.pdf</w:t>
        </w:r>
      </w:hyperlink>
      <w:bookmarkEnd w:id="48"/>
    </w:p>
    <w:p w:rsidR="00710B7D" w:rsidRDefault="003C7453" w:rsidP="00710B7D">
      <w:pPr>
        <w:pStyle w:val="ZP-Citace"/>
        <w:ind w:left="426"/>
      </w:pPr>
      <w:bookmarkStart w:id="49" w:name="_Ref392855042"/>
      <w:r w:rsidRPr="003C7453">
        <w:t>Č</w:t>
      </w:r>
      <w:r>
        <w:t xml:space="preserve">EŠKA, Z. </w:t>
      </w:r>
      <w:r w:rsidR="00ED3480" w:rsidRPr="00ED3480">
        <w:t>–</w:t>
      </w:r>
      <w:r>
        <w:t xml:space="preserve"> </w:t>
      </w:r>
      <w:r w:rsidR="00ED3480">
        <w:t>HANÁK</w:t>
      </w:r>
      <w:r>
        <w:t xml:space="preserve">, I. </w:t>
      </w:r>
      <w:r w:rsidR="00ED3480" w:rsidRPr="00ED3480">
        <w:t>–</w:t>
      </w:r>
      <w:r>
        <w:t xml:space="preserve"> TESAŘ, R</w:t>
      </w:r>
      <w:r w:rsidR="00ED3480">
        <w:t xml:space="preserve">. </w:t>
      </w:r>
      <w:proofErr w:type="spellStart"/>
      <w:r w:rsidR="00ED3480" w:rsidRPr="00ED3480">
        <w:t>Proceedings</w:t>
      </w:r>
      <w:proofErr w:type="spellEnd"/>
      <w:r w:rsidR="00ED3480" w:rsidRPr="00ED3480">
        <w:t xml:space="preserve"> </w:t>
      </w:r>
      <w:proofErr w:type="spellStart"/>
      <w:r w:rsidR="00ED3480" w:rsidRPr="00ED3480">
        <w:t>of</w:t>
      </w:r>
      <w:proofErr w:type="spellEnd"/>
      <w:r w:rsidR="00ED3480" w:rsidRPr="00ED3480">
        <w:t xml:space="preserve"> </w:t>
      </w:r>
      <w:proofErr w:type="spellStart"/>
      <w:r w:rsidR="00ED3480" w:rsidRPr="00ED3480">
        <w:t>the</w:t>
      </w:r>
      <w:proofErr w:type="spellEnd"/>
      <w:r w:rsidR="00ED3480" w:rsidRPr="00ED3480">
        <w:t xml:space="preserve"> 7th </w:t>
      </w:r>
      <w:proofErr w:type="spellStart"/>
      <w:r w:rsidR="00ED3480" w:rsidRPr="00ED3480">
        <w:t>Annual</w:t>
      </w:r>
      <w:proofErr w:type="spellEnd"/>
      <w:r w:rsidR="00ED3480" w:rsidRPr="00ED3480">
        <w:t xml:space="preserve"> </w:t>
      </w:r>
      <w:proofErr w:type="spellStart"/>
      <w:r w:rsidR="00ED3480" w:rsidRPr="00ED3480">
        <w:t>Conference</w:t>
      </w:r>
      <w:proofErr w:type="spellEnd"/>
      <w:r w:rsidR="00ED3480" w:rsidRPr="00ED3480">
        <w:t xml:space="preserve"> ZNALOSTI 2008, Bratislava, Slovakia, </w:t>
      </w:r>
      <w:proofErr w:type="spellStart"/>
      <w:r w:rsidR="00ED3480" w:rsidRPr="00ED3480">
        <w:t>February</w:t>
      </w:r>
      <w:proofErr w:type="spellEnd"/>
      <w:r w:rsidR="00ED3480" w:rsidRPr="00ED3480">
        <w:t xml:space="preserve"> 2008</w:t>
      </w:r>
      <w:r w:rsidR="00ED3480">
        <w:t>, s. 54-65</w:t>
      </w:r>
      <w:r w:rsidR="00ED3480" w:rsidRPr="00ED3480">
        <w:t>. ISBN 978-80-227-2827-0.</w:t>
      </w:r>
      <w:r w:rsidR="00710B7D">
        <w:t xml:space="preserve"> Dostupné z: </w:t>
      </w:r>
      <w:hyperlink r:id="rId30" w:history="1">
        <w:r w:rsidR="00710B7D" w:rsidRPr="00696380">
          <w:rPr>
            <w:rStyle w:val="Hypertextovodkaz"/>
          </w:rPr>
          <w:t>http://textmining.zcu.cz/publications/Teraman-Znalosti2008.pdf</w:t>
        </w:r>
      </w:hyperlink>
      <w:bookmarkEnd w:id="49"/>
    </w:p>
    <w:p w:rsidR="009029E2" w:rsidRDefault="00302FC1" w:rsidP="009029E2">
      <w:pPr>
        <w:pStyle w:val="ZP-Citace"/>
        <w:ind w:left="426"/>
      </w:pPr>
      <w:bookmarkStart w:id="50" w:name="_Ref392863975"/>
      <w:r w:rsidRPr="00302FC1">
        <w:t>CORMEN, Thomas H. </w:t>
      </w:r>
      <w:proofErr w:type="spellStart"/>
      <w:r w:rsidRPr="00302FC1">
        <w:t>Introduction</w:t>
      </w:r>
      <w:proofErr w:type="spellEnd"/>
      <w:r w:rsidRPr="00302FC1">
        <w:t xml:space="preserve"> to </w:t>
      </w:r>
      <w:proofErr w:type="spellStart"/>
      <w:r w:rsidRPr="00302FC1">
        <w:t>algorithms</w:t>
      </w:r>
      <w:proofErr w:type="spellEnd"/>
      <w:r w:rsidRPr="00302FC1">
        <w:t>.</w:t>
      </w:r>
      <w:r w:rsidR="002B3E82">
        <w:t xml:space="preserve"> 2nd </w:t>
      </w:r>
      <w:proofErr w:type="spellStart"/>
      <w:r w:rsidR="002B3E82">
        <w:t>ed</w:t>
      </w:r>
      <w:proofErr w:type="spellEnd"/>
      <w:r w:rsidR="002B3E82">
        <w:t xml:space="preserve">. Cambridge: MIT </w:t>
      </w:r>
      <w:proofErr w:type="spellStart"/>
      <w:r w:rsidR="002B3E82">
        <w:t>Press</w:t>
      </w:r>
      <w:proofErr w:type="spellEnd"/>
      <w:r w:rsidR="002B3E82">
        <w:t xml:space="preserve">, </w:t>
      </w:r>
      <w:r w:rsidRPr="00302FC1">
        <w:t xml:space="preserve">2001, </w:t>
      </w:r>
      <w:proofErr w:type="spellStart"/>
      <w:r>
        <w:t>xxi</w:t>
      </w:r>
      <w:proofErr w:type="spellEnd"/>
      <w:r>
        <w:t>, 1180 s. ISBN 02-620-3293-7</w:t>
      </w:r>
      <w:r w:rsidRPr="00302FC1">
        <w:t>.</w:t>
      </w:r>
      <w:bookmarkEnd w:id="50"/>
    </w:p>
    <w:p w:rsidR="001B552F" w:rsidRPr="001B552F" w:rsidRDefault="009029E2" w:rsidP="001B552F">
      <w:pPr>
        <w:pStyle w:val="ZP-Citace"/>
        <w:ind w:left="426"/>
        <w:rPr>
          <w:rStyle w:val="Hypertextovodkaz"/>
          <w:color w:val="auto"/>
          <w:u w:val="none"/>
        </w:rPr>
      </w:pPr>
      <w:bookmarkStart w:id="51" w:name="_Ref392967349"/>
      <w:r w:rsidRPr="009029E2">
        <w:t xml:space="preserve">Komplexní Český a Slovenský </w:t>
      </w:r>
      <w:proofErr w:type="spellStart"/>
      <w:r w:rsidRPr="009029E2">
        <w:t>wordlist</w:t>
      </w:r>
      <w:proofErr w:type="spellEnd"/>
      <w:r w:rsidRPr="009029E2">
        <w:t xml:space="preserve"> ke stažení. GpsFreemaps.net - Mapy </w:t>
      </w:r>
      <w:proofErr w:type="spellStart"/>
      <w:r w:rsidRPr="009029E2">
        <w:t>Garmin</w:t>
      </w:r>
      <w:proofErr w:type="spellEnd"/>
      <w:r w:rsidRPr="009029E2">
        <w:t xml:space="preserve"> Zdarma [online]. 2008</w:t>
      </w:r>
      <w:r w:rsidR="0088701B">
        <w:t xml:space="preserve"> [cit. 2014-07-12]. Dostupné z: </w:t>
      </w:r>
      <w:hyperlink r:id="rId31" w:history="1">
        <w:r w:rsidRPr="009029E2">
          <w:rPr>
            <w:rStyle w:val="Hypertextovodkaz"/>
          </w:rPr>
          <w:t>http://gpsfreemaps.net/navody/security/komplexni-cesky-a-slovensky-wordlist-ke-stazeni</w:t>
        </w:r>
      </w:hyperlink>
      <w:bookmarkEnd w:id="51"/>
    </w:p>
    <w:p w:rsidR="00860758" w:rsidRPr="00860758" w:rsidRDefault="00860758" w:rsidP="00860758">
      <w:pPr>
        <w:pStyle w:val="ZP-Citace"/>
        <w:ind w:left="426"/>
        <w:rPr>
          <w:color w:val="0000FF" w:themeColor="hyperlink"/>
          <w:u w:val="single"/>
        </w:rPr>
      </w:pPr>
      <w:bookmarkStart w:id="52" w:name="_Ref393026777"/>
      <w:r w:rsidRPr="00860758">
        <w:t>Notepad++ [online]. 2011 [cit. 2014-07-13]. Dostupné z: </w:t>
      </w:r>
      <w:hyperlink r:id="rId32" w:history="1">
        <w:r w:rsidRPr="00860758">
          <w:rPr>
            <w:rStyle w:val="Hypertextovodkaz"/>
          </w:rPr>
          <w:t>http://notepad-plus-plus.org/</w:t>
        </w:r>
      </w:hyperlink>
      <w:bookmarkEnd w:id="52"/>
    </w:p>
    <w:p w:rsidR="005B32FB" w:rsidRPr="00860758" w:rsidRDefault="00860758" w:rsidP="00860758">
      <w:pPr>
        <w:pStyle w:val="ZP-Citace"/>
        <w:ind w:left="426"/>
        <w:rPr>
          <w:color w:val="0000FF" w:themeColor="hyperlink"/>
          <w:u w:val="single"/>
        </w:rPr>
      </w:pPr>
      <w:bookmarkStart w:id="53" w:name="_Ref393026778"/>
      <w:proofErr w:type="spellStart"/>
      <w:r w:rsidRPr="00860758">
        <w:t>Clock</w:t>
      </w:r>
      <w:proofErr w:type="spellEnd"/>
      <w:r w:rsidRPr="00860758">
        <w:t xml:space="preserve"> - C++ Reference. C++ Reference [online]. 2000-2014 [cit. 2014-07-13]. Dostupné z:</w:t>
      </w:r>
      <w:r>
        <w:t xml:space="preserve"> </w:t>
      </w:r>
      <w:hyperlink r:id="rId33" w:history="1">
        <w:r w:rsidRPr="00860758">
          <w:rPr>
            <w:rStyle w:val="Hypertextovodkaz"/>
          </w:rPr>
          <w:t>http://www.cplusplus.com/reference/ctime/clock/</w:t>
        </w:r>
      </w:hyperlink>
      <w:bookmarkEnd w:id="53"/>
    </w:p>
    <w:p w:rsidR="00860758" w:rsidRPr="00860758" w:rsidRDefault="00860758" w:rsidP="00860758">
      <w:pPr>
        <w:pStyle w:val="ZP-Citace"/>
        <w:ind w:left="426"/>
        <w:rPr>
          <w:color w:val="0000FF" w:themeColor="hyperlink"/>
          <w:u w:val="single"/>
        </w:rPr>
      </w:pPr>
      <w:bookmarkStart w:id="54" w:name="_Ref393026779"/>
      <w:proofErr w:type="spellStart"/>
      <w:r w:rsidRPr="00860758">
        <w:t>Get-Random</w:t>
      </w:r>
      <w:proofErr w:type="spellEnd"/>
      <w:r w:rsidRPr="00860758">
        <w:t>. Microsoft TechNet [online]. 2012 [cit. 2014-07-13]. Dostupné z: </w:t>
      </w:r>
      <w:hyperlink r:id="rId34" w:history="1">
        <w:r w:rsidRPr="00860758">
          <w:rPr>
            <w:rStyle w:val="Hypertextovodkaz"/>
          </w:rPr>
          <w:t>http://technet.microsoft.com/en-us/library/hh849905(v=wps.620).aspx</w:t>
        </w:r>
      </w:hyperlink>
      <w:bookmarkEnd w:id="54"/>
    </w:p>
    <w:p w:rsidR="00860758" w:rsidRDefault="00860758" w:rsidP="00860758">
      <w:pPr>
        <w:pStyle w:val="ZP-Citace"/>
        <w:numPr>
          <w:ilvl w:val="0"/>
          <w:numId w:val="0"/>
        </w:numPr>
        <w:ind w:left="426"/>
        <w:rPr>
          <w:rStyle w:val="Hypertextovodkaz"/>
        </w:rPr>
      </w:pPr>
    </w:p>
    <w:p w:rsidR="009B3AFA" w:rsidRPr="009B3AFA" w:rsidRDefault="009B3AFA" w:rsidP="009B3AFA"/>
    <w:p w:rsidR="009B3AFA" w:rsidRPr="009B3AFA" w:rsidRDefault="009B3AFA" w:rsidP="009B3AFA">
      <w:pPr>
        <w:pStyle w:val="ZP-Nadpis"/>
      </w:pPr>
    </w:p>
    <w:p w:rsidR="009B3AFA" w:rsidRPr="009B3AFA" w:rsidRDefault="009B3AFA" w:rsidP="009B3AFA">
      <w:pPr>
        <w:pStyle w:val="ZP-Nadpis"/>
        <w:sectPr w:rsidR="009B3AFA" w:rsidRPr="009B3AFA" w:rsidSect="009B3AFA">
          <w:headerReference w:type="default" r:id="rId35"/>
          <w:pgSz w:w="11906" w:h="16838"/>
          <w:pgMar w:top="1701" w:right="1701" w:bottom="2381" w:left="1701" w:header="964" w:footer="709" w:gutter="0"/>
          <w:pgNumType w:fmt="numberInDash"/>
          <w:cols w:space="708"/>
          <w:docGrid w:linePitch="360"/>
        </w:sectPr>
      </w:pPr>
    </w:p>
    <w:p w:rsidR="009B3AFA" w:rsidRPr="009B3AFA" w:rsidRDefault="009B3AFA" w:rsidP="009B3AFA">
      <w:pPr>
        <w:pStyle w:val="Nadpis1"/>
      </w:pPr>
      <w:bookmarkStart w:id="55" w:name="_Toc365288262"/>
      <w:r w:rsidRPr="009B3AFA">
        <w:lastRenderedPageBreak/>
        <w:t>Seznam příloh</w:t>
      </w:r>
      <w:bookmarkEnd w:id="55"/>
    </w:p>
    <w:p w:rsidR="009B3AFA" w:rsidRDefault="009B3AFA">
      <w:pPr>
        <w:pStyle w:val="Obsah1"/>
        <w:tabs>
          <w:tab w:val="left" w:pos="1320"/>
        </w:tabs>
        <w:rPr>
          <w:rFonts w:asciiTheme="minorHAnsi" w:eastAsiaTheme="minorEastAsia" w:hAnsiTheme="minorHAnsi"/>
          <w:noProof/>
          <w:lang w:eastAsia="cs-CZ"/>
        </w:rPr>
      </w:pPr>
      <w:r w:rsidRPr="009B3AFA">
        <w:fldChar w:fldCharType="begin"/>
      </w:r>
      <w:r w:rsidRPr="009B3AFA">
        <w:instrText xml:space="preserve"> TOC \t "ZP-Příloha;1" </w:instrText>
      </w:r>
      <w:r w:rsidRPr="009B3AFA">
        <w:fldChar w:fldCharType="separate"/>
      </w:r>
      <w:r w:rsidRPr="00955C6A">
        <w:rPr>
          <w:noProof/>
          <w:color w:val="000000"/>
          <w14:scene3d>
            <w14:camera w14:prst="orthographicFront"/>
            <w14:lightRig w14:rig="threePt" w14:dir="t">
              <w14:rot w14:lat="0" w14:lon="0" w14:rev="0"/>
            </w14:lightRig>
          </w14:scene3d>
        </w:rPr>
        <w:t>Příloha A:</w:t>
      </w:r>
      <w:r>
        <w:rPr>
          <w:rFonts w:asciiTheme="minorHAnsi" w:eastAsiaTheme="minorEastAsia" w:hAnsiTheme="minorHAnsi"/>
          <w:noProof/>
          <w:lang w:eastAsia="cs-CZ"/>
        </w:rPr>
        <w:tab/>
      </w:r>
      <w:r>
        <w:rPr>
          <w:noProof/>
        </w:rPr>
        <w:t>Naměřené hodnoty</w:t>
      </w:r>
      <w:r>
        <w:rPr>
          <w:noProof/>
        </w:rPr>
        <w:tab/>
      </w:r>
      <w:r>
        <w:rPr>
          <w:noProof/>
        </w:rPr>
        <w:fldChar w:fldCharType="begin"/>
      </w:r>
      <w:r>
        <w:rPr>
          <w:noProof/>
        </w:rPr>
        <w:instrText xml:space="preserve"> PAGEREF _Toc393028525 \h </w:instrText>
      </w:r>
      <w:r>
        <w:rPr>
          <w:noProof/>
        </w:rPr>
      </w:r>
      <w:r>
        <w:rPr>
          <w:noProof/>
        </w:rPr>
        <w:fldChar w:fldCharType="separate"/>
      </w:r>
      <w:r w:rsidR="007A509F">
        <w:rPr>
          <w:noProof/>
        </w:rPr>
        <w:t>II</w:t>
      </w:r>
      <w:r>
        <w:rPr>
          <w:noProof/>
        </w:rPr>
        <w:fldChar w:fldCharType="end"/>
      </w:r>
    </w:p>
    <w:p w:rsidR="009B3AFA" w:rsidRPr="009B3AFA" w:rsidRDefault="009B3AFA" w:rsidP="009B3AFA">
      <w:r w:rsidRPr="009B3AFA">
        <w:fldChar w:fldCharType="end"/>
      </w:r>
    </w:p>
    <w:p w:rsidR="009B3AFA" w:rsidRPr="009B3AFA" w:rsidRDefault="009B3AFA" w:rsidP="009B3AFA">
      <w:pPr>
        <w:ind w:firstLine="0"/>
      </w:pPr>
      <w:bookmarkStart w:id="56" w:name="_Toc335815013"/>
      <w:r w:rsidRPr="009B3AFA">
        <w:t>Součástí BP/DP je CD/DVD.</w:t>
      </w:r>
    </w:p>
    <w:p w:rsidR="009B3AFA" w:rsidRPr="009B3AFA" w:rsidRDefault="009B3AFA" w:rsidP="009B3AFA">
      <w:pPr>
        <w:ind w:firstLine="0"/>
      </w:pPr>
      <w:r w:rsidRPr="009B3AFA">
        <w:t>Adresářová struktura přiloženého CD/DVD</w:t>
      </w:r>
      <w:bookmarkEnd w:id="56"/>
      <w:r w:rsidRPr="009B3AFA">
        <w:t>:</w:t>
      </w:r>
    </w:p>
    <w:p w:rsidR="005B32FB" w:rsidRDefault="005B32FB" w:rsidP="005B32FB">
      <w:pPr>
        <w:pStyle w:val="ZP-Citace"/>
        <w:numPr>
          <w:ilvl w:val="0"/>
          <w:numId w:val="0"/>
        </w:numPr>
        <w:ind w:left="1429" w:hanging="360"/>
        <w:rPr>
          <w:rStyle w:val="Hypertextovodkaz"/>
        </w:rPr>
      </w:pPr>
    </w:p>
    <w:p w:rsidR="009B3AFA" w:rsidRDefault="009B3AFA">
      <w:pPr>
        <w:spacing w:after="200" w:line="276" w:lineRule="auto"/>
        <w:ind w:firstLine="0"/>
        <w:jc w:val="left"/>
        <w:rPr>
          <w:rStyle w:val="Hypertextovodkaz"/>
        </w:rPr>
      </w:pPr>
      <w:r>
        <w:rPr>
          <w:rStyle w:val="Hypertextovodkaz"/>
        </w:rPr>
        <w:br w:type="page"/>
      </w:r>
    </w:p>
    <w:p w:rsidR="005B32FB" w:rsidRPr="009E499E" w:rsidRDefault="00606D44" w:rsidP="009E499E">
      <w:pPr>
        <w:pStyle w:val="ZP-Ploha"/>
        <w:rPr>
          <w:rStyle w:val="Hypertextovodkaz"/>
          <w:color w:val="auto"/>
          <w:u w:val="none"/>
        </w:rPr>
      </w:pPr>
      <w:bookmarkStart w:id="57" w:name="_Toc365288263"/>
      <w:bookmarkStart w:id="58" w:name="_Ref361992047"/>
      <w:bookmarkStart w:id="59" w:name="_Ref361991993"/>
      <w:bookmarkStart w:id="60" w:name="_Ref361991988"/>
      <w:bookmarkStart w:id="61" w:name="_Ref361991985"/>
      <w:bookmarkStart w:id="62" w:name="_Ref361991981"/>
      <w:bookmarkStart w:id="63" w:name="_Ref361991979"/>
      <w:bookmarkStart w:id="64" w:name="_Ref361991966"/>
      <w:bookmarkStart w:id="65" w:name="_Toc393028525"/>
      <w:r w:rsidRPr="00606D44">
        <w:lastRenderedPageBreak/>
        <w:t>Naměřené hodnoty</w:t>
      </w:r>
      <w:bookmarkEnd w:id="57"/>
      <w:bookmarkEnd w:id="58"/>
      <w:bookmarkEnd w:id="59"/>
      <w:bookmarkEnd w:id="60"/>
      <w:bookmarkEnd w:id="61"/>
      <w:bookmarkEnd w:id="62"/>
      <w:bookmarkEnd w:id="63"/>
      <w:bookmarkEnd w:id="64"/>
      <w:bookmarkEnd w:id="65"/>
    </w:p>
    <w:p w:rsidR="005B32FB" w:rsidRDefault="005B32FB" w:rsidP="009B3AFA">
      <w:pPr>
        <w:pStyle w:val="ZP-Citace"/>
        <w:numPr>
          <w:ilvl w:val="0"/>
          <w:numId w:val="0"/>
        </w:numPr>
        <w:rPr>
          <w:rStyle w:val="Hypertextovodkaz"/>
        </w:rPr>
      </w:pPr>
    </w:p>
    <w:p w:rsidR="005B32FB" w:rsidRPr="008A1B7D" w:rsidRDefault="004823B3" w:rsidP="008A1B7D">
      <w:pPr>
        <w:ind w:firstLine="0"/>
        <w:rPr>
          <w:rStyle w:val="Hypertextovodkaz"/>
          <w:color w:val="auto"/>
          <w:u w:val="none"/>
        </w:rPr>
      </w:pPr>
      <w:r w:rsidRPr="004823B3">
        <w:t xml:space="preserve">Tabulka </w:t>
      </w:r>
      <w:proofErr w:type="gramStart"/>
      <w:r w:rsidRPr="004823B3">
        <w:t>A.1:</w:t>
      </w:r>
      <w:r w:rsidRPr="004823B3">
        <w:tab/>
        <w:t>Tabulka</w:t>
      </w:r>
      <w:proofErr w:type="gramEnd"/>
      <w:r w:rsidRPr="004823B3">
        <w:t xml:space="preserve"> naměřených hodnot pro B+ strom</w:t>
      </w:r>
    </w:p>
    <w:tbl>
      <w:tblPr>
        <w:tblStyle w:val="Mkatabulky"/>
        <w:tblW w:w="8463" w:type="dxa"/>
        <w:tblLook w:val="04A0" w:firstRow="1" w:lastRow="0" w:firstColumn="1" w:lastColumn="0" w:noHBand="0" w:noVBand="1"/>
      </w:tblPr>
      <w:tblGrid>
        <w:gridCol w:w="1838"/>
        <w:gridCol w:w="3260"/>
        <w:gridCol w:w="3365"/>
      </w:tblGrid>
      <w:tr w:rsidR="005B32FB" w:rsidTr="005B32FB">
        <w:trPr>
          <w:trHeight w:val="608"/>
        </w:trPr>
        <w:tc>
          <w:tcPr>
            <w:tcW w:w="1838" w:type="dxa"/>
          </w:tcPr>
          <w:p w:rsidR="005B32FB" w:rsidRPr="005B32FB" w:rsidRDefault="005B32FB" w:rsidP="005B32FB"/>
        </w:tc>
        <w:tc>
          <w:tcPr>
            <w:tcW w:w="3260" w:type="dxa"/>
          </w:tcPr>
          <w:p w:rsidR="005B32FB" w:rsidRPr="005B32FB" w:rsidRDefault="005B32FB" w:rsidP="005B32FB">
            <w:r>
              <w:t>Setříděné N-gramy</w:t>
            </w:r>
          </w:p>
        </w:tc>
        <w:tc>
          <w:tcPr>
            <w:tcW w:w="3365" w:type="dxa"/>
          </w:tcPr>
          <w:p w:rsidR="005B32FB" w:rsidRPr="005B32FB" w:rsidRDefault="005B32FB" w:rsidP="005B32FB">
            <w:r>
              <w:t>Nes</w:t>
            </w:r>
            <w:r w:rsidRPr="005B32FB">
              <w:t>etříděné N-gramy</w:t>
            </w:r>
          </w:p>
        </w:tc>
      </w:tr>
      <w:tr w:rsidR="005B32FB" w:rsidTr="005B32FB">
        <w:trPr>
          <w:trHeight w:val="608"/>
        </w:trPr>
        <w:tc>
          <w:tcPr>
            <w:tcW w:w="1838" w:type="dxa"/>
          </w:tcPr>
          <w:p w:rsidR="005B32FB" w:rsidRPr="005B32FB" w:rsidRDefault="005B32FB" w:rsidP="005B32FB"/>
        </w:tc>
        <w:tc>
          <w:tcPr>
            <w:tcW w:w="3260" w:type="dxa"/>
          </w:tcPr>
          <w:p w:rsidR="005B32FB" w:rsidRPr="005B32FB" w:rsidRDefault="005B32FB" w:rsidP="005B32FB">
            <w:r w:rsidRPr="005B32FB">
              <w:t>Sestavení B+ stromu [s]</w:t>
            </w:r>
          </w:p>
        </w:tc>
        <w:tc>
          <w:tcPr>
            <w:tcW w:w="3365" w:type="dxa"/>
          </w:tcPr>
          <w:p w:rsidR="005B32FB" w:rsidRPr="005B32FB" w:rsidRDefault="005B32FB" w:rsidP="005B32FB">
            <w:r w:rsidRPr="005B32FB">
              <w:t>Sestavení B+ stromu [s]</w:t>
            </w:r>
          </w:p>
        </w:tc>
      </w:tr>
      <w:tr w:rsidR="005B32FB" w:rsidTr="005B32FB">
        <w:trPr>
          <w:trHeight w:val="354"/>
        </w:trPr>
        <w:tc>
          <w:tcPr>
            <w:tcW w:w="1838" w:type="dxa"/>
          </w:tcPr>
          <w:p w:rsidR="005B32FB" w:rsidRPr="005B32FB" w:rsidRDefault="005B32FB" w:rsidP="00EE57BA">
            <w:pPr>
              <w:ind w:firstLine="0"/>
            </w:pPr>
            <w:r w:rsidRPr="005B32FB">
              <w:t>2gm1M[_</w:t>
            </w:r>
            <w:r w:rsidR="00EE57BA">
              <w:t>sort</w:t>
            </w:r>
            <w:r w:rsidRPr="005B32FB">
              <w:t>].txt</w:t>
            </w:r>
          </w:p>
        </w:tc>
        <w:tc>
          <w:tcPr>
            <w:tcW w:w="3260" w:type="dxa"/>
          </w:tcPr>
          <w:p w:rsidR="005B32FB" w:rsidRPr="005B32FB" w:rsidRDefault="005B32FB" w:rsidP="005B32FB">
            <w:r>
              <w:t>8,734</w:t>
            </w:r>
          </w:p>
        </w:tc>
        <w:tc>
          <w:tcPr>
            <w:tcW w:w="3365" w:type="dxa"/>
          </w:tcPr>
          <w:p w:rsidR="005B32FB" w:rsidRPr="005B32FB" w:rsidRDefault="001544E2" w:rsidP="005B32FB">
            <w:r>
              <w:t>7,812</w:t>
            </w:r>
          </w:p>
        </w:tc>
      </w:tr>
      <w:tr w:rsidR="005B32FB" w:rsidTr="005B32FB">
        <w:trPr>
          <w:trHeight w:val="354"/>
        </w:trPr>
        <w:tc>
          <w:tcPr>
            <w:tcW w:w="1838" w:type="dxa"/>
          </w:tcPr>
          <w:p w:rsidR="005B32FB" w:rsidRPr="005B32FB" w:rsidRDefault="005B32FB" w:rsidP="005B32FB">
            <w:pPr>
              <w:ind w:firstLine="0"/>
            </w:pPr>
          </w:p>
        </w:tc>
        <w:tc>
          <w:tcPr>
            <w:tcW w:w="3260" w:type="dxa"/>
          </w:tcPr>
          <w:p w:rsidR="005B32FB" w:rsidRPr="005B32FB" w:rsidRDefault="005B32FB" w:rsidP="005B32FB">
            <w:r>
              <w:t>8,672</w:t>
            </w:r>
          </w:p>
        </w:tc>
        <w:tc>
          <w:tcPr>
            <w:tcW w:w="3365" w:type="dxa"/>
          </w:tcPr>
          <w:p w:rsidR="005B32FB" w:rsidRPr="005B32FB" w:rsidRDefault="001544E2" w:rsidP="005B32FB">
            <w:r>
              <w:t>7,781</w:t>
            </w:r>
          </w:p>
        </w:tc>
      </w:tr>
      <w:tr w:rsidR="005B32FB" w:rsidTr="005B32FB">
        <w:trPr>
          <w:trHeight w:val="354"/>
        </w:trPr>
        <w:tc>
          <w:tcPr>
            <w:tcW w:w="1838" w:type="dxa"/>
          </w:tcPr>
          <w:p w:rsidR="005B32FB" w:rsidRPr="005B32FB" w:rsidRDefault="005B32FB" w:rsidP="005B32FB">
            <w:pPr>
              <w:ind w:firstLine="0"/>
            </w:pPr>
          </w:p>
        </w:tc>
        <w:tc>
          <w:tcPr>
            <w:tcW w:w="3260" w:type="dxa"/>
          </w:tcPr>
          <w:p w:rsidR="005B32FB" w:rsidRPr="005B32FB" w:rsidRDefault="005B32FB" w:rsidP="005B32FB">
            <w:r>
              <w:t>8,672</w:t>
            </w:r>
          </w:p>
        </w:tc>
        <w:tc>
          <w:tcPr>
            <w:tcW w:w="3365" w:type="dxa"/>
          </w:tcPr>
          <w:p w:rsidR="005B32FB" w:rsidRPr="005B32FB" w:rsidRDefault="001544E2" w:rsidP="005B32FB">
            <w:r>
              <w:t>7,797</w:t>
            </w:r>
          </w:p>
        </w:tc>
      </w:tr>
      <w:tr w:rsidR="005B32FB" w:rsidTr="005B32FB">
        <w:trPr>
          <w:trHeight w:val="354"/>
        </w:trPr>
        <w:tc>
          <w:tcPr>
            <w:tcW w:w="1838" w:type="dxa"/>
          </w:tcPr>
          <w:p w:rsidR="005B32FB" w:rsidRPr="005B32FB" w:rsidRDefault="005B32FB" w:rsidP="005B32FB">
            <w:pPr>
              <w:ind w:firstLine="0"/>
            </w:pPr>
          </w:p>
        </w:tc>
        <w:tc>
          <w:tcPr>
            <w:tcW w:w="3260" w:type="dxa"/>
          </w:tcPr>
          <w:p w:rsidR="005B32FB" w:rsidRPr="005B32FB" w:rsidRDefault="005B32FB" w:rsidP="005B32FB">
            <w:r>
              <w:t>8,781</w:t>
            </w:r>
          </w:p>
        </w:tc>
        <w:tc>
          <w:tcPr>
            <w:tcW w:w="3365" w:type="dxa"/>
          </w:tcPr>
          <w:p w:rsidR="005B32FB" w:rsidRPr="005B32FB" w:rsidRDefault="001544E2" w:rsidP="005B32FB">
            <w:r>
              <w:t>7,781</w:t>
            </w:r>
          </w:p>
        </w:tc>
      </w:tr>
      <w:tr w:rsidR="005B32FB" w:rsidTr="005B32FB">
        <w:trPr>
          <w:trHeight w:val="354"/>
        </w:trPr>
        <w:tc>
          <w:tcPr>
            <w:tcW w:w="1838" w:type="dxa"/>
          </w:tcPr>
          <w:p w:rsidR="005B32FB" w:rsidRPr="005B32FB" w:rsidRDefault="005B32FB" w:rsidP="005B32FB">
            <w:pPr>
              <w:ind w:firstLine="0"/>
            </w:pPr>
          </w:p>
        </w:tc>
        <w:tc>
          <w:tcPr>
            <w:tcW w:w="3260" w:type="dxa"/>
          </w:tcPr>
          <w:p w:rsidR="005B32FB" w:rsidRPr="005B32FB" w:rsidRDefault="005B32FB" w:rsidP="005B32FB">
            <w:r>
              <w:t>8,765</w:t>
            </w:r>
          </w:p>
        </w:tc>
        <w:tc>
          <w:tcPr>
            <w:tcW w:w="3365" w:type="dxa"/>
          </w:tcPr>
          <w:p w:rsidR="005B32FB" w:rsidRPr="005B32FB" w:rsidRDefault="001544E2" w:rsidP="005B32FB">
            <w:r>
              <w:t>7,797</w:t>
            </w:r>
          </w:p>
        </w:tc>
      </w:tr>
      <w:tr w:rsidR="005B32FB" w:rsidTr="005B32FB">
        <w:trPr>
          <w:trHeight w:val="354"/>
        </w:trPr>
        <w:tc>
          <w:tcPr>
            <w:tcW w:w="1838" w:type="dxa"/>
          </w:tcPr>
          <w:p w:rsidR="005B32FB" w:rsidRPr="005B32FB" w:rsidRDefault="001544E2" w:rsidP="005B32FB">
            <w:pPr>
              <w:ind w:firstLine="0"/>
            </w:pPr>
            <w:r>
              <w:t>průměr</w:t>
            </w:r>
          </w:p>
        </w:tc>
        <w:tc>
          <w:tcPr>
            <w:tcW w:w="3260" w:type="dxa"/>
          </w:tcPr>
          <w:p w:rsidR="005B32FB" w:rsidRPr="005B32FB" w:rsidRDefault="00466E5C" w:rsidP="005B32FB">
            <w:r>
              <w:t>8,7248</w:t>
            </w:r>
          </w:p>
        </w:tc>
        <w:tc>
          <w:tcPr>
            <w:tcW w:w="3365" w:type="dxa"/>
          </w:tcPr>
          <w:p w:rsidR="005B32FB" w:rsidRPr="005B32FB" w:rsidRDefault="00466E5C" w:rsidP="005B32FB">
            <w:r>
              <w:t>7,7936</w:t>
            </w:r>
          </w:p>
        </w:tc>
      </w:tr>
      <w:tr w:rsidR="005B32FB" w:rsidTr="005B32FB">
        <w:trPr>
          <w:trHeight w:val="354"/>
        </w:trPr>
        <w:tc>
          <w:tcPr>
            <w:tcW w:w="1838" w:type="dxa"/>
          </w:tcPr>
          <w:p w:rsidR="005B32FB" w:rsidRPr="005B32FB" w:rsidRDefault="005B32FB" w:rsidP="005B32FB">
            <w:pPr>
              <w:ind w:firstLine="0"/>
            </w:pPr>
            <w:r w:rsidRPr="005B32FB">
              <w:t>CZ[_sort].txt</w:t>
            </w:r>
          </w:p>
        </w:tc>
        <w:tc>
          <w:tcPr>
            <w:tcW w:w="3260" w:type="dxa"/>
          </w:tcPr>
          <w:p w:rsidR="00EE57BA" w:rsidRPr="005B32FB" w:rsidRDefault="00EE57BA" w:rsidP="00EE57BA">
            <w:r>
              <w:t>74,596</w:t>
            </w:r>
          </w:p>
        </w:tc>
        <w:tc>
          <w:tcPr>
            <w:tcW w:w="3365" w:type="dxa"/>
          </w:tcPr>
          <w:p w:rsidR="005B32FB" w:rsidRPr="005B32FB" w:rsidRDefault="00466E5C" w:rsidP="005B32FB">
            <w:r>
              <w:t>68,846</w:t>
            </w:r>
          </w:p>
        </w:tc>
      </w:tr>
      <w:tr w:rsidR="005B32FB" w:rsidTr="005B32FB">
        <w:trPr>
          <w:trHeight w:val="354"/>
        </w:trPr>
        <w:tc>
          <w:tcPr>
            <w:tcW w:w="1838" w:type="dxa"/>
          </w:tcPr>
          <w:p w:rsidR="005B32FB" w:rsidRPr="005B32FB" w:rsidRDefault="005B32FB" w:rsidP="005B32FB">
            <w:pPr>
              <w:ind w:firstLine="0"/>
            </w:pPr>
          </w:p>
        </w:tc>
        <w:tc>
          <w:tcPr>
            <w:tcW w:w="3260" w:type="dxa"/>
          </w:tcPr>
          <w:p w:rsidR="005B32FB" w:rsidRPr="005B32FB" w:rsidRDefault="00EE57BA" w:rsidP="005B32FB">
            <w:r>
              <w:t>74,674</w:t>
            </w:r>
          </w:p>
        </w:tc>
        <w:tc>
          <w:tcPr>
            <w:tcW w:w="3365" w:type="dxa"/>
          </w:tcPr>
          <w:p w:rsidR="005B32FB" w:rsidRPr="005B32FB" w:rsidRDefault="00466E5C" w:rsidP="005B32FB">
            <w:r>
              <w:t>68,408</w:t>
            </w:r>
          </w:p>
        </w:tc>
      </w:tr>
      <w:tr w:rsidR="005B32FB" w:rsidTr="005B32FB">
        <w:trPr>
          <w:trHeight w:val="354"/>
        </w:trPr>
        <w:tc>
          <w:tcPr>
            <w:tcW w:w="1838" w:type="dxa"/>
          </w:tcPr>
          <w:p w:rsidR="005B32FB" w:rsidRPr="005B32FB" w:rsidRDefault="005B32FB" w:rsidP="005B32FB">
            <w:pPr>
              <w:ind w:firstLine="0"/>
            </w:pPr>
          </w:p>
        </w:tc>
        <w:tc>
          <w:tcPr>
            <w:tcW w:w="3260" w:type="dxa"/>
          </w:tcPr>
          <w:p w:rsidR="005B32FB" w:rsidRPr="005B32FB" w:rsidRDefault="00EE57BA" w:rsidP="00EE57BA">
            <w:r>
              <w:t>74,576</w:t>
            </w:r>
          </w:p>
        </w:tc>
        <w:tc>
          <w:tcPr>
            <w:tcW w:w="3365" w:type="dxa"/>
          </w:tcPr>
          <w:p w:rsidR="005B32FB" w:rsidRPr="005B32FB" w:rsidRDefault="00466E5C" w:rsidP="005B32FB">
            <w:r>
              <w:t>68,299</w:t>
            </w:r>
          </w:p>
        </w:tc>
      </w:tr>
      <w:tr w:rsidR="005B32FB" w:rsidTr="005B32FB">
        <w:trPr>
          <w:trHeight w:val="354"/>
        </w:trPr>
        <w:tc>
          <w:tcPr>
            <w:tcW w:w="1838" w:type="dxa"/>
          </w:tcPr>
          <w:p w:rsidR="005B32FB" w:rsidRPr="005B32FB" w:rsidRDefault="005B32FB" w:rsidP="005B32FB">
            <w:pPr>
              <w:ind w:firstLine="0"/>
            </w:pPr>
          </w:p>
        </w:tc>
        <w:tc>
          <w:tcPr>
            <w:tcW w:w="3260" w:type="dxa"/>
          </w:tcPr>
          <w:p w:rsidR="005B32FB" w:rsidRPr="005B32FB" w:rsidRDefault="00EE57BA" w:rsidP="005B32FB">
            <w:r>
              <w:t>74,612</w:t>
            </w:r>
          </w:p>
        </w:tc>
        <w:tc>
          <w:tcPr>
            <w:tcW w:w="3365" w:type="dxa"/>
          </w:tcPr>
          <w:p w:rsidR="005B32FB" w:rsidRPr="005B32FB" w:rsidRDefault="00466E5C" w:rsidP="005B32FB">
            <w:r>
              <w:t>68,356</w:t>
            </w:r>
          </w:p>
        </w:tc>
      </w:tr>
      <w:tr w:rsidR="005B32FB" w:rsidTr="005B32FB">
        <w:trPr>
          <w:trHeight w:val="354"/>
        </w:trPr>
        <w:tc>
          <w:tcPr>
            <w:tcW w:w="1838" w:type="dxa"/>
          </w:tcPr>
          <w:p w:rsidR="005B32FB" w:rsidRPr="005B32FB" w:rsidRDefault="005B32FB" w:rsidP="005B32FB">
            <w:pPr>
              <w:ind w:firstLine="0"/>
            </w:pPr>
          </w:p>
        </w:tc>
        <w:tc>
          <w:tcPr>
            <w:tcW w:w="3260" w:type="dxa"/>
          </w:tcPr>
          <w:p w:rsidR="005B32FB" w:rsidRPr="005B32FB" w:rsidRDefault="00EE57BA" w:rsidP="005B32FB">
            <w:r>
              <w:t>74,530</w:t>
            </w:r>
          </w:p>
        </w:tc>
        <w:tc>
          <w:tcPr>
            <w:tcW w:w="3365" w:type="dxa"/>
          </w:tcPr>
          <w:p w:rsidR="005B32FB" w:rsidRPr="005B32FB" w:rsidRDefault="00466E5C" w:rsidP="005B32FB">
            <w:r>
              <w:t>68,408</w:t>
            </w:r>
          </w:p>
        </w:tc>
      </w:tr>
      <w:tr w:rsidR="005B32FB" w:rsidTr="005B32FB">
        <w:trPr>
          <w:trHeight w:val="354"/>
        </w:trPr>
        <w:tc>
          <w:tcPr>
            <w:tcW w:w="1838" w:type="dxa"/>
          </w:tcPr>
          <w:p w:rsidR="005B32FB" w:rsidRPr="005B32FB" w:rsidRDefault="00EE57BA" w:rsidP="005B32FB">
            <w:pPr>
              <w:ind w:firstLine="0"/>
            </w:pPr>
            <w:r>
              <w:t>průměr</w:t>
            </w:r>
          </w:p>
        </w:tc>
        <w:tc>
          <w:tcPr>
            <w:tcW w:w="3260" w:type="dxa"/>
          </w:tcPr>
          <w:p w:rsidR="005B32FB" w:rsidRPr="005B32FB" w:rsidRDefault="00B42F6B" w:rsidP="005B32FB">
            <w:r>
              <w:t>74,5976</w:t>
            </w:r>
          </w:p>
        </w:tc>
        <w:tc>
          <w:tcPr>
            <w:tcW w:w="3365" w:type="dxa"/>
          </w:tcPr>
          <w:p w:rsidR="005B32FB" w:rsidRPr="005B32FB" w:rsidRDefault="00B42F6B" w:rsidP="005B32FB">
            <w:r>
              <w:t>68,4634</w:t>
            </w:r>
          </w:p>
        </w:tc>
      </w:tr>
      <w:tr w:rsidR="005B32FB" w:rsidTr="005B32FB">
        <w:trPr>
          <w:trHeight w:val="342"/>
        </w:trPr>
        <w:tc>
          <w:tcPr>
            <w:tcW w:w="1838" w:type="dxa"/>
          </w:tcPr>
          <w:p w:rsidR="005B32FB" w:rsidRPr="005B32FB" w:rsidRDefault="005B32FB" w:rsidP="005B32FB">
            <w:pPr>
              <w:ind w:firstLine="0"/>
            </w:pPr>
            <w:r w:rsidRPr="005B32FB">
              <w:t>Rt[_sort].txt</w:t>
            </w:r>
          </w:p>
        </w:tc>
        <w:tc>
          <w:tcPr>
            <w:tcW w:w="3260" w:type="dxa"/>
          </w:tcPr>
          <w:p w:rsidR="005B32FB" w:rsidRPr="005B32FB" w:rsidRDefault="00466E5C" w:rsidP="005B32FB">
            <w:r>
              <w:t>1,578</w:t>
            </w:r>
          </w:p>
        </w:tc>
        <w:tc>
          <w:tcPr>
            <w:tcW w:w="3365" w:type="dxa"/>
          </w:tcPr>
          <w:p w:rsidR="005B32FB" w:rsidRPr="005B32FB" w:rsidRDefault="00466E5C" w:rsidP="005B32FB">
            <w:r>
              <w:t>1,328</w:t>
            </w:r>
          </w:p>
        </w:tc>
      </w:tr>
      <w:tr w:rsidR="005B32FB" w:rsidTr="005B32FB">
        <w:trPr>
          <w:trHeight w:val="342"/>
        </w:trPr>
        <w:tc>
          <w:tcPr>
            <w:tcW w:w="1838" w:type="dxa"/>
          </w:tcPr>
          <w:p w:rsidR="005B32FB" w:rsidRPr="005B32FB" w:rsidRDefault="005B32FB" w:rsidP="005B32FB">
            <w:pPr>
              <w:ind w:firstLine="0"/>
            </w:pPr>
          </w:p>
        </w:tc>
        <w:tc>
          <w:tcPr>
            <w:tcW w:w="3260" w:type="dxa"/>
          </w:tcPr>
          <w:p w:rsidR="005B32FB" w:rsidRPr="005B32FB" w:rsidRDefault="00466E5C" w:rsidP="005B32FB">
            <w:r>
              <w:t>1,562</w:t>
            </w:r>
          </w:p>
        </w:tc>
        <w:tc>
          <w:tcPr>
            <w:tcW w:w="3365" w:type="dxa"/>
          </w:tcPr>
          <w:p w:rsidR="005B32FB" w:rsidRPr="005B32FB" w:rsidRDefault="00466E5C" w:rsidP="005B32FB">
            <w:r>
              <w:t>1,277</w:t>
            </w:r>
          </w:p>
        </w:tc>
      </w:tr>
      <w:tr w:rsidR="005B32FB" w:rsidTr="005B32FB">
        <w:trPr>
          <w:trHeight w:val="342"/>
        </w:trPr>
        <w:tc>
          <w:tcPr>
            <w:tcW w:w="1838" w:type="dxa"/>
          </w:tcPr>
          <w:p w:rsidR="005B32FB" w:rsidRPr="005B32FB" w:rsidRDefault="005B32FB" w:rsidP="005B32FB">
            <w:pPr>
              <w:ind w:firstLine="0"/>
            </w:pPr>
          </w:p>
        </w:tc>
        <w:tc>
          <w:tcPr>
            <w:tcW w:w="3260" w:type="dxa"/>
          </w:tcPr>
          <w:p w:rsidR="005B32FB" w:rsidRPr="005B32FB" w:rsidRDefault="00466E5C" w:rsidP="005B32FB">
            <w:r>
              <w:t>1,562</w:t>
            </w:r>
          </w:p>
        </w:tc>
        <w:tc>
          <w:tcPr>
            <w:tcW w:w="3365" w:type="dxa"/>
          </w:tcPr>
          <w:p w:rsidR="005B32FB" w:rsidRPr="005B32FB" w:rsidRDefault="00466E5C" w:rsidP="005B32FB">
            <w:r>
              <w:t>1,281</w:t>
            </w:r>
          </w:p>
        </w:tc>
      </w:tr>
      <w:tr w:rsidR="005B32FB" w:rsidTr="005B32FB">
        <w:trPr>
          <w:trHeight w:val="342"/>
        </w:trPr>
        <w:tc>
          <w:tcPr>
            <w:tcW w:w="1838" w:type="dxa"/>
          </w:tcPr>
          <w:p w:rsidR="005B32FB" w:rsidRPr="005B32FB" w:rsidRDefault="005B32FB" w:rsidP="005B32FB">
            <w:pPr>
              <w:ind w:firstLine="0"/>
            </w:pPr>
          </w:p>
        </w:tc>
        <w:tc>
          <w:tcPr>
            <w:tcW w:w="3260" w:type="dxa"/>
          </w:tcPr>
          <w:p w:rsidR="005B32FB" w:rsidRPr="005B32FB" w:rsidRDefault="00466E5C" w:rsidP="005B32FB">
            <w:r>
              <w:t>1,578</w:t>
            </w:r>
          </w:p>
        </w:tc>
        <w:tc>
          <w:tcPr>
            <w:tcW w:w="3365" w:type="dxa"/>
          </w:tcPr>
          <w:p w:rsidR="005B32FB" w:rsidRPr="005B32FB" w:rsidRDefault="00466E5C" w:rsidP="005B32FB">
            <w:r>
              <w:t>1,281</w:t>
            </w:r>
          </w:p>
        </w:tc>
      </w:tr>
      <w:tr w:rsidR="005B32FB" w:rsidTr="005B32FB">
        <w:trPr>
          <w:trHeight w:val="342"/>
        </w:trPr>
        <w:tc>
          <w:tcPr>
            <w:tcW w:w="1838" w:type="dxa"/>
          </w:tcPr>
          <w:p w:rsidR="005B32FB" w:rsidRPr="005B32FB" w:rsidRDefault="005B32FB" w:rsidP="005B32FB">
            <w:pPr>
              <w:ind w:firstLine="0"/>
            </w:pPr>
          </w:p>
        </w:tc>
        <w:tc>
          <w:tcPr>
            <w:tcW w:w="3260" w:type="dxa"/>
          </w:tcPr>
          <w:p w:rsidR="005B32FB" w:rsidRPr="005B32FB" w:rsidRDefault="00466E5C" w:rsidP="005B32FB">
            <w:r>
              <w:t>1,562</w:t>
            </w:r>
          </w:p>
        </w:tc>
        <w:tc>
          <w:tcPr>
            <w:tcW w:w="3365" w:type="dxa"/>
          </w:tcPr>
          <w:p w:rsidR="005B32FB" w:rsidRPr="005B32FB" w:rsidRDefault="00466E5C" w:rsidP="005B32FB">
            <w:r>
              <w:t>1,296</w:t>
            </w:r>
          </w:p>
        </w:tc>
      </w:tr>
      <w:tr w:rsidR="005B32FB" w:rsidTr="005B32FB">
        <w:trPr>
          <w:trHeight w:val="342"/>
        </w:trPr>
        <w:tc>
          <w:tcPr>
            <w:tcW w:w="1838" w:type="dxa"/>
          </w:tcPr>
          <w:p w:rsidR="005B32FB" w:rsidRPr="005B32FB" w:rsidRDefault="00555E0F" w:rsidP="005B32FB">
            <w:pPr>
              <w:ind w:firstLine="0"/>
            </w:pPr>
            <w:r>
              <w:t>průměr</w:t>
            </w:r>
          </w:p>
        </w:tc>
        <w:tc>
          <w:tcPr>
            <w:tcW w:w="3260" w:type="dxa"/>
          </w:tcPr>
          <w:p w:rsidR="005B32FB" w:rsidRPr="005B32FB" w:rsidRDefault="00B42F6B" w:rsidP="005B32FB">
            <w:r>
              <w:t>1,5684</w:t>
            </w:r>
          </w:p>
        </w:tc>
        <w:tc>
          <w:tcPr>
            <w:tcW w:w="3365" w:type="dxa"/>
          </w:tcPr>
          <w:p w:rsidR="005B32FB" w:rsidRPr="005B32FB" w:rsidRDefault="00B42F6B" w:rsidP="005B32FB">
            <w:r>
              <w:t>1,2926</w:t>
            </w:r>
          </w:p>
        </w:tc>
      </w:tr>
    </w:tbl>
    <w:p w:rsidR="005B32FB" w:rsidRDefault="005B32FB" w:rsidP="005B32FB">
      <w:pPr>
        <w:pStyle w:val="ZP-Citace"/>
        <w:numPr>
          <w:ilvl w:val="0"/>
          <w:numId w:val="0"/>
        </w:numPr>
        <w:ind w:left="1429" w:hanging="360"/>
      </w:pPr>
    </w:p>
    <w:sectPr w:rsidR="005B32FB" w:rsidSect="009B3AFA">
      <w:headerReference w:type="default" r:id="rId36"/>
      <w:footerReference w:type="default" r:id="rId37"/>
      <w:type w:val="continuous"/>
      <w:pgSz w:w="11906" w:h="16838"/>
      <w:pgMar w:top="1701" w:right="1701" w:bottom="2381" w:left="1701" w:header="964" w:footer="709"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EBF" w:rsidRDefault="00582EBF" w:rsidP="004C135B">
      <w:r>
        <w:separator/>
      </w:r>
    </w:p>
  </w:endnote>
  <w:endnote w:type="continuationSeparator" w:id="0">
    <w:p w:rsidR="00582EBF" w:rsidRDefault="00582EBF" w:rsidP="004C1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D44" w:rsidRDefault="00606D44" w:rsidP="007C110F">
    <w:pPr>
      <w:pStyle w:val="Zpat"/>
      <w:jc w:val="right"/>
    </w:pPr>
  </w:p>
  <w:p w:rsidR="00606D44" w:rsidRDefault="00606D44">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979420"/>
      <w:docPartObj>
        <w:docPartGallery w:val="Page Numbers (Bottom of Page)"/>
        <w:docPartUnique/>
      </w:docPartObj>
    </w:sdtPr>
    <w:sdtContent>
      <w:p w:rsidR="00606D44" w:rsidRDefault="00606D44">
        <w:pPr>
          <w:pStyle w:val="Zpat"/>
          <w:jc w:val="right"/>
        </w:pPr>
        <w:r>
          <w:fldChar w:fldCharType="begin"/>
        </w:r>
        <w:r>
          <w:instrText>PAGE   \* MERGEFORMAT</w:instrText>
        </w:r>
        <w:r>
          <w:fldChar w:fldCharType="separate"/>
        </w:r>
        <w:r w:rsidR="007A509F">
          <w:rPr>
            <w:noProof/>
          </w:rPr>
          <w:t>- 10 -</w:t>
        </w:r>
        <w:r>
          <w:fldChar w:fldCharType="end"/>
        </w:r>
      </w:p>
    </w:sdtContent>
  </w:sdt>
  <w:p w:rsidR="00606D44" w:rsidRDefault="00606D44">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2494675"/>
      <w:docPartObj>
        <w:docPartGallery w:val="Page Numbers (Bottom of Page)"/>
        <w:docPartUnique/>
      </w:docPartObj>
    </w:sdtPr>
    <w:sdtContent>
      <w:p w:rsidR="00606D44" w:rsidRDefault="00606D44" w:rsidP="003E1DA8">
        <w:pPr>
          <w:pStyle w:val="Zpat"/>
          <w:jc w:val="right"/>
        </w:pPr>
        <w:r>
          <w:fldChar w:fldCharType="begin"/>
        </w:r>
        <w:r>
          <w:instrText>PAGE   \* MERGEFORMAT</w:instrText>
        </w:r>
        <w:r>
          <w:fldChar w:fldCharType="separate"/>
        </w:r>
        <w:r w:rsidR="007A509F">
          <w:rPr>
            <w:noProof/>
          </w:rPr>
          <w:t>- 33 -</w:t>
        </w:r>
        <w:r>
          <w:fldChar w:fldCharType="end"/>
        </w:r>
      </w:p>
    </w:sdtContent>
  </w:sdt>
  <w:p w:rsidR="00606D44" w:rsidRDefault="00606D44">
    <w:pPr>
      <w:pStyle w:val="Zpa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Mkatabulky"/>
      <w:tblW w:w="0" w:type="auto"/>
      <w:tblInd w:w="38" w:type="dxa"/>
      <w:tblLook w:val="04A0" w:firstRow="1" w:lastRow="0" w:firstColumn="1" w:lastColumn="0" w:noHBand="0" w:noVBand="1"/>
    </w:tblPr>
    <w:tblGrid>
      <w:gridCol w:w="8466"/>
    </w:tblGrid>
    <w:tr w:rsidR="00606D44" w:rsidTr="00CD4379">
      <w:tc>
        <w:tcPr>
          <w:tcW w:w="9210" w:type="dxa"/>
          <w:tcBorders>
            <w:top w:val="nil"/>
            <w:left w:val="nil"/>
            <w:bottom w:val="single" w:sz="4" w:space="0" w:color="auto"/>
            <w:right w:val="nil"/>
          </w:tcBorders>
        </w:tcPr>
        <w:p w:rsidR="00606D44" w:rsidRDefault="00606D44" w:rsidP="004C135B">
          <w:pPr>
            <w:pStyle w:val="Zpat"/>
          </w:pPr>
        </w:p>
      </w:tc>
    </w:tr>
  </w:tbl>
  <w:p w:rsidR="00606D44" w:rsidRDefault="009B3AFA" w:rsidP="000231C6">
    <w:pPr>
      <w:pStyle w:val="Zpat"/>
      <w:jc w:val="right"/>
    </w:pPr>
    <w:r>
      <w:fldChar w:fldCharType="begin"/>
    </w:r>
    <w:r>
      <w:instrText xml:space="preserve"> PAGE  \* ROMAN  \* MERGEFORMAT </w:instrText>
    </w:r>
    <w:r>
      <w:fldChar w:fldCharType="separate"/>
    </w:r>
    <w:r w:rsidR="007A509F">
      <w:rPr>
        <w:noProof/>
      </w:rPr>
      <w:t>I</w:t>
    </w:r>
    <w:r>
      <w:fldChar w:fldCharType="end"/>
    </w:r>
  </w:p>
  <w:p w:rsidR="00606D44" w:rsidRDefault="00606D44" w:rsidP="004C135B">
    <w:pPr>
      <w:pStyle w:val="Zpat"/>
    </w:pPr>
  </w:p>
  <w:p w:rsidR="00606D44" w:rsidRDefault="00606D4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EBF" w:rsidRDefault="00582EBF" w:rsidP="004C135B">
      <w:r>
        <w:separator/>
      </w:r>
    </w:p>
  </w:footnote>
  <w:footnote w:type="continuationSeparator" w:id="0">
    <w:p w:rsidR="00582EBF" w:rsidRDefault="00582EBF" w:rsidP="004C13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D44" w:rsidRDefault="00606D44" w:rsidP="00146B54">
    <w:pPr>
      <w:pStyle w:val="ZP-Zahlavi"/>
    </w:pPr>
  </w:p>
  <w:p w:rsidR="00606D44" w:rsidRDefault="00606D44" w:rsidP="00146B54">
    <w:pPr>
      <w:pStyle w:val="ZP-Zahlavi"/>
    </w:pPr>
    <w:fldSimple w:instr=" STYLEREF  &quot;Nadpis 1;ZP-Nadpis 1&quot;  \* MERGEFORMAT ">
      <w:r w:rsidR="007A509F">
        <w:rPr>
          <w:noProof/>
        </w:rPr>
        <w:t>Nelineární datové struktury – stromy</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D44" w:rsidRDefault="00606D44" w:rsidP="00146B54">
    <w:pPr>
      <w:pStyle w:val="ZP-Zahlavi"/>
    </w:pPr>
  </w:p>
  <w:p w:rsidR="00606D44" w:rsidRPr="00146B54" w:rsidRDefault="00606D44" w:rsidP="00146B54">
    <w:pPr>
      <w:pStyle w:val="ZP-Zahlavi"/>
    </w:pPr>
    <w:fldSimple w:instr=" STYLEREF  &quot;Nadpis 1;ZP-Nadpis 1&quot;  \* MERGEFORMAT ">
      <w:r w:rsidR="007A509F">
        <w:rPr>
          <w:noProof/>
        </w:rPr>
        <w:t>Datové struktury</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AFA" w:rsidRDefault="009B3AFA">
    <w:r>
      <w:c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D44" w:rsidRDefault="00606D44" w:rsidP="004C135B">
    <w:pPr>
      <w:pStyle w:val="Zhlav"/>
    </w:pPr>
  </w:p>
  <w:tbl>
    <w:tblPr>
      <w:tblStyle w:val="Mkatabulky"/>
      <w:tblW w:w="0" w:type="auto"/>
      <w:tblLook w:val="04A0" w:firstRow="1" w:lastRow="0" w:firstColumn="1" w:lastColumn="0" w:noHBand="0" w:noVBand="1"/>
    </w:tblPr>
    <w:tblGrid>
      <w:gridCol w:w="8504"/>
    </w:tblGrid>
    <w:tr w:rsidR="00606D44" w:rsidTr="009F11A4">
      <w:tc>
        <w:tcPr>
          <w:tcW w:w="9210" w:type="dxa"/>
          <w:tcBorders>
            <w:top w:val="nil"/>
            <w:left w:val="nil"/>
            <w:bottom w:val="single" w:sz="4" w:space="0" w:color="auto"/>
            <w:right w:val="nil"/>
          </w:tcBorders>
        </w:tcPr>
        <w:p w:rsidR="00606D44" w:rsidRDefault="00606D44" w:rsidP="004C135B">
          <w:pPr>
            <w:pStyle w:val="Zhlav"/>
          </w:pPr>
        </w:p>
      </w:tc>
    </w:tr>
  </w:tbl>
  <w:p w:rsidR="00606D44" w:rsidRDefault="00606D44" w:rsidP="004C135B">
    <w:pPr>
      <w:pStyle w:val="Zhlav"/>
    </w:pPr>
  </w:p>
  <w:p w:rsidR="00606D44" w:rsidRDefault="00606D44" w:rsidP="004C135B">
    <w:pPr>
      <w:pStyle w:val="Zhlav"/>
    </w:pPr>
  </w:p>
  <w:p w:rsidR="00606D44" w:rsidRDefault="00606D4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74256"/>
    <w:multiLevelType w:val="hybridMultilevel"/>
    <w:tmpl w:val="29E24F56"/>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
    <w:nsid w:val="07A571FB"/>
    <w:multiLevelType w:val="hybridMultilevel"/>
    <w:tmpl w:val="DDBAE754"/>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
    <w:nsid w:val="07FA40B2"/>
    <w:multiLevelType w:val="hybridMultilevel"/>
    <w:tmpl w:val="49CA22C6"/>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3">
    <w:nsid w:val="09EF4ED9"/>
    <w:multiLevelType w:val="multilevel"/>
    <w:tmpl w:val="832EE76A"/>
    <w:styleLink w:val="Styl1"/>
    <w:lvl w:ilvl="0">
      <w:start w:val="1"/>
      <w:numFmt w:val="decimal"/>
      <w:lvlText w:val="Obrázek %1:  "/>
      <w:lvlJc w:val="left"/>
      <w:pPr>
        <w:ind w:left="360" w:hanging="360"/>
      </w:pPr>
      <w:rPr>
        <w:rFonts w:ascii="Times New Roman" w:hAnsi="Times New Roman" w:cs="Times New Roman" w:hint="default"/>
        <w:b w:val="0"/>
        <w:bCs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Obrázek %1 .%2:  "/>
      <w:lvlJc w:val="left"/>
      <w:pPr>
        <w:ind w:left="1134" w:hanging="1134"/>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4">
    <w:nsid w:val="0CBF3028"/>
    <w:multiLevelType w:val="hybridMultilevel"/>
    <w:tmpl w:val="45484D44"/>
    <w:lvl w:ilvl="0" w:tplc="04050001">
      <w:start w:val="1"/>
      <w:numFmt w:val="bullet"/>
      <w:lvlText w:val=""/>
      <w:lvlJc w:val="left"/>
      <w:pPr>
        <w:ind w:left="2149" w:hanging="360"/>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5">
    <w:nsid w:val="0EBB5E9E"/>
    <w:multiLevelType w:val="hybridMultilevel"/>
    <w:tmpl w:val="5FC805C4"/>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nsid w:val="237C02FE"/>
    <w:multiLevelType w:val="hybridMultilevel"/>
    <w:tmpl w:val="E88AA794"/>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7">
    <w:nsid w:val="3266400F"/>
    <w:multiLevelType w:val="hybridMultilevel"/>
    <w:tmpl w:val="6E4A9338"/>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8">
    <w:nsid w:val="345616B4"/>
    <w:multiLevelType w:val="multilevel"/>
    <w:tmpl w:val="38D0D858"/>
    <w:name w:val="Obrazky"/>
    <w:styleLink w:val="Styl2"/>
    <w:lvl w:ilvl="0">
      <w:start w:val="1"/>
      <w:numFmt w:val="ordinal"/>
      <w:lvlText w:val="Obrázek %1:  "/>
      <w:lvlJc w:val="left"/>
      <w:pPr>
        <w:ind w:left="360" w:hanging="360"/>
      </w:pPr>
      <w:rPr>
        <w:rFonts w:ascii="Times New Roman" w:hAnsi="Times New Roman" w:cs="Times New Roman" w:hint="default"/>
        <w:b w:val="0"/>
        <w:bCs w:val="0"/>
        <w:i/>
        <w:iCs w:val="0"/>
        <w:caps w:val="0"/>
        <w:smallCaps w:val="0"/>
        <w:strike w:val="0"/>
        <w:dstrike w:val="0"/>
        <w:vanish w:val="0"/>
        <w:spacing w:val="0"/>
        <w:kern w:val="0"/>
        <w:position w:val="0"/>
        <w:sz w:val="22"/>
        <w:u w:val="none"/>
        <w:vertAlign w:val="baseline"/>
        <w:em w:val="none"/>
      </w:rPr>
    </w:lvl>
    <w:lvl w:ilvl="1">
      <w:start w:val="1"/>
      <w:numFmt w:val="decimal"/>
      <w:lvlText w:val="Obrázek %1%2: "/>
      <w:lvlJc w:val="left"/>
      <w:pPr>
        <w:ind w:left="1134" w:hanging="1134"/>
      </w:pPr>
      <w:rPr>
        <w:rFonts w:ascii="Times New Roman" w:hAnsi="Times New Roman" w:hint="default"/>
        <w:b w:val="0"/>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9">
    <w:nsid w:val="362B52E6"/>
    <w:multiLevelType w:val="hybridMultilevel"/>
    <w:tmpl w:val="0B565C44"/>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10">
    <w:nsid w:val="3BCC4C6D"/>
    <w:multiLevelType w:val="multilevel"/>
    <w:tmpl w:val="329CE536"/>
    <w:lvl w:ilvl="0">
      <w:start w:val="1"/>
      <w:numFmt w:val="upperLetter"/>
      <w:pStyle w:val="ZP-Ploha"/>
      <w:lvlText w:val="Příloha %1:  "/>
      <w:lvlJc w:val="left"/>
      <w:pPr>
        <w:ind w:left="1778" w:hanging="360"/>
      </w:pPr>
      <w:rPr>
        <w:rFonts w:ascii="Times New Roman" w:hAnsi="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422E2575"/>
    <w:multiLevelType w:val="hybridMultilevel"/>
    <w:tmpl w:val="5382028E"/>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12">
    <w:nsid w:val="444001D1"/>
    <w:multiLevelType w:val="multilevel"/>
    <w:tmpl w:val="AFD40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473B9F"/>
    <w:multiLevelType w:val="hybridMultilevel"/>
    <w:tmpl w:val="FC3C1A1E"/>
    <w:lvl w:ilvl="0" w:tplc="04050001">
      <w:start w:val="1"/>
      <w:numFmt w:val="bullet"/>
      <w:lvlText w:val=""/>
      <w:lvlJc w:val="left"/>
      <w:pPr>
        <w:ind w:left="2007" w:hanging="360"/>
      </w:pPr>
      <w:rPr>
        <w:rFonts w:ascii="Symbol" w:hAnsi="Symbol" w:hint="default"/>
      </w:rPr>
    </w:lvl>
    <w:lvl w:ilvl="1" w:tplc="04050003" w:tentative="1">
      <w:start w:val="1"/>
      <w:numFmt w:val="bullet"/>
      <w:lvlText w:val="o"/>
      <w:lvlJc w:val="left"/>
      <w:pPr>
        <w:ind w:left="2727" w:hanging="360"/>
      </w:pPr>
      <w:rPr>
        <w:rFonts w:ascii="Courier New" w:hAnsi="Courier New" w:cs="Courier New" w:hint="default"/>
      </w:rPr>
    </w:lvl>
    <w:lvl w:ilvl="2" w:tplc="04050005" w:tentative="1">
      <w:start w:val="1"/>
      <w:numFmt w:val="bullet"/>
      <w:lvlText w:val=""/>
      <w:lvlJc w:val="left"/>
      <w:pPr>
        <w:ind w:left="3447" w:hanging="360"/>
      </w:pPr>
      <w:rPr>
        <w:rFonts w:ascii="Wingdings" w:hAnsi="Wingdings" w:hint="default"/>
      </w:rPr>
    </w:lvl>
    <w:lvl w:ilvl="3" w:tplc="04050001" w:tentative="1">
      <w:start w:val="1"/>
      <w:numFmt w:val="bullet"/>
      <w:lvlText w:val=""/>
      <w:lvlJc w:val="left"/>
      <w:pPr>
        <w:ind w:left="4167" w:hanging="360"/>
      </w:pPr>
      <w:rPr>
        <w:rFonts w:ascii="Symbol" w:hAnsi="Symbol" w:hint="default"/>
      </w:rPr>
    </w:lvl>
    <w:lvl w:ilvl="4" w:tplc="04050003" w:tentative="1">
      <w:start w:val="1"/>
      <w:numFmt w:val="bullet"/>
      <w:lvlText w:val="o"/>
      <w:lvlJc w:val="left"/>
      <w:pPr>
        <w:ind w:left="4887" w:hanging="360"/>
      </w:pPr>
      <w:rPr>
        <w:rFonts w:ascii="Courier New" w:hAnsi="Courier New" w:cs="Courier New" w:hint="default"/>
      </w:rPr>
    </w:lvl>
    <w:lvl w:ilvl="5" w:tplc="04050005" w:tentative="1">
      <w:start w:val="1"/>
      <w:numFmt w:val="bullet"/>
      <w:lvlText w:val=""/>
      <w:lvlJc w:val="left"/>
      <w:pPr>
        <w:ind w:left="5607" w:hanging="360"/>
      </w:pPr>
      <w:rPr>
        <w:rFonts w:ascii="Wingdings" w:hAnsi="Wingdings" w:hint="default"/>
      </w:rPr>
    </w:lvl>
    <w:lvl w:ilvl="6" w:tplc="04050001" w:tentative="1">
      <w:start w:val="1"/>
      <w:numFmt w:val="bullet"/>
      <w:lvlText w:val=""/>
      <w:lvlJc w:val="left"/>
      <w:pPr>
        <w:ind w:left="6327" w:hanging="360"/>
      </w:pPr>
      <w:rPr>
        <w:rFonts w:ascii="Symbol" w:hAnsi="Symbol" w:hint="default"/>
      </w:rPr>
    </w:lvl>
    <w:lvl w:ilvl="7" w:tplc="04050003" w:tentative="1">
      <w:start w:val="1"/>
      <w:numFmt w:val="bullet"/>
      <w:lvlText w:val="o"/>
      <w:lvlJc w:val="left"/>
      <w:pPr>
        <w:ind w:left="7047" w:hanging="360"/>
      </w:pPr>
      <w:rPr>
        <w:rFonts w:ascii="Courier New" w:hAnsi="Courier New" w:cs="Courier New" w:hint="default"/>
      </w:rPr>
    </w:lvl>
    <w:lvl w:ilvl="8" w:tplc="04050005" w:tentative="1">
      <w:start w:val="1"/>
      <w:numFmt w:val="bullet"/>
      <w:lvlText w:val=""/>
      <w:lvlJc w:val="left"/>
      <w:pPr>
        <w:ind w:left="7767" w:hanging="360"/>
      </w:pPr>
      <w:rPr>
        <w:rFonts w:ascii="Wingdings" w:hAnsi="Wingdings" w:hint="default"/>
      </w:rPr>
    </w:lvl>
  </w:abstractNum>
  <w:abstractNum w:abstractNumId="14">
    <w:nsid w:val="474A3264"/>
    <w:multiLevelType w:val="hybridMultilevel"/>
    <w:tmpl w:val="E1320088"/>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5">
    <w:nsid w:val="49A179EA"/>
    <w:multiLevelType w:val="multilevel"/>
    <w:tmpl w:val="34C836D4"/>
    <w:lvl w:ilvl="0">
      <w:start w:val="1"/>
      <w:numFmt w:val="decimal"/>
      <w:lvlText w:val="%1"/>
      <w:lvlJc w:val="left"/>
      <w:pPr>
        <w:tabs>
          <w:tab w:val="num" w:pos="709"/>
        </w:tabs>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ZP-Tabulka"/>
      <w:lvlText w:val="Tabulka %1.%2:"/>
      <w:lvlJc w:val="left"/>
      <w:pPr>
        <w:ind w:left="14463" w:hanging="1418"/>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6634" w:hanging="180"/>
      </w:pPr>
      <w:rPr>
        <w:rFonts w:hint="default"/>
      </w:rPr>
    </w:lvl>
    <w:lvl w:ilvl="3">
      <w:start w:val="1"/>
      <w:numFmt w:val="decimal"/>
      <w:lvlText w:val="%4."/>
      <w:lvlJc w:val="left"/>
      <w:pPr>
        <w:ind w:left="17354" w:hanging="360"/>
      </w:pPr>
      <w:rPr>
        <w:rFonts w:hint="default"/>
      </w:rPr>
    </w:lvl>
    <w:lvl w:ilvl="4">
      <w:start w:val="1"/>
      <w:numFmt w:val="lowerLetter"/>
      <w:lvlText w:val="%5."/>
      <w:lvlJc w:val="left"/>
      <w:pPr>
        <w:ind w:left="18074" w:hanging="360"/>
      </w:pPr>
      <w:rPr>
        <w:rFonts w:hint="default"/>
      </w:rPr>
    </w:lvl>
    <w:lvl w:ilvl="5">
      <w:start w:val="1"/>
      <w:numFmt w:val="lowerRoman"/>
      <w:lvlText w:val="%6."/>
      <w:lvlJc w:val="right"/>
      <w:pPr>
        <w:ind w:left="18794" w:hanging="180"/>
      </w:pPr>
      <w:rPr>
        <w:rFonts w:hint="default"/>
      </w:rPr>
    </w:lvl>
    <w:lvl w:ilvl="6">
      <w:start w:val="1"/>
      <w:numFmt w:val="decimal"/>
      <w:lvlText w:val="%7."/>
      <w:lvlJc w:val="left"/>
      <w:pPr>
        <w:ind w:left="19514" w:hanging="360"/>
      </w:pPr>
      <w:rPr>
        <w:rFonts w:hint="default"/>
      </w:rPr>
    </w:lvl>
    <w:lvl w:ilvl="7">
      <w:start w:val="1"/>
      <w:numFmt w:val="lowerLetter"/>
      <w:lvlText w:val="%8."/>
      <w:lvlJc w:val="left"/>
      <w:pPr>
        <w:ind w:left="20234" w:hanging="360"/>
      </w:pPr>
      <w:rPr>
        <w:rFonts w:hint="default"/>
      </w:rPr>
    </w:lvl>
    <w:lvl w:ilvl="8">
      <w:start w:val="1"/>
      <w:numFmt w:val="lowerRoman"/>
      <w:lvlText w:val="%9."/>
      <w:lvlJc w:val="right"/>
      <w:pPr>
        <w:ind w:left="20954" w:hanging="180"/>
      </w:pPr>
      <w:rPr>
        <w:rFonts w:hint="default"/>
      </w:rPr>
    </w:lvl>
  </w:abstractNum>
  <w:abstractNum w:abstractNumId="16">
    <w:nsid w:val="4D1B389D"/>
    <w:multiLevelType w:val="hybridMultilevel"/>
    <w:tmpl w:val="31A4F082"/>
    <w:lvl w:ilvl="0" w:tplc="77C6760C">
      <w:start w:val="1"/>
      <w:numFmt w:val="decimal"/>
      <w:pStyle w:val="ZP-Citace"/>
      <w:lvlText w:val="[%1]"/>
      <w:lvlJc w:val="left"/>
      <w:pPr>
        <w:ind w:left="142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7">
    <w:nsid w:val="51CD69F9"/>
    <w:multiLevelType w:val="hybridMultilevel"/>
    <w:tmpl w:val="8304CFCC"/>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8">
    <w:nsid w:val="54797E26"/>
    <w:multiLevelType w:val="hybridMultilevel"/>
    <w:tmpl w:val="B82ACF76"/>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9">
    <w:nsid w:val="58EF0ADD"/>
    <w:multiLevelType w:val="multilevel"/>
    <w:tmpl w:val="E2DEE93C"/>
    <w:lvl w:ilvl="0">
      <w:start w:val="1"/>
      <w:numFmt w:val="decimal"/>
      <w:suff w:val="nothing"/>
      <w:lvlText w:val="%1"/>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Tabulka %1.%2:"/>
      <w:lvlJc w:val="left"/>
      <w:pPr>
        <w:ind w:left="1418" w:hanging="1418"/>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3589" w:hanging="180"/>
      </w:pPr>
      <w:rPr>
        <w:rFonts w:hint="default"/>
      </w:rPr>
    </w:lvl>
    <w:lvl w:ilvl="3">
      <w:start w:val="1"/>
      <w:numFmt w:val="decimal"/>
      <w:lvlText w:val="%4."/>
      <w:lvlJc w:val="left"/>
      <w:pPr>
        <w:ind w:left="4309" w:hanging="360"/>
      </w:pPr>
      <w:rPr>
        <w:rFonts w:hint="default"/>
      </w:rPr>
    </w:lvl>
    <w:lvl w:ilvl="4">
      <w:start w:val="1"/>
      <w:numFmt w:val="lowerLetter"/>
      <w:lvlText w:val="%5."/>
      <w:lvlJc w:val="left"/>
      <w:pPr>
        <w:ind w:left="5029" w:hanging="360"/>
      </w:pPr>
      <w:rPr>
        <w:rFonts w:hint="default"/>
      </w:rPr>
    </w:lvl>
    <w:lvl w:ilvl="5">
      <w:start w:val="1"/>
      <w:numFmt w:val="lowerRoman"/>
      <w:lvlText w:val="%6."/>
      <w:lvlJc w:val="right"/>
      <w:pPr>
        <w:ind w:left="5749" w:hanging="180"/>
      </w:pPr>
      <w:rPr>
        <w:rFonts w:hint="default"/>
      </w:rPr>
    </w:lvl>
    <w:lvl w:ilvl="6">
      <w:start w:val="1"/>
      <w:numFmt w:val="decimal"/>
      <w:lvlText w:val="%7."/>
      <w:lvlJc w:val="left"/>
      <w:pPr>
        <w:ind w:left="6469" w:hanging="360"/>
      </w:pPr>
      <w:rPr>
        <w:rFonts w:hint="default"/>
      </w:rPr>
    </w:lvl>
    <w:lvl w:ilvl="7">
      <w:start w:val="1"/>
      <w:numFmt w:val="lowerLetter"/>
      <w:lvlText w:val="%8."/>
      <w:lvlJc w:val="left"/>
      <w:pPr>
        <w:ind w:left="7189" w:hanging="360"/>
      </w:pPr>
      <w:rPr>
        <w:rFonts w:hint="default"/>
      </w:rPr>
    </w:lvl>
    <w:lvl w:ilvl="8">
      <w:start w:val="1"/>
      <w:numFmt w:val="lowerRoman"/>
      <w:lvlText w:val="%9."/>
      <w:lvlJc w:val="right"/>
      <w:pPr>
        <w:ind w:left="7909" w:hanging="180"/>
      </w:pPr>
      <w:rPr>
        <w:rFonts w:hint="default"/>
      </w:rPr>
    </w:lvl>
  </w:abstractNum>
  <w:abstractNum w:abstractNumId="20">
    <w:nsid w:val="5A8321BB"/>
    <w:multiLevelType w:val="hybridMultilevel"/>
    <w:tmpl w:val="945E6338"/>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1">
    <w:nsid w:val="5B9B2332"/>
    <w:multiLevelType w:val="multilevel"/>
    <w:tmpl w:val="07C0AB34"/>
    <w:lvl w:ilvl="0">
      <w:start w:val="1"/>
      <w:numFmt w:val="decimal"/>
      <w:lvlText w:val="%1"/>
      <w:lvlJc w:val="left"/>
      <w:pPr>
        <w:ind w:left="644" w:hanging="360"/>
      </w:pPr>
      <w:rPr>
        <w:rFonts w:hint="default"/>
        <w:b/>
        <w:bCs w:val="0"/>
        <w:i w:val="0"/>
        <w:iCs w:val="0"/>
        <w:caps w:val="0"/>
        <w:smallCaps w:val="0"/>
        <w:strike w:val="0"/>
        <w:dstrike w:val="0"/>
        <w:vanish w:val="0"/>
        <w:color w:val="000000"/>
        <w:spacing w:val="0"/>
        <w:kern w:val="0"/>
        <w:position w:val="0"/>
        <w:sz w:val="36"/>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ulek"/>
      <w:lvlText w:val="Obrázek %1.%2: "/>
      <w:lvlJc w:val="left"/>
      <w:pPr>
        <w:ind w:left="1134" w:hanging="1134"/>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2">
    <w:nsid w:val="74FA64C8"/>
    <w:multiLevelType w:val="hybridMultilevel"/>
    <w:tmpl w:val="24D69C36"/>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3">
    <w:nsid w:val="76380989"/>
    <w:multiLevelType w:val="hybridMultilevel"/>
    <w:tmpl w:val="0BEEF37C"/>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nsid w:val="7EFA0BC5"/>
    <w:multiLevelType w:val="multilevel"/>
    <w:tmpl w:val="EC90D822"/>
    <w:lvl w:ilvl="0">
      <w:start w:val="1"/>
      <w:numFmt w:val="decimal"/>
      <w:pStyle w:val="Nadpis1"/>
      <w:lvlText w:val="%1"/>
      <w:lvlJc w:val="left"/>
      <w:pPr>
        <w:ind w:left="360" w:hanging="360"/>
      </w:pPr>
      <w:rPr>
        <w:rFonts w:hint="default"/>
        <w:b/>
        <w:i w:val="0"/>
        <w:color w:val="auto"/>
        <w:sz w:val="36"/>
        <w:szCs w:val="52"/>
      </w:rPr>
    </w:lvl>
    <w:lvl w:ilvl="1">
      <w:start w:val="1"/>
      <w:numFmt w:val="decimal"/>
      <w:pStyle w:val="Nadpis2"/>
      <w:lvlText w:val="%1.%2"/>
      <w:lvlJc w:val="left"/>
      <w:pPr>
        <w:tabs>
          <w:tab w:val="num" w:pos="709"/>
        </w:tabs>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dpis3"/>
      <w:lvlText w:val="%1.%2.%3"/>
      <w:lvlJc w:val="left"/>
      <w:pPr>
        <w:tabs>
          <w:tab w:val="num" w:pos="709"/>
        </w:tabs>
        <w:ind w:left="0" w:firstLine="0"/>
      </w:pPr>
      <w:rPr>
        <w:rFonts w:hint="default"/>
        <w:b w:val="0"/>
        <w:i w:val="0"/>
        <w:sz w:val="24"/>
        <w:szCs w:val="32"/>
      </w:rPr>
    </w:lvl>
    <w:lvl w:ilvl="3">
      <w:start w:val="1"/>
      <w:numFmt w:val="decimal"/>
      <w:pStyle w:val="Nadpis4"/>
      <w:lvlText w:val="%1.%2.%3.%4"/>
      <w:lvlJc w:val="left"/>
      <w:pPr>
        <w:tabs>
          <w:tab w:val="num" w:pos="709"/>
        </w:tabs>
        <w:ind w:left="0" w:firstLine="0"/>
      </w:pPr>
      <w:rPr>
        <w:rFonts w:ascii="Times New Roman" w:hAnsi="Times New Roman" w:hint="default"/>
        <w:b w:val="0"/>
        <w:color w:val="auto"/>
        <w:sz w:val="22"/>
        <w:szCs w:val="36"/>
      </w:rPr>
    </w:lvl>
    <w:lvl w:ilvl="4">
      <w:start w:val="1"/>
      <w:numFmt w:val="decimal"/>
      <w:pStyle w:val="Nadpis5"/>
      <w:lvlText w:val="%1.%2.%3.%4.%5"/>
      <w:lvlJc w:val="left"/>
      <w:pPr>
        <w:tabs>
          <w:tab w:val="num" w:pos="1150"/>
        </w:tabs>
        <w:ind w:left="1150" w:hanging="1008"/>
      </w:pPr>
      <w:rPr>
        <w:rFonts w:hint="default"/>
      </w:rPr>
    </w:lvl>
    <w:lvl w:ilvl="5">
      <w:start w:val="1"/>
      <w:numFmt w:val="decimal"/>
      <w:pStyle w:val="Nadpis6"/>
      <w:lvlText w:val="%1.%2.%3.%4.%5.%6"/>
      <w:lvlJc w:val="left"/>
      <w:pPr>
        <w:tabs>
          <w:tab w:val="num" w:pos="1294"/>
        </w:tabs>
        <w:ind w:left="1294" w:hanging="1152"/>
      </w:pPr>
      <w:rPr>
        <w:rFonts w:hint="default"/>
      </w:rPr>
    </w:lvl>
    <w:lvl w:ilvl="6">
      <w:start w:val="1"/>
      <w:numFmt w:val="decimal"/>
      <w:pStyle w:val="Nadpis7"/>
      <w:lvlText w:val="%1.%2.%3.%4.%5.%6.%7"/>
      <w:lvlJc w:val="left"/>
      <w:pPr>
        <w:tabs>
          <w:tab w:val="num" w:pos="1438"/>
        </w:tabs>
        <w:ind w:left="1438" w:hanging="1296"/>
      </w:pPr>
      <w:rPr>
        <w:rFonts w:hint="default"/>
      </w:rPr>
    </w:lvl>
    <w:lvl w:ilvl="7">
      <w:start w:val="1"/>
      <w:numFmt w:val="decimal"/>
      <w:pStyle w:val="Nadpis8"/>
      <w:lvlText w:val="%1.%2.%3.%4.%5.%6.%7.%8"/>
      <w:lvlJc w:val="left"/>
      <w:pPr>
        <w:tabs>
          <w:tab w:val="num" w:pos="1582"/>
        </w:tabs>
        <w:ind w:left="1582" w:hanging="1440"/>
      </w:pPr>
      <w:rPr>
        <w:rFonts w:hint="default"/>
      </w:rPr>
    </w:lvl>
    <w:lvl w:ilvl="8">
      <w:start w:val="1"/>
      <w:numFmt w:val="decimal"/>
      <w:pStyle w:val="Nadpis9"/>
      <w:lvlText w:val="%1.%2.%3.%4.%5.%6.%7.%8.%9"/>
      <w:lvlJc w:val="left"/>
      <w:pPr>
        <w:tabs>
          <w:tab w:val="num" w:pos="1726"/>
        </w:tabs>
        <w:ind w:left="1726" w:hanging="1584"/>
      </w:pPr>
      <w:rPr>
        <w:rFonts w:hint="default"/>
      </w:rPr>
    </w:lvl>
  </w:abstractNum>
  <w:num w:numId="1">
    <w:abstractNumId w:val="24"/>
  </w:num>
  <w:num w:numId="2">
    <w:abstractNumId w:val="16"/>
  </w:num>
  <w:num w:numId="3">
    <w:abstractNumId w:val="10"/>
  </w:num>
  <w:num w:numId="4">
    <w:abstractNumId w:val="13"/>
  </w:num>
  <w:num w:numId="5">
    <w:abstractNumId w:val="4"/>
  </w:num>
  <w:num w:numId="6">
    <w:abstractNumId w:val="15"/>
  </w:num>
  <w:num w:numId="7">
    <w:abstractNumId w:val="15"/>
  </w:num>
  <w:num w:numId="8">
    <w:abstractNumId w:val="21"/>
  </w:num>
  <w:num w:numId="9">
    <w:abstractNumId w:val="3"/>
  </w:num>
  <w:num w:numId="10">
    <w:abstractNumId w:val="8"/>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0"/>
  </w:num>
  <w:num w:numId="15">
    <w:abstractNumId w:val="20"/>
  </w:num>
  <w:num w:numId="16">
    <w:abstractNumId w:val="5"/>
  </w:num>
  <w:num w:numId="17">
    <w:abstractNumId w:val="6"/>
  </w:num>
  <w:num w:numId="18">
    <w:abstractNumId w:val="0"/>
  </w:num>
  <w:num w:numId="19">
    <w:abstractNumId w:val="18"/>
  </w:num>
  <w:num w:numId="20">
    <w:abstractNumId w:val="17"/>
  </w:num>
  <w:num w:numId="21">
    <w:abstractNumId w:val="22"/>
  </w:num>
  <w:num w:numId="22">
    <w:abstractNumId w:val="1"/>
  </w:num>
  <w:num w:numId="23">
    <w:abstractNumId w:val="23"/>
  </w:num>
  <w:num w:numId="24">
    <w:abstractNumId w:val="14"/>
  </w:num>
  <w:num w:numId="25">
    <w:abstractNumId w:val="11"/>
  </w:num>
  <w:num w:numId="26">
    <w:abstractNumId w:val="9"/>
  </w:num>
  <w:num w:numId="27">
    <w:abstractNumId w:val="2"/>
  </w:num>
  <w:num w:numId="28">
    <w:abstractNumId w:val="7"/>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1" w:cryptProviderType="rsaFull" w:cryptAlgorithmClass="hash" w:cryptAlgorithmType="typeAny" w:cryptAlgorithmSid="4" w:cryptSpinCount="100000" w:hash="cRvp2Zz/EWnhJ75XmnUwTK4Ltj0=" w:salt="uUxwauZHb8fO1fxlVEdQKw=="/>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DF5"/>
    <w:rsid w:val="000008D3"/>
    <w:rsid w:val="00000BB3"/>
    <w:rsid w:val="00002121"/>
    <w:rsid w:val="00007952"/>
    <w:rsid w:val="00014895"/>
    <w:rsid w:val="000231C6"/>
    <w:rsid w:val="00024B9A"/>
    <w:rsid w:val="000264CA"/>
    <w:rsid w:val="00027DA8"/>
    <w:rsid w:val="00030D3E"/>
    <w:rsid w:val="000318BA"/>
    <w:rsid w:val="00033227"/>
    <w:rsid w:val="000339DC"/>
    <w:rsid w:val="0003520A"/>
    <w:rsid w:val="000365C9"/>
    <w:rsid w:val="00036B1B"/>
    <w:rsid w:val="00036E67"/>
    <w:rsid w:val="000378B6"/>
    <w:rsid w:val="00044625"/>
    <w:rsid w:val="000503D4"/>
    <w:rsid w:val="00054906"/>
    <w:rsid w:val="00057582"/>
    <w:rsid w:val="00060EAE"/>
    <w:rsid w:val="00064C87"/>
    <w:rsid w:val="00066053"/>
    <w:rsid w:val="000744B5"/>
    <w:rsid w:val="00076F55"/>
    <w:rsid w:val="00081068"/>
    <w:rsid w:val="00082F35"/>
    <w:rsid w:val="000831C6"/>
    <w:rsid w:val="00083264"/>
    <w:rsid w:val="0008519B"/>
    <w:rsid w:val="000869BD"/>
    <w:rsid w:val="00091145"/>
    <w:rsid w:val="00092688"/>
    <w:rsid w:val="0009292E"/>
    <w:rsid w:val="00092D19"/>
    <w:rsid w:val="00096D72"/>
    <w:rsid w:val="000971F1"/>
    <w:rsid w:val="000974A1"/>
    <w:rsid w:val="000A178E"/>
    <w:rsid w:val="000A6CF1"/>
    <w:rsid w:val="000B2716"/>
    <w:rsid w:val="000B3BED"/>
    <w:rsid w:val="000B6FCB"/>
    <w:rsid w:val="000B75FB"/>
    <w:rsid w:val="000B76EA"/>
    <w:rsid w:val="000C237E"/>
    <w:rsid w:val="000C7D11"/>
    <w:rsid w:val="000D1C6A"/>
    <w:rsid w:val="000D6E8B"/>
    <w:rsid w:val="000E5364"/>
    <w:rsid w:val="000F1224"/>
    <w:rsid w:val="000F2D53"/>
    <w:rsid w:val="000F3DBF"/>
    <w:rsid w:val="000F4036"/>
    <w:rsid w:val="000F5BD0"/>
    <w:rsid w:val="000F604C"/>
    <w:rsid w:val="00100800"/>
    <w:rsid w:val="001015B9"/>
    <w:rsid w:val="001023EF"/>
    <w:rsid w:val="00104413"/>
    <w:rsid w:val="001068D6"/>
    <w:rsid w:val="0010734D"/>
    <w:rsid w:val="001076C9"/>
    <w:rsid w:val="00111090"/>
    <w:rsid w:val="00114C89"/>
    <w:rsid w:val="00121B2F"/>
    <w:rsid w:val="00121B37"/>
    <w:rsid w:val="00122E7E"/>
    <w:rsid w:val="001257DB"/>
    <w:rsid w:val="0012631B"/>
    <w:rsid w:val="00126DF0"/>
    <w:rsid w:val="00127AAD"/>
    <w:rsid w:val="0013039E"/>
    <w:rsid w:val="00134036"/>
    <w:rsid w:val="00135A9C"/>
    <w:rsid w:val="0013792D"/>
    <w:rsid w:val="00141B73"/>
    <w:rsid w:val="001433E9"/>
    <w:rsid w:val="001463F6"/>
    <w:rsid w:val="00146B54"/>
    <w:rsid w:val="001473E1"/>
    <w:rsid w:val="00150D26"/>
    <w:rsid w:val="001544E2"/>
    <w:rsid w:val="00155329"/>
    <w:rsid w:val="00160D2F"/>
    <w:rsid w:val="00161554"/>
    <w:rsid w:val="00162005"/>
    <w:rsid w:val="001628D9"/>
    <w:rsid w:val="00162A65"/>
    <w:rsid w:val="0016770B"/>
    <w:rsid w:val="001768CF"/>
    <w:rsid w:val="001769BB"/>
    <w:rsid w:val="00184185"/>
    <w:rsid w:val="00185227"/>
    <w:rsid w:val="001863B9"/>
    <w:rsid w:val="001879DC"/>
    <w:rsid w:val="00187ECD"/>
    <w:rsid w:val="00193529"/>
    <w:rsid w:val="001A1040"/>
    <w:rsid w:val="001A1218"/>
    <w:rsid w:val="001A13A6"/>
    <w:rsid w:val="001A17C2"/>
    <w:rsid w:val="001A60F1"/>
    <w:rsid w:val="001B2BE4"/>
    <w:rsid w:val="001B433F"/>
    <w:rsid w:val="001B533F"/>
    <w:rsid w:val="001B552F"/>
    <w:rsid w:val="001C13D2"/>
    <w:rsid w:val="001C4568"/>
    <w:rsid w:val="001C4CD6"/>
    <w:rsid w:val="001C602B"/>
    <w:rsid w:val="001C69D9"/>
    <w:rsid w:val="001C7F0B"/>
    <w:rsid w:val="001D1BE4"/>
    <w:rsid w:val="001D4FAA"/>
    <w:rsid w:val="001D663A"/>
    <w:rsid w:val="001E1CA5"/>
    <w:rsid w:val="001F41D6"/>
    <w:rsid w:val="001F4C26"/>
    <w:rsid w:val="001F6FDC"/>
    <w:rsid w:val="00200268"/>
    <w:rsid w:val="002032FE"/>
    <w:rsid w:val="0020352D"/>
    <w:rsid w:val="00203CB0"/>
    <w:rsid w:val="00206A73"/>
    <w:rsid w:val="0021042A"/>
    <w:rsid w:val="002128E1"/>
    <w:rsid w:val="0021595C"/>
    <w:rsid w:val="0022155B"/>
    <w:rsid w:val="00224207"/>
    <w:rsid w:val="00225409"/>
    <w:rsid w:val="00225A07"/>
    <w:rsid w:val="00226BA4"/>
    <w:rsid w:val="0023508F"/>
    <w:rsid w:val="00235FE6"/>
    <w:rsid w:val="002410B9"/>
    <w:rsid w:val="00241C2B"/>
    <w:rsid w:val="00245B99"/>
    <w:rsid w:val="00247F0B"/>
    <w:rsid w:val="00250857"/>
    <w:rsid w:val="002525EF"/>
    <w:rsid w:val="002541D9"/>
    <w:rsid w:val="00254BA1"/>
    <w:rsid w:val="0025742F"/>
    <w:rsid w:val="002612CC"/>
    <w:rsid w:val="0026193F"/>
    <w:rsid w:val="002622A7"/>
    <w:rsid w:val="00263692"/>
    <w:rsid w:val="00264083"/>
    <w:rsid w:val="00264449"/>
    <w:rsid w:val="002662BE"/>
    <w:rsid w:val="00273126"/>
    <w:rsid w:val="002745D8"/>
    <w:rsid w:val="002811A8"/>
    <w:rsid w:val="00281C7B"/>
    <w:rsid w:val="00285C6D"/>
    <w:rsid w:val="00286435"/>
    <w:rsid w:val="00287F98"/>
    <w:rsid w:val="00291575"/>
    <w:rsid w:val="00291DAE"/>
    <w:rsid w:val="002964CB"/>
    <w:rsid w:val="002A27F5"/>
    <w:rsid w:val="002A3F22"/>
    <w:rsid w:val="002B0A1D"/>
    <w:rsid w:val="002B2236"/>
    <w:rsid w:val="002B3E82"/>
    <w:rsid w:val="002B6CBB"/>
    <w:rsid w:val="002B75EE"/>
    <w:rsid w:val="002C1485"/>
    <w:rsid w:val="002C24AB"/>
    <w:rsid w:val="002C4376"/>
    <w:rsid w:val="002D2AAD"/>
    <w:rsid w:val="002D6ADB"/>
    <w:rsid w:val="002D6BFB"/>
    <w:rsid w:val="002E0A22"/>
    <w:rsid w:val="002E4A39"/>
    <w:rsid w:val="002E7A16"/>
    <w:rsid w:val="002F1052"/>
    <w:rsid w:val="002F24F1"/>
    <w:rsid w:val="00302FC1"/>
    <w:rsid w:val="00312533"/>
    <w:rsid w:val="003139CB"/>
    <w:rsid w:val="00314788"/>
    <w:rsid w:val="003177B2"/>
    <w:rsid w:val="00317DE5"/>
    <w:rsid w:val="00324DC3"/>
    <w:rsid w:val="00332691"/>
    <w:rsid w:val="0033390E"/>
    <w:rsid w:val="00333915"/>
    <w:rsid w:val="00333CFF"/>
    <w:rsid w:val="003347BA"/>
    <w:rsid w:val="00335308"/>
    <w:rsid w:val="0033584E"/>
    <w:rsid w:val="003368A5"/>
    <w:rsid w:val="00337612"/>
    <w:rsid w:val="00341617"/>
    <w:rsid w:val="0035478F"/>
    <w:rsid w:val="003649EB"/>
    <w:rsid w:val="00364AC5"/>
    <w:rsid w:val="00374224"/>
    <w:rsid w:val="00376B05"/>
    <w:rsid w:val="003805D0"/>
    <w:rsid w:val="00380E30"/>
    <w:rsid w:val="003852FF"/>
    <w:rsid w:val="00385EFB"/>
    <w:rsid w:val="0038678C"/>
    <w:rsid w:val="00386A76"/>
    <w:rsid w:val="00386AEE"/>
    <w:rsid w:val="00390B88"/>
    <w:rsid w:val="003910E1"/>
    <w:rsid w:val="003A39FB"/>
    <w:rsid w:val="003A4A36"/>
    <w:rsid w:val="003A4BA6"/>
    <w:rsid w:val="003A65A1"/>
    <w:rsid w:val="003B19A9"/>
    <w:rsid w:val="003B28C0"/>
    <w:rsid w:val="003B429D"/>
    <w:rsid w:val="003B69AC"/>
    <w:rsid w:val="003C3471"/>
    <w:rsid w:val="003C3AEB"/>
    <w:rsid w:val="003C448B"/>
    <w:rsid w:val="003C7453"/>
    <w:rsid w:val="003D1232"/>
    <w:rsid w:val="003D55F2"/>
    <w:rsid w:val="003E0787"/>
    <w:rsid w:val="003E1DA8"/>
    <w:rsid w:val="003E45D5"/>
    <w:rsid w:val="003E46CE"/>
    <w:rsid w:val="003E60D5"/>
    <w:rsid w:val="003F0E5D"/>
    <w:rsid w:val="003F12DE"/>
    <w:rsid w:val="003F2A4F"/>
    <w:rsid w:val="003F6F9E"/>
    <w:rsid w:val="00400B5C"/>
    <w:rsid w:val="004044AB"/>
    <w:rsid w:val="00411043"/>
    <w:rsid w:val="004139A8"/>
    <w:rsid w:val="00431575"/>
    <w:rsid w:val="00432DC8"/>
    <w:rsid w:val="00433139"/>
    <w:rsid w:val="00433502"/>
    <w:rsid w:val="00433C1D"/>
    <w:rsid w:val="00434962"/>
    <w:rsid w:val="004367B0"/>
    <w:rsid w:val="004408BD"/>
    <w:rsid w:val="0045199E"/>
    <w:rsid w:val="00456060"/>
    <w:rsid w:val="004565D1"/>
    <w:rsid w:val="00460391"/>
    <w:rsid w:val="00461C34"/>
    <w:rsid w:val="00462E0C"/>
    <w:rsid w:val="00466E5C"/>
    <w:rsid w:val="004774F3"/>
    <w:rsid w:val="00477B4B"/>
    <w:rsid w:val="004823B3"/>
    <w:rsid w:val="00484CC9"/>
    <w:rsid w:val="00486DE8"/>
    <w:rsid w:val="00486F54"/>
    <w:rsid w:val="004903E8"/>
    <w:rsid w:val="00493B64"/>
    <w:rsid w:val="00493D26"/>
    <w:rsid w:val="00497F16"/>
    <w:rsid w:val="004A021B"/>
    <w:rsid w:val="004A0E42"/>
    <w:rsid w:val="004A3FA1"/>
    <w:rsid w:val="004A4B4D"/>
    <w:rsid w:val="004B0690"/>
    <w:rsid w:val="004B0CC2"/>
    <w:rsid w:val="004B4BE3"/>
    <w:rsid w:val="004B59D6"/>
    <w:rsid w:val="004B6E13"/>
    <w:rsid w:val="004B750F"/>
    <w:rsid w:val="004B7735"/>
    <w:rsid w:val="004B7CE5"/>
    <w:rsid w:val="004C135B"/>
    <w:rsid w:val="004C1DF3"/>
    <w:rsid w:val="004C2D4A"/>
    <w:rsid w:val="004C2F0E"/>
    <w:rsid w:val="004C5216"/>
    <w:rsid w:val="004D4302"/>
    <w:rsid w:val="004D6C12"/>
    <w:rsid w:val="004E025C"/>
    <w:rsid w:val="004E251A"/>
    <w:rsid w:val="004E4DC7"/>
    <w:rsid w:val="004E4EFE"/>
    <w:rsid w:val="004E71FB"/>
    <w:rsid w:val="004E77AF"/>
    <w:rsid w:val="004E7FB6"/>
    <w:rsid w:val="0050188C"/>
    <w:rsid w:val="00507FB8"/>
    <w:rsid w:val="0051033D"/>
    <w:rsid w:val="005136D3"/>
    <w:rsid w:val="00513E3D"/>
    <w:rsid w:val="005170EE"/>
    <w:rsid w:val="00520ED8"/>
    <w:rsid w:val="00520FCD"/>
    <w:rsid w:val="00524789"/>
    <w:rsid w:val="0053026F"/>
    <w:rsid w:val="00537BDE"/>
    <w:rsid w:val="005420F8"/>
    <w:rsid w:val="00545B42"/>
    <w:rsid w:val="00551996"/>
    <w:rsid w:val="00555E0F"/>
    <w:rsid w:val="00561FA0"/>
    <w:rsid w:val="0056456B"/>
    <w:rsid w:val="00564742"/>
    <w:rsid w:val="00565D13"/>
    <w:rsid w:val="005675DF"/>
    <w:rsid w:val="005735CF"/>
    <w:rsid w:val="00576D99"/>
    <w:rsid w:val="00577F87"/>
    <w:rsid w:val="00580B5A"/>
    <w:rsid w:val="00581F48"/>
    <w:rsid w:val="00582EBF"/>
    <w:rsid w:val="005868B3"/>
    <w:rsid w:val="00587810"/>
    <w:rsid w:val="0059141F"/>
    <w:rsid w:val="00597B92"/>
    <w:rsid w:val="005A196C"/>
    <w:rsid w:val="005A49B7"/>
    <w:rsid w:val="005A70BA"/>
    <w:rsid w:val="005A7239"/>
    <w:rsid w:val="005A7834"/>
    <w:rsid w:val="005B32FB"/>
    <w:rsid w:val="005C0602"/>
    <w:rsid w:val="005C10CE"/>
    <w:rsid w:val="005C2B2C"/>
    <w:rsid w:val="005D17F6"/>
    <w:rsid w:val="005D4A8F"/>
    <w:rsid w:val="005D587A"/>
    <w:rsid w:val="005D6493"/>
    <w:rsid w:val="005D669A"/>
    <w:rsid w:val="005E0CE5"/>
    <w:rsid w:val="005E14EB"/>
    <w:rsid w:val="005E2976"/>
    <w:rsid w:val="005E46D8"/>
    <w:rsid w:val="005E4D72"/>
    <w:rsid w:val="005E52B6"/>
    <w:rsid w:val="005E5495"/>
    <w:rsid w:val="005E730A"/>
    <w:rsid w:val="005F2A3E"/>
    <w:rsid w:val="005F3AEF"/>
    <w:rsid w:val="00601D95"/>
    <w:rsid w:val="006031BB"/>
    <w:rsid w:val="00604881"/>
    <w:rsid w:val="00606D44"/>
    <w:rsid w:val="006074D3"/>
    <w:rsid w:val="00610624"/>
    <w:rsid w:val="00611E29"/>
    <w:rsid w:val="0061256B"/>
    <w:rsid w:val="006136C7"/>
    <w:rsid w:val="00613B1E"/>
    <w:rsid w:val="006253D2"/>
    <w:rsid w:val="00626EE5"/>
    <w:rsid w:val="006270AE"/>
    <w:rsid w:val="00630387"/>
    <w:rsid w:val="00631947"/>
    <w:rsid w:val="00631E31"/>
    <w:rsid w:val="00632F63"/>
    <w:rsid w:val="006365A0"/>
    <w:rsid w:val="00636DFD"/>
    <w:rsid w:val="006415ED"/>
    <w:rsid w:val="00653358"/>
    <w:rsid w:val="00653CD3"/>
    <w:rsid w:val="0065595C"/>
    <w:rsid w:val="00656AA5"/>
    <w:rsid w:val="00657A08"/>
    <w:rsid w:val="00663C8A"/>
    <w:rsid w:val="00671B8C"/>
    <w:rsid w:val="00673624"/>
    <w:rsid w:val="006754F5"/>
    <w:rsid w:val="00675C40"/>
    <w:rsid w:val="0068071F"/>
    <w:rsid w:val="00680B38"/>
    <w:rsid w:val="00687E26"/>
    <w:rsid w:val="00694D07"/>
    <w:rsid w:val="00697304"/>
    <w:rsid w:val="00697D48"/>
    <w:rsid w:val="006A0496"/>
    <w:rsid w:val="006A6F8F"/>
    <w:rsid w:val="006B436B"/>
    <w:rsid w:val="006C1008"/>
    <w:rsid w:val="006C62AC"/>
    <w:rsid w:val="006C79E1"/>
    <w:rsid w:val="006D21A3"/>
    <w:rsid w:val="006D3C96"/>
    <w:rsid w:val="006D4E34"/>
    <w:rsid w:val="006D50CF"/>
    <w:rsid w:val="006D6FB9"/>
    <w:rsid w:val="006E0E5F"/>
    <w:rsid w:val="006E23B4"/>
    <w:rsid w:val="006E582E"/>
    <w:rsid w:val="006F60BB"/>
    <w:rsid w:val="006F72A4"/>
    <w:rsid w:val="0070178E"/>
    <w:rsid w:val="00704C21"/>
    <w:rsid w:val="00704ED5"/>
    <w:rsid w:val="00710B7D"/>
    <w:rsid w:val="007126BA"/>
    <w:rsid w:val="007145A9"/>
    <w:rsid w:val="00716DAB"/>
    <w:rsid w:val="00720288"/>
    <w:rsid w:val="0072188C"/>
    <w:rsid w:val="00723748"/>
    <w:rsid w:val="00723DF1"/>
    <w:rsid w:val="007248AF"/>
    <w:rsid w:val="00726070"/>
    <w:rsid w:val="007303B1"/>
    <w:rsid w:val="00731565"/>
    <w:rsid w:val="00732298"/>
    <w:rsid w:val="007342C4"/>
    <w:rsid w:val="007354AF"/>
    <w:rsid w:val="007377E2"/>
    <w:rsid w:val="00737AAE"/>
    <w:rsid w:val="00740960"/>
    <w:rsid w:val="00742B96"/>
    <w:rsid w:val="0074331F"/>
    <w:rsid w:val="007465C2"/>
    <w:rsid w:val="007524B5"/>
    <w:rsid w:val="007526B9"/>
    <w:rsid w:val="00752943"/>
    <w:rsid w:val="00752AA7"/>
    <w:rsid w:val="007538C7"/>
    <w:rsid w:val="00754E1D"/>
    <w:rsid w:val="00755446"/>
    <w:rsid w:val="0075677D"/>
    <w:rsid w:val="00761FFD"/>
    <w:rsid w:val="00762A90"/>
    <w:rsid w:val="00762DBC"/>
    <w:rsid w:val="00763726"/>
    <w:rsid w:val="00763E56"/>
    <w:rsid w:val="00765417"/>
    <w:rsid w:val="00767B8D"/>
    <w:rsid w:val="007707F4"/>
    <w:rsid w:val="00772FD5"/>
    <w:rsid w:val="00776B79"/>
    <w:rsid w:val="007773AC"/>
    <w:rsid w:val="007844AB"/>
    <w:rsid w:val="00785177"/>
    <w:rsid w:val="00792200"/>
    <w:rsid w:val="00792246"/>
    <w:rsid w:val="00792FBF"/>
    <w:rsid w:val="007A1CCF"/>
    <w:rsid w:val="007A39B3"/>
    <w:rsid w:val="007A43D6"/>
    <w:rsid w:val="007A509F"/>
    <w:rsid w:val="007B0860"/>
    <w:rsid w:val="007B1466"/>
    <w:rsid w:val="007B2DC8"/>
    <w:rsid w:val="007B3F7E"/>
    <w:rsid w:val="007B4513"/>
    <w:rsid w:val="007B6948"/>
    <w:rsid w:val="007B6ED0"/>
    <w:rsid w:val="007B78AF"/>
    <w:rsid w:val="007B7A8F"/>
    <w:rsid w:val="007C04A1"/>
    <w:rsid w:val="007C110F"/>
    <w:rsid w:val="007C4265"/>
    <w:rsid w:val="007C48DB"/>
    <w:rsid w:val="007C524B"/>
    <w:rsid w:val="007D36E9"/>
    <w:rsid w:val="007D653B"/>
    <w:rsid w:val="007D757A"/>
    <w:rsid w:val="007E08B6"/>
    <w:rsid w:val="007E365C"/>
    <w:rsid w:val="007E4F9D"/>
    <w:rsid w:val="007F554F"/>
    <w:rsid w:val="00800849"/>
    <w:rsid w:val="0080166C"/>
    <w:rsid w:val="00802939"/>
    <w:rsid w:val="00803B0D"/>
    <w:rsid w:val="008059F5"/>
    <w:rsid w:val="00807AFD"/>
    <w:rsid w:val="008110A5"/>
    <w:rsid w:val="008256D6"/>
    <w:rsid w:val="00825A44"/>
    <w:rsid w:val="00826694"/>
    <w:rsid w:val="008340AF"/>
    <w:rsid w:val="00835505"/>
    <w:rsid w:val="00843D82"/>
    <w:rsid w:val="00844210"/>
    <w:rsid w:val="00844FC4"/>
    <w:rsid w:val="00845F2C"/>
    <w:rsid w:val="0084678F"/>
    <w:rsid w:val="00860758"/>
    <w:rsid w:val="008625AF"/>
    <w:rsid w:val="008664AD"/>
    <w:rsid w:val="00867238"/>
    <w:rsid w:val="00870230"/>
    <w:rsid w:val="008702E0"/>
    <w:rsid w:val="008732F7"/>
    <w:rsid w:val="00881707"/>
    <w:rsid w:val="00882079"/>
    <w:rsid w:val="008823B2"/>
    <w:rsid w:val="00883F33"/>
    <w:rsid w:val="0088701B"/>
    <w:rsid w:val="00887842"/>
    <w:rsid w:val="00893B30"/>
    <w:rsid w:val="00894259"/>
    <w:rsid w:val="00895DEB"/>
    <w:rsid w:val="008978F7"/>
    <w:rsid w:val="008A10E1"/>
    <w:rsid w:val="008A180D"/>
    <w:rsid w:val="008A1B7D"/>
    <w:rsid w:val="008A2534"/>
    <w:rsid w:val="008A25F5"/>
    <w:rsid w:val="008A438D"/>
    <w:rsid w:val="008A58AE"/>
    <w:rsid w:val="008A6F06"/>
    <w:rsid w:val="008B2EDF"/>
    <w:rsid w:val="008C060F"/>
    <w:rsid w:val="008C1889"/>
    <w:rsid w:val="008C4546"/>
    <w:rsid w:val="008C462B"/>
    <w:rsid w:val="008C4903"/>
    <w:rsid w:val="008D016B"/>
    <w:rsid w:val="008D1F81"/>
    <w:rsid w:val="008D6316"/>
    <w:rsid w:val="008F4AC2"/>
    <w:rsid w:val="009009AE"/>
    <w:rsid w:val="00901539"/>
    <w:rsid w:val="00901F8C"/>
    <w:rsid w:val="009029E2"/>
    <w:rsid w:val="009034A4"/>
    <w:rsid w:val="00904B00"/>
    <w:rsid w:val="00907D4C"/>
    <w:rsid w:val="009108EE"/>
    <w:rsid w:val="00912A07"/>
    <w:rsid w:val="00917D03"/>
    <w:rsid w:val="0092035E"/>
    <w:rsid w:val="00920A43"/>
    <w:rsid w:val="009236E9"/>
    <w:rsid w:val="00926A37"/>
    <w:rsid w:val="009277AF"/>
    <w:rsid w:val="00934201"/>
    <w:rsid w:val="009451BA"/>
    <w:rsid w:val="00945CFA"/>
    <w:rsid w:val="00946001"/>
    <w:rsid w:val="00947F05"/>
    <w:rsid w:val="0095234C"/>
    <w:rsid w:val="009571DB"/>
    <w:rsid w:val="00960FEE"/>
    <w:rsid w:val="00961B8C"/>
    <w:rsid w:val="00971ABC"/>
    <w:rsid w:val="00976062"/>
    <w:rsid w:val="00977556"/>
    <w:rsid w:val="00977A23"/>
    <w:rsid w:val="00980F18"/>
    <w:rsid w:val="00983066"/>
    <w:rsid w:val="00995D56"/>
    <w:rsid w:val="00996C70"/>
    <w:rsid w:val="009A000B"/>
    <w:rsid w:val="009A0902"/>
    <w:rsid w:val="009A0BAD"/>
    <w:rsid w:val="009A1E40"/>
    <w:rsid w:val="009A2B4D"/>
    <w:rsid w:val="009A2B9C"/>
    <w:rsid w:val="009A31C3"/>
    <w:rsid w:val="009A3E88"/>
    <w:rsid w:val="009A4955"/>
    <w:rsid w:val="009A49AB"/>
    <w:rsid w:val="009A7869"/>
    <w:rsid w:val="009B1296"/>
    <w:rsid w:val="009B327D"/>
    <w:rsid w:val="009B3AFA"/>
    <w:rsid w:val="009B6C4E"/>
    <w:rsid w:val="009C203C"/>
    <w:rsid w:val="009C2562"/>
    <w:rsid w:val="009C344E"/>
    <w:rsid w:val="009C62F2"/>
    <w:rsid w:val="009C69AC"/>
    <w:rsid w:val="009D0B00"/>
    <w:rsid w:val="009D137A"/>
    <w:rsid w:val="009D3354"/>
    <w:rsid w:val="009D7B66"/>
    <w:rsid w:val="009D7FB6"/>
    <w:rsid w:val="009E3E00"/>
    <w:rsid w:val="009E499E"/>
    <w:rsid w:val="009E6264"/>
    <w:rsid w:val="009E68FF"/>
    <w:rsid w:val="009F0007"/>
    <w:rsid w:val="009F0E9D"/>
    <w:rsid w:val="009F11A4"/>
    <w:rsid w:val="009F1F28"/>
    <w:rsid w:val="009F3873"/>
    <w:rsid w:val="009F53D3"/>
    <w:rsid w:val="009F639B"/>
    <w:rsid w:val="00A01014"/>
    <w:rsid w:val="00A010BB"/>
    <w:rsid w:val="00A01D70"/>
    <w:rsid w:val="00A05D69"/>
    <w:rsid w:val="00A1375C"/>
    <w:rsid w:val="00A13853"/>
    <w:rsid w:val="00A15BCB"/>
    <w:rsid w:val="00A176A6"/>
    <w:rsid w:val="00A3027B"/>
    <w:rsid w:val="00A34F4B"/>
    <w:rsid w:val="00A362C9"/>
    <w:rsid w:val="00A371E3"/>
    <w:rsid w:val="00A40A48"/>
    <w:rsid w:val="00A435FC"/>
    <w:rsid w:val="00A46BF0"/>
    <w:rsid w:val="00A50B61"/>
    <w:rsid w:val="00A5112B"/>
    <w:rsid w:val="00A541F7"/>
    <w:rsid w:val="00A5425F"/>
    <w:rsid w:val="00A543DA"/>
    <w:rsid w:val="00A57923"/>
    <w:rsid w:val="00A64528"/>
    <w:rsid w:val="00A65EC2"/>
    <w:rsid w:val="00A7254A"/>
    <w:rsid w:val="00A72CFA"/>
    <w:rsid w:val="00A72EFC"/>
    <w:rsid w:val="00A77F89"/>
    <w:rsid w:val="00A82187"/>
    <w:rsid w:val="00A90D95"/>
    <w:rsid w:val="00A91AE7"/>
    <w:rsid w:val="00A927C1"/>
    <w:rsid w:val="00A95B31"/>
    <w:rsid w:val="00A95EE8"/>
    <w:rsid w:val="00A97BF1"/>
    <w:rsid w:val="00AA0661"/>
    <w:rsid w:val="00AA2051"/>
    <w:rsid w:val="00AA349B"/>
    <w:rsid w:val="00AA5E49"/>
    <w:rsid w:val="00AA642F"/>
    <w:rsid w:val="00AA7225"/>
    <w:rsid w:val="00AA7A7E"/>
    <w:rsid w:val="00AB00B4"/>
    <w:rsid w:val="00AB03B3"/>
    <w:rsid w:val="00AB4177"/>
    <w:rsid w:val="00AB7372"/>
    <w:rsid w:val="00AB7CDB"/>
    <w:rsid w:val="00AD057B"/>
    <w:rsid w:val="00AD1163"/>
    <w:rsid w:val="00AD6D25"/>
    <w:rsid w:val="00AD7AEE"/>
    <w:rsid w:val="00AE0F2A"/>
    <w:rsid w:val="00AE1603"/>
    <w:rsid w:val="00AE1741"/>
    <w:rsid w:val="00AE2905"/>
    <w:rsid w:val="00AE3C5C"/>
    <w:rsid w:val="00AE55A2"/>
    <w:rsid w:val="00AF0A30"/>
    <w:rsid w:val="00AF6D49"/>
    <w:rsid w:val="00B00CEB"/>
    <w:rsid w:val="00B01AF4"/>
    <w:rsid w:val="00B033F1"/>
    <w:rsid w:val="00B067B4"/>
    <w:rsid w:val="00B10265"/>
    <w:rsid w:val="00B12B77"/>
    <w:rsid w:val="00B168C8"/>
    <w:rsid w:val="00B20AB4"/>
    <w:rsid w:val="00B20CD0"/>
    <w:rsid w:val="00B256E3"/>
    <w:rsid w:val="00B27A09"/>
    <w:rsid w:val="00B41075"/>
    <w:rsid w:val="00B4286C"/>
    <w:rsid w:val="00B42F6B"/>
    <w:rsid w:val="00B44F27"/>
    <w:rsid w:val="00B51309"/>
    <w:rsid w:val="00B52B08"/>
    <w:rsid w:val="00B550F4"/>
    <w:rsid w:val="00B56A26"/>
    <w:rsid w:val="00B6489A"/>
    <w:rsid w:val="00B83DAF"/>
    <w:rsid w:val="00B847E5"/>
    <w:rsid w:val="00B8720B"/>
    <w:rsid w:val="00B937AD"/>
    <w:rsid w:val="00B94721"/>
    <w:rsid w:val="00B96ECE"/>
    <w:rsid w:val="00BA05B5"/>
    <w:rsid w:val="00BA5568"/>
    <w:rsid w:val="00BA79B7"/>
    <w:rsid w:val="00BB0E03"/>
    <w:rsid w:val="00BB30BB"/>
    <w:rsid w:val="00BB3A31"/>
    <w:rsid w:val="00BB3BCB"/>
    <w:rsid w:val="00BB6592"/>
    <w:rsid w:val="00BB7D01"/>
    <w:rsid w:val="00BC08B8"/>
    <w:rsid w:val="00BC359A"/>
    <w:rsid w:val="00BC4ABC"/>
    <w:rsid w:val="00BC6217"/>
    <w:rsid w:val="00BD0874"/>
    <w:rsid w:val="00BD0AB8"/>
    <w:rsid w:val="00BD0B50"/>
    <w:rsid w:val="00BD200E"/>
    <w:rsid w:val="00BE0531"/>
    <w:rsid w:val="00BE14C5"/>
    <w:rsid w:val="00BE22AB"/>
    <w:rsid w:val="00BE4091"/>
    <w:rsid w:val="00BF0C62"/>
    <w:rsid w:val="00BF16AC"/>
    <w:rsid w:val="00BF20F2"/>
    <w:rsid w:val="00BF5E8A"/>
    <w:rsid w:val="00BF6A59"/>
    <w:rsid w:val="00BF7A29"/>
    <w:rsid w:val="00C06CA5"/>
    <w:rsid w:val="00C151F3"/>
    <w:rsid w:val="00C16EB7"/>
    <w:rsid w:val="00C20871"/>
    <w:rsid w:val="00C23A7C"/>
    <w:rsid w:val="00C312B3"/>
    <w:rsid w:val="00C32612"/>
    <w:rsid w:val="00C34360"/>
    <w:rsid w:val="00C35E97"/>
    <w:rsid w:val="00C406F6"/>
    <w:rsid w:val="00C420B8"/>
    <w:rsid w:val="00C44801"/>
    <w:rsid w:val="00C4628F"/>
    <w:rsid w:val="00C51D2A"/>
    <w:rsid w:val="00C533D5"/>
    <w:rsid w:val="00C55A2D"/>
    <w:rsid w:val="00C55AE4"/>
    <w:rsid w:val="00C652E2"/>
    <w:rsid w:val="00C742A4"/>
    <w:rsid w:val="00C7439B"/>
    <w:rsid w:val="00C749AB"/>
    <w:rsid w:val="00C75783"/>
    <w:rsid w:val="00C7579A"/>
    <w:rsid w:val="00C8488F"/>
    <w:rsid w:val="00C85DF2"/>
    <w:rsid w:val="00C93C2E"/>
    <w:rsid w:val="00C97DA5"/>
    <w:rsid w:val="00C97E92"/>
    <w:rsid w:val="00CA0A94"/>
    <w:rsid w:val="00CA187E"/>
    <w:rsid w:val="00CA19A7"/>
    <w:rsid w:val="00CA1EB7"/>
    <w:rsid w:val="00CA426D"/>
    <w:rsid w:val="00CA4C97"/>
    <w:rsid w:val="00CA61A4"/>
    <w:rsid w:val="00CA6CEB"/>
    <w:rsid w:val="00CB0C3E"/>
    <w:rsid w:val="00CB3607"/>
    <w:rsid w:val="00CB3BB1"/>
    <w:rsid w:val="00CB608B"/>
    <w:rsid w:val="00CC3628"/>
    <w:rsid w:val="00CC3805"/>
    <w:rsid w:val="00CC428A"/>
    <w:rsid w:val="00CC4C63"/>
    <w:rsid w:val="00CD040D"/>
    <w:rsid w:val="00CD28D8"/>
    <w:rsid w:val="00CD2C6D"/>
    <w:rsid w:val="00CD38B6"/>
    <w:rsid w:val="00CD3B7A"/>
    <w:rsid w:val="00CD4379"/>
    <w:rsid w:val="00CE1D6A"/>
    <w:rsid w:val="00CE22EC"/>
    <w:rsid w:val="00CE5742"/>
    <w:rsid w:val="00CE5DED"/>
    <w:rsid w:val="00CE6407"/>
    <w:rsid w:val="00CE75D4"/>
    <w:rsid w:val="00D00292"/>
    <w:rsid w:val="00D00804"/>
    <w:rsid w:val="00D00DD6"/>
    <w:rsid w:val="00D02B0C"/>
    <w:rsid w:val="00D0711A"/>
    <w:rsid w:val="00D07CC2"/>
    <w:rsid w:val="00D10DAE"/>
    <w:rsid w:val="00D11B0F"/>
    <w:rsid w:val="00D14FEE"/>
    <w:rsid w:val="00D15374"/>
    <w:rsid w:val="00D15D03"/>
    <w:rsid w:val="00D239FF"/>
    <w:rsid w:val="00D23F0C"/>
    <w:rsid w:val="00D263F4"/>
    <w:rsid w:val="00D2696A"/>
    <w:rsid w:val="00D301A0"/>
    <w:rsid w:val="00D34740"/>
    <w:rsid w:val="00D35246"/>
    <w:rsid w:val="00D370CB"/>
    <w:rsid w:val="00D376D7"/>
    <w:rsid w:val="00D40F26"/>
    <w:rsid w:val="00D428E0"/>
    <w:rsid w:val="00D4491D"/>
    <w:rsid w:val="00D47C48"/>
    <w:rsid w:val="00D51262"/>
    <w:rsid w:val="00D54E06"/>
    <w:rsid w:val="00D5537F"/>
    <w:rsid w:val="00D62197"/>
    <w:rsid w:val="00D62499"/>
    <w:rsid w:val="00D639F6"/>
    <w:rsid w:val="00D6639B"/>
    <w:rsid w:val="00D67EE0"/>
    <w:rsid w:val="00D72D3C"/>
    <w:rsid w:val="00D74054"/>
    <w:rsid w:val="00D74621"/>
    <w:rsid w:val="00D7518F"/>
    <w:rsid w:val="00D75627"/>
    <w:rsid w:val="00D779F4"/>
    <w:rsid w:val="00D77E90"/>
    <w:rsid w:val="00D83588"/>
    <w:rsid w:val="00D8597C"/>
    <w:rsid w:val="00D9062D"/>
    <w:rsid w:val="00D94998"/>
    <w:rsid w:val="00D950A1"/>
    <w:rsid w:val="00DA58AA"/>
    <w:rsid w:val="00DB1B69"/>
    <w:rsid w:val="00DB2B5E"/>
    <w:rsid w:val="00DB681B"/>
    <w:rsid w:val="00DB6FDF"/>
    <w:rsid w:val="00DB710C"/>
    <w:rsid w:val="00DB74FA"/>
    <w:rsid w:val="00DC594B"/>
    <w:rsid w:val="00DC6479"/>
    <w:rsid w:val="00DC656C"/>
    <w:rsid w:val="00DD088C"/>
    <w:rsid w:val="00DD1944"/>
    <w:rsid w:val="00DE03A2"/>
    <w:rsid w:val="00DE3A76"/>
    <w:rsid w:val="00DE3E2C"/>
    <w:rsid w:val="00DE3E4D"/>
    <w:rsid w:val="00DE447B"/>
    <w:rsid w:val="00DF0393"/>
    <w:rsid w:val="00DF13C9"/>
    <w:rsid w:val="00DF2DF5"/>
    <w:rsid w:val="00DF30C1"/>
    <w:rsid w:val="00DF4D74"/>
    <w:rsid w:val="00DF68AA"/>
    <w:rsid w:val="00E01877"/>
    <w:rsid w:val="00E06DA2"/>
    <w:rsid w:val="00E1303B"/>
    <w:rsid w:val="00E150EB"/>
    <w:rsid w:val="00E2095F"/>
    <w:rsid w:val="00E23481"/>
    <w:rsid w:val="00E234A3"/>
    <w:rsid w:val="00E24368"/>
    <w:rsid w:val="00E2522E"/>
    <w:rsid w:val="00E27586"/>
    <w:rsid w:val="00E34B24"/>
    <w:rsid w:val="00E34DFB"/>
    <w:rsid w:val="00E353C9"/>
    <w:rsid w:val="00E37479"/>
    <w:rsid w:val="00E37B7C"/>
    <w:rsid w:val="00E445BB"/>
    <w:rsid w:val="00E460E3"/>
    <w:rsid w:val="00E50425"/>
    <w:rsid w:val="00E510E7"/>
    <w:rsid w:val="00E5206E"/>
    <w:rsid w:val="00E52598"/>
    <w:rsid w:val="00E6034C"/>
    <w:rsid w:val="00E61AF4"/>
    <w:rsid w:val="00E649CD"/>
    <w:rsid w:val="00E71042"/>
    <w:rsid w:val="00E73785"/>
    <w:rsid w:val="00E773CD"/>
    <w:rsid w:val="00E80BFF"/>
    <w:rsid w:val="00E867ED"/>
    <w:rsid w:val="00E86AD8"/>
    <w:rsid w:val="00E86C8F"/>
    <w:rsid w:val="00E87C57"/>
    <w:rsid w:val="00E87DB1"/>
    <w:rsid w:val="00E901BE"/>
    <w:rsid w:val="00E91D28"/>
    <w:rsid w:val="00E950F4"/>
    <w:rsid w:val="00E96338"/>
    <w:rsid w:val="00E97E71"/>
    <w:rsid w:val="00EA0634"/>
    <w:rsid w:val="00EA0652"/>
    <w:rsid w:val="00EA1B0A"/>
    <w:rsid w:val="00EA2BDD"/>
    <w:rsid w:val="00EA49AE"/>
    <w:rsid w:val="00EB1D13"/>
    <w:rsid w:val="00EB2488"/>
    <w:rsid w:val="00EB5D06"/>
    <w:rsid w:val="00EC0E62"/>
    <w:rsid w:val="00EC3EFB"/>
    <w:rsid w:val="00EC58C0"/>
    <w:rsid w:val="00EC5DFE"/>
    <w:rsid w:val="00ED26DA"/>
    <w:rsid w:val="00ED3480"/>
    <w:rsid w:val="00ED517F"/>
    <w:rsid w:val="00ED58A5"/>
    <w:rsid w:val="00EE3D3F"/>
    <w:rsid w:val="00EE57BA"/>
    <w:rsid w:val="00EE7206"/>
    <w:rsid w:val="00EE7D4B"/>
    <w:rsid w:val="00EF13DC"/>
    <w:rsid w:val="00EF68E5"/>
    <w:rsid w:val="00EF7814"/>
    <w:rsid w:val="00F00A61"/>
    <w:rsid w:val="00F00E99"/>
    <w:rsid w:val="00F02CBB"/>
    <w:rsid w:val="00F07556"/>
    <w:rsid w:val="00F12CFC"/>
    <w:rsid w:val="00F1303B"/>
    <w:rsid w:val="00F131BC"/>
    <w:rsid w:val="00F14C0F"/>
    <w:rsid w:val="00F1512E"/>
    <w:rsid w:val="00F22426"/>
    <w:rsid w:val="00F2710E"/>
    <w:rsid w:val="00F30327"/>
    <w:rsid w:val="00F34E05"/>
    <w:rsid w:val="00F3518A"/>
    <w:rsid w:val="00F37EC9"/>
    <w:rsid w:val="00F41E17"/>
    <w:rsid w:val="00F43CE2"/>
    <w:rsid w:val="00F52D02"/>
    <w:rsid w:val="00F546FD"/>
    <w:rsid w:val="00F561A3"/>
    <w:rsid w:val="00F63D3C"/>
    <w:rsid w:val="00F64F34"/>
    <w:rsid w:val="00F7326F"/>
    <w:rsid w:val="00F7429A"/>
    <w:rsid w:val="00F747EA"/>
    <w:rsid w:val="00F74A84"/>
    <w:rsid w:val="00F75A0F"/>
    <w:rsid w:val="00F77298"/>
    <w:rsid w:val="00F80A4C"/>
    <w:rsid w:val="00F81B4C"/>
    <w:rsid w:val="00F838B7"/>
    <w:rsid w:val="00F8517F"/>
    <w:rsid w:val="00F8534F"/>
    <w:rsid w:val="00F918E7"/>
    <w:rsid w:val="00F92D09"/>
    <w:rsid w:val="00F95910"/>
    <w:rsid w:val="00F977EA"/>
    <w:rsid w:val="00FA0C95"/>
    <w:rsid w:val="00FA1024"/>
    <w:rsid w:val="00FB56BC"/>
    <w:rsid w:val="00FC10EC"/>
    <w:rsid w:val="00FC66B7"/>
    <w:rsid w:val="00FD1821"/>
    <w:rsid w:val="00FD582B"/>
    <w:rsid w:val="00FD6B09"/>
    <w:rsid w:val="00FE543D"/>
    <w:rsid w:val="00FE5A1D"/>
    <w:rsid w:val="00FE632F"/>
    <w:rsid w:val="00FF001C"/>
    <w:rsid w:val="00FF1139"/>
    <w:rsid w:val="00FF275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766FB9-8FDB-4B98-A085-856026DB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aliases w:val="ZP-Normální"/>
    <w:qFormat/>
    <w:rsid w:val="00AA7225"/>
    <w:pPr>
      <w:spacing w:after="120" w:line="288" w:lineRule="auto"/>
      <w:ind w:firstLine="709"/>
      <w:jc w:val="both"/>
    </w:pPr>
    <w:rPr>
      <w:rFonts w:ascii="Times New Roman" w:hAnsi="Times New Roman"/>
      <w:lang w:val="cs-CZ"/>
    </w:rPr>
  </w:style>
  <w:style w:type="paragraph" w:styleId="Nadpis1">
    <w:name w:val="heading 1"/>
    <w:aliases w:val="ZP-Nadpis 1"/>
    <w:basedOn w:val="Normln"/>
    <w:next w:val="Normln"/>
    <w:link w:val="Nadpis1Char"/>
    <w:uiPriority w:val="9"/>
    <w:qFormat/>
    <w:rsid w:val="00386AEE"/>
    <w:pPr>
      <w:keepNext/>
      <w:keepLines/>
      <w:pageBreakBefore/>
      <w:numPr>
        <w:numId w:val="1"/>
      </w:numPr>
      <w:spacing w:before="120" w:after="300" w:line="240" w:lineRule="auto"/>
      <w:jc w:val="left"/>
      <w:outlineLvl w:val="0"/>
    </w:pPr>
    <w:rPr>
      <w:rFonts w:eastAsiaTheme="majorEastAsia" w:cstheme="majorBidi"/>
      <w:b/>
      <w:bCs/>
      <w:sz w:val="36"/>
      <w:szCs w:val="28"/>
    </w:rPr>
  </w:style>
  <w:style w:type="paragraph" w:styleId="Nadpis2">
    <w:name w:val="heading 2"/>
    <w:aliases w:val="ZP-Nadpis 2"/>
    <w:basedOn w:val="Normln"/>
    <w:next w:val="Normln"/>
    <w:link w:val="Nadpis2Char"/>
    <w:uiPriority w:val="9"/>
    <w:qFormat/>
    <w:rsid w:val="00386AEE"/>
    <w:pPr>
      <w:keepNext/>
      <w:keepLines/>
      <w:numPr>
        <w:ilvl w:val="1"/>
        <w:numId w:val="1"/>
      </w:numPr>
      <w:tabs>
        <w:tab w:val="left" w:pos="142"/>
      </w:tabs>
      <w:spacing w:before="280" w:line="240" w:lineRule="auto"/>
      <w:jc w:val="left"/>
      <w:outlineLvl w:val="1"/>
    </w:pPr>
    <w:rPr>
      <w:rFonts w:eastAsiaTheme="majorEastAsia" w:cstheme="majorBidi"/>
      <w:b/>
      <w:bCs/>
      <w:sz w:val="28"/>
      <w:szCs w:val="26"/>
    </w:rPr>
  </w:style>
  <w:style w:type="paragraph" w:styleId="Nadpis3">
    <w:name w:val="heading 3"/>
    <w:aliases w:val="ZP-Nadpis 3"/>
    <w:basedOn w:val="Normln"/>
    <w:next w:val="Normln"/>
    <w:link w:val="Nadpis3Char"/>
    <w:uiPriority w:val="9"/>
    <w:qFormat/>
    <w:rsid w:val="00386AEE"/>
    <w:pPr>
      <w:keepNext/>
      <w:keepLines/>
      <w:numPr>
        <w:ilvl w:val="2"/>
        <w:numId w:val="1"/>
      </w:numPr>
      <w:spacing w:before="240" w:line="240" w:lineRule="auto"/>
      <w:jc w:val="left"/>
      <w:outlineLvl w:val="2"/>
    </w:pPr>
    <w:rPr>
      <w:rFonts w:eastAsiaTheme="majorEastAsia" w:cstheme="majorBidi"/>
      <w:b/>
      <w:bCs/>
      <w:sz w:val="24"/>
    </w:rPr>
  </w:style>
  <w:style w:type="paragraph" w:styleId="Nadpis4">
    <w:name w:val="heading 4"/>
    <w:aliases w:val="ZP-Nadpis 4"/>
    <w:basedOn w:val="Normln"/>
    <w:next w:val="Normln"/>
    <w:link w:val="Nadpis4Char"/>
    <w:uiPriority w:val="9"/>
    <w:qFormat/>
    <w:rsid w:val="00386AEE"/>
    <w:pPr>
      <w:keepNext/>
      <w:keepLines/>
      <w:numPr>
        <w:ilvl w:val="3"/>
        <w:numId w:val="1"/>
      </w:numPr>
      <w:spacing w:before="200" w:after="0"/>
      <w:jc w:val="left"/>
      <w:outlineLvl w:val="3"/>
    </w:pPr>
    <w:rPr>
      <w:rFonts w:eastAsiaTheme="majorEastAsia" w:cstheme="majorBidi"/>
      <w:b/>
      <w:bCs/>
      <w:i/>
      <w:iCs/>
      <w:sz w:val="24"/>
    </w:rPr>
  </w:style>
  <w:style w:type="paragraph" w:styleId="Nadpis5">
    <w:name w:val="heading 5"/>
    <w:basedOn w:val="Normln"/>
    <w:next w:val="Normln"/>
    <w:link w:val="Nadpis5Char"/>
    <w:uiPriority w:val="9"/>
    <w:semiHidden/>
    <w:unhideWhenUsed/>
    <w:rsid w:val="00B550F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B550F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B550F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B550F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B550F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
    <w:name w:val="Nadpis"/>
    <w:basedOn w:val="Normln"/>
    <w:next w:val="Bezmezer"/>
    <w:link w:val="NadpisChar"/>
    <w:rsid w:val="00EB5D06"/>
    <w:pPr>
      <w:spacing w:after="0" w:line="240" w:lineRule="auto"/>
      <w:ind w:firstLine="0"/>
      <w:jc w:val="left"/>
    </w:pPr>
    <w:rPr>
      <w:b/>
      <w:sz w:val="32"/>
      <w:szCs w:val="40"/>
    </w:rPr>
  </w:style>
  <w:style w:type="table" w:styleId="Mkatabulky">
    <w:name w:val="Table Grid"/>
    <w:basedOn w:val="Normlntabulka"/>
    <w:uiPriority w:val="59"/>
    <w:rsid w:val="009B32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Char">
    <w:name w:val="Nadpis Char"/>
    <w:basedOn w:val="Standardnpsmoodstavce"/>
    <w:link w:val="Nadpis"/>
    <w:rsid w:val="00EB5D06"/>
    <w:rPr>
      <w:rFonts w:ascii="Times New Roman" w:hAnsi="Times New Roman"/>
      <w:b/>
      <w:sz w:val="32"/>
      <w:szCs w:val="40"/>
      <w:lang w:val="cs-CZ"/>
    </w:rPr>
  </w:style>
  <w:style w:type="paragraph" w:styleId="Bezmezer">
    <w:name w:val="No Spacing"/>
    <w:uiPriority w:val="1"/>
    <w:qFormat/>
    <w:rsid w:val="00007952"/>
    <w:pPr>
      <w:spacing w:after="0" w:line="240" w:lineRule="auto"/>
      <w:ind w:firstLine="709"/>
      <w:jc w:val="both"/>
    </w:pPr>
    <w:rPr>
      <w:rFonts w:ascii="Times New Roman" w:hAnsi="Times New Roman"/>
    </w:rPr>
  </w:style>
  <w:style w:type="paragraph" w:styleId="Odstavecseseznamem">
    <w:name w:val="List Paragraph"/>
    <w:basedOn w:val="Normln"/>
    <w:link w:val="OdstavecseseznamemChar"/>
    <w:uiPriority w:val="34"/>
    <w:rsid w:val="00BD0B50"/>
    <w:pPr>
      <w:ind w:left="720"/>
      <w:contextualSpacing/>
    </w:pPr>
  </w:style>
  <w:style w:type="table" w:customStyle="1" w:styleId="Svtlstnovn1">
    <w:name w:val="Světlé stínování1"/>
    <w:basedOn w:val="Normlntabulka"/>
    <w:uiPriority w:val="60"/>
    <w:rsid w:val="004E77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tednseznam11">
    <w:name w:val="Střední seznam 11"/>
    <w:basedOn w:val="Normlntabulka"/>
    <w:uiPriority w:val="65"/>
    <w:rsid w:val="004E77AF"/>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Nadpis1Char">
    <w:name w:val="Nadpis 1 Char"/>
    <w:aliases w:val="ZP-Nadpis 1 Char"/>
    <w:basedOn w:val="Standardnpsmoodstavce"/>
    <w:link w:val="Nadpis1"/>
    <w:uiPriority w:val="9"/>
    <w:rsid w:val="00386AEE"/>
    <w:rPr>
      <w:rFonts w:ascii="Times New Roman" w:eastAsiaTheme="majorEastAsia" w:hAnsi="Times New Roman" w:cstheme="majorBidi"/>
      <w:b/>
      <w:bCs/>
      <w:sz w:val="36"/>
      <w:szCs w:val="28"/>
      <w:lang w:val="cs-CZ"/>
    </w:rPr>
  </w:style>
  <w:style w:type="character" w:styleId="Hypertextovodkaz">
    <w:name w:val="Hyperlink"/>
    <w:basedOn w:val="Standardnpsmoodstavce"/>
    <w:uiPriority w:val="99"/>
    <w:unhideWhenUsed/>
    <w:rsid w:val="00980F18"/>
    <w:rPr>
      <w:color w:val="0000FF" w:themeColor="hyperlink"/>
      <w:u w:val="single"/>
    </w:rPr>
  </w:style>
  <w:style w:type="character" w:customStyle="1" w:styleId="Nadpis2Char">
    <w:name w:val="Nadpis 2 Char"/>
    <w:aliases w:val="ZP-Nadpis 2 Char"/>
    <w:basedOn w:val="Standardnpsmoodstavce"/>
    <w:link w:val="Nadpis2"/>
    <w:uiPriority w:val="9"/>
    <w:rsid w:val="00386AEE"/>
    <w:rPr>
      <w:rFonts w:ascii="Times New Roman" w:eastAsiaTheme="majorEastAsia" w:hAnsi="Times New Roman" w:cstheme="majorBidi"/>
      <w:b/>
      <w:bCs/>
      <w:sz w:val="28"/>
      <w:szCs w:val="26"/>
      <w:lang w:val="cs-CZ"/>
    </w:rPr>
  </w:style>
  <w:style w:type="paragraph" w:styleId="Zhlav">
    <w:name w:val="header"/>
    <w:basedOn w:val="Normln"/>
    <w:link w:val="ZhlavChar"/>
    <w:uiPriority w:val="99"/>
    <w:unhideWhenUsed/>
    <w:rsid w:val="00613B1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13B1E"/>
    <w:rPr>
      <w:rFonts w:ascii="Times New Roman" w:hAnsi="Times New Roman"/>
    </w:rPr>
  </w:style>
  <w:style w:type="paragraph" w:styleId="Zpat">
    <w:name w:val="footer"/>
    <w:basedOn w:val="Normln"/>
    <w:link w:val="ZpatChar"/>
    <w:uiPriority w:val="99"/>
    <w:unhideWhenUsed/>
    <w:rsid w:val="00613B1E"/>
    <w:pPr>
      <w:tabs>
        <w:tab w:val="center" w:pos="4536"/>
        <w:tab w:val="right" w:pos="9072"/>
      </w:tabs>
      <w:spacing w:after="0" w:line="240" w:lineRule="auto"/>
    </w:pPr>
  </w:style>
  <w:style w:type="character" w:customStyle="1" w:styleId="ZpatChar">
    <w:name w:val="Zápatí Char"/>
    <w:basedOn w:val="Standardnpsmoodstavce"/>
    <w:link w:val="Zpat"/>
    <w:uiPriority w:val="99"/>
    <w:rsid w:val="00613B1E"/>
    <w:rPr>
      <w:rFonts w:ascii="Times New Roman" w:hAnsi="Times New Roman"/>
    </w:rPr>
  </w:style>
  <w:style w:type="paragraph" w:styleId="Textbubliny">
    <w:name w:val="Balloon Text"/>
    <w:basedOn w:val="Normln"/>
    <w:link w:val="TextbublinyChar"/>
    <w:uiPriority w:val="99"/>
    <w:semiHidden/>
    <w:unhideWhenUsed/>
    <w:rsid w:val="00613B1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13B1E"/>
    <w:rPr>
      <w:rFonts w:ascii="Tahoma" w:hAnsi="Tahoma" w:cs="Tahoma"/>
      <w:sz w:val="16"/>
      <w:szCs w:val="16"/>
    </w:rPr>
  </w:style>
  <w:style w:type="character" w:customStyle="1" w:styleId="Nadpis3Char">
    <w:name w:val="Nadpis 3 Char"/>
    <w:aliases w:val="ZP-Nadpis 3 Char"/>
    <w:basedOn w:val="Standardnpsmoodstavce"/>
    <w:link w:val="Nadpis3"/>
    <w:uiPriority w:val="9"/>
    <w:rsid w:val="00386AEE"/>
    <w:rPr>
      <w:rFonts w:ascii="Times New Roman" w:eastAsiaTheme="majorEastAsia" w:hAnsi="Times New Roman" w:cstheme="majorBidi"/>
      <w:b/>
      <w:bCs/>
      <w:sz w:val="24"/>
      <w:lang w:val="cs-CZ"/>
    </w:rPr>
  </w:style>
  <w:style w:type="character" w:customStyle="1" w:styleId="Nadpis4Char">
    <w:name w:val="Nadpis 4 Char"/>
    <w:aliases w:val="ZP-Nadpis 4 Char"/>
    <w:basedOn w:val="Standardnpsmoodstavce"/>
    <w:link w:val="Nadpis4"/>
    <w:uiPriority w:val="9"/>
    <w:rsid w:val="00386AEE"/>
    <w:rPr>
      <w:rFonts w:ascii="Times New Roman" w:eastAsiaTheme="majorEastAsia" w:hAnsi="Times New Roman" w:cstheme="majorBidi"/>
      <w:b/>
      <w:bCs/>
      <w:i/>
      <w:iCs/>
      <w:sz w:val="24"/>
      <w:lang w:val="cs-CZ"/>
    </w:rPr>
  </w:style>
  <w:style w:type="character" w:customStyle="1" w:styleId="Nadpis5Char">
    <w:name w:val="Nadpis 5 Char"/>
    <w:basedOn w:val="Standardnpsmoodstavce"/>
    <w:link w:val="Nadpis5"/>
    <w:uiPriority w:val="9"/>
    <w:semiHidden/>
    <w:rsid w:val="00B550F4"/>
    <w:rPr>
      <w:rFonts w:asciiTheme="majorHAnsi" w:eastAsiaTheme="majorEastAsia" w:hAnsiTheme="majorHAnsi" w:cstheme="majorBidi"/>
      <w:color w:val="243F60" w:themeColor="accent1" w:themeShade="7F"/>
      <w:lang w:val="cs-CZ"/>
    </w:rPr>
  </w:style>
  <w:style w:type="character" w:customStyle="1" w:styleId="Nadpis6Char">
    <w:name w:val="Nadpis 6 Char"/>
    <w:basedOn w:val="Standardnpsmoodstavce"/>
    <w:link w:val="Nadpis6"/>
    <w:uiPriority w:val="9"/>
    <w:semiHidden/>
    <w:rsid w:val="00B550F4"/>
    <w:rPr>
      <w:rFonts w:asciiTheme="majorHAnsi" w:eastAsiaTheme="majorEastAsia" w:hAnsiTheme="majorHAnsi" w:cstheme="majorBidi"/>
      <w:i/>
      <w:iCs/>
      <w:color w:val="243F60" w:themeColor="accent1" w:themeShade="7F"/>
      <w:lang w:val="cs-CZ"/>
    </w:rPr>
  </w:style>
  <w:style w:type="character" w:customStyle="1" w:styleId="Nadpis7Char">
    <w:name w:val="Nadpis 7 Char"/>
    <w:basedOn w:val="Standardnpsmoodstavce"/>
    <w:link w:val="Nadpis7"/>
    <w:uiPriority w:val="9"/>
    <w:semiHidden/>
    <w:rsid w:val="00B550F4"/>
    <w:rPr>
      <w:rFonts w:asciiTheme="majorHAnsi" w:eastAsiaTheme="majorEastAsia" w:hAnsiTheme="majorHAnsi" w:cstheme="majorBidi"/>
      <w:i/>
      <w:iCs/>
      <w:color w:val="404040" w:themeColor="text1" w:themeTint="BF"/>
      <w:lang w:val="cs-CZ"/>
    </w:rPr>
  </w:style>
  <w:style w:type="character" w:customStyle="1" w:styleId="Nadpis8Char">
    <w:name w:val="Nadpis 8 Char"/>
    <w:basedOn w:val="Standardnpsmoodstavce"/>
    <w:link w:val="Nadpis8"/>
    <w:uiPriority w:val="9"/>
    <w:semiHidden/>
    <w:rsid w:val="00B550F4"/>
    <w:rPr>
      <w:rFonts w:asciiTheme="majorHAnsi" w:eastAsiaTheme="majorEastAsia" w:hAnsiTheme="majorHAnsi" w:cstheme="majorBidi"/>
      <w:color w:val="404040" w:themeColor="text1" w:themeTint="BF"/>
      <w:sz w:val="20"/>
      <w:szCs w:val="20"/>
      <w:lang w:val="cs-CZ"/>
    </w:rPr>
  </w:style>
  <w:style w:type="character" w:customStyle="1" w:styleId="Nadpis9Char">
    <w:name w:val="Nadpis 9 Char"/>
    <w:basedOn w:val="Standardnpsmoodstavce"/>
    <w:link w:val="Nadpis9"/>
    <w:uiPriority w:val="9"/>
    <w:semiHidden/>
    <w:rsid w:val="00B550F4"/>
    <w:rPr>
      <w:rFonts w:asciiTheme="majorHAnsi" w:eastAsiaTheme="majorEastAsia" w:hAnsiTheme="majorHAnsi" w:cstheme="majorBidi"/>
      <w:i/>
      <w:iCs/>
      <w:color w:val="404040" w:themeColor="text1" w:themeTint="BF"/>
      <w:sz w:val="20"/>
      <w:szCs w:val="20"/>
      <w:lang w:val="cs-CZ"/>
    </w:rPr>
  </w:style>
  <w:style w:type="paragraph" w:styleId="Titulek">
    <w:name w:val="caption"/>
    <w:aliases w:val="ZP-Obrázek"/>
    <w:basedOn w:val="Normln"/>
    <w:next w:val="Normln"/>
    <w:link w:val="TitulekChar"/>
    <w:uiPriority w:val="35"/>
    <w:unhideWhenUsed/>
    <w:qFormat/>
    <w:rsid w:val="00C35E97"/>
    <w:pPr>
      <w:numPr>
        <w:ilvl w:val="1"/>
        <w:numId w:val="8"/>
      </w:numPr>
      <w:spacing w:line="240" w:lineRule="auto"/>
      <w:jc w:val="center"/>
    </w:pPr>
    <w:rPr>
      <w:bCs/>
      <w:i/>
      <w:szCs w:val="18"/>
    </w:rPr>
  </w:style>
  <w:style w:type="paragraph" w:customStyle="1" w:styleId="ZP-Tabulka">
    <w:name w:val="ZP-Tabulka"/>
    <w:basedOn w:val="Titulek"/>
    <w:next w:val="Normln"/>
    <w:link w:val="ZP-TabulkaChar"/>
    <w:qFormat/>
    <w:rsid w:val="00364AC5"/>
    <w:pPr>
      <w:keepNext/>
      <w:numPr>
        <w:numId w:val="7"/>
      </w:numPr>
      <w:spacing w:after="0"/>
      <w:ind w:left="1418"/>
      <w:jc w:val="left"/>
    </w:pPr>
  </w:style>
  <w:style w:type="paragraph" w:customStyle="1" w:styleId="ZP-Zdrojovkdy">
    <w:name w:val="ZP-Zdrojové kódy"/>
    <w:basedOn w:val="Normln"/>
    <w:link w:val="ZP-ZdrojovkdyChar"/>
    <w:qFormat/>
    <w:rsid w:val="00B937AD"/>
    <w:pPr>
      <w:spacing w:line="276" w:lineRule="auto"/>
      <w:ind w:firstLine="0"/>
      <w:jc w:val="left"/>
    </w:pPr>
    <w:rPr>
      <w:rFonts w:ascii="Courier New" w:hAnsi="Courier New" w:cs="Courier New"/>
    </w:rPr>
  </w:style>
  <w:style w:type="character" w:customStyle="1" w:styleId="TitulekChar">
    <w:name w:val="Titulek Char"/>
    <w:aliases w:val="ZP-Obrázek Char"/>
    <w:basedOn w:val="Standardnpsmoodstavce"/>
    <w:link w:val="Titulek"/>
    <w:uiPriority w:val="35"/>
    <w:rsid w:val="00C35E97"/>
    <w:rPr>
      <w:rFonts w:ascii="Times New Roman" w:hAnsi="Times New Roman"/>
      <w:bCs/>
      <w:i/>
      <w:szCs w:val="18"/>
      <w:lang w:val="cs-CZ"/>
    </w:rPr>
  </w:style>
  <w:style w:type="character" w:customStyle="1" w:styleId="ZP-TabulkaChar">
    <w:name w:val="ZP-Tabulka Char"/>
    <w:basedOn w:val="TitulekChar"/>
    <w:link w:val="ZP-Tabulka"/>
    <w:rsid w:val="00364AC5"/>
    <w:rPr>
      <w:rFonts w:ascii="Times New Roman" w:hAnsi="Times New Roman"/>
      <w:bCs/>
      <w:i/>
      <w:szCs w:val="18"/>
      <w:lang w:val="cs-CZ"/>
    </w:rPr>
  </w:style>
  <w:style w:type="paragraph" w:styleId="Obsah1">
    <w:name w:val="toc 1"/>
    <w:basedOn w:val="Normln"/>
    <w:next w:val="Normln"/>
    <w:autoRedefine/>
    <w:uiPriority w:val="39"/>
    <w:unhideWhenUsed/>
    <w:rsid w:val="00CB608B"/>
    <w:pPr>
      <w:tabs>
        <w:tab w:val="left" w:pos="440"/>
        <w:tab w:val="right" w:leader="dot" w:pos="8505"/>
      </w:tabs>
      <w:spacing w:after="100"/>
      <w:ind w:firstLine="0"/>
    </w:pPr>
  </w:style>
  <w:style w:type="character" w:customStyle="1" w:styleId="ZP-ZdrojovkdyChar">
    <w:name w:val="ZP-Zdrojové kódy Char"/>
    <w:basedOn w:val="Standardnpsmoodstavce"/>
    <w:link w:val="ZP-Zdrojovkdy"/>
    <w:rsid w:val="00B937AD"/>
    <w:rPr>
      <w:rFonts w:ascii="Courier New" w:hAnsi="Courier New" w:cs="Courier New"/>
      <w:lang w:val="cs-CZ"/>
    </w:rPr>
  </w:style>
  <w:style w:type="paragraph" w:styleId="Obsah2">
    <w:name w:val="toc 2"/>
    <w:basedOn w:val="Normln"/>
    <w:next w:val="Normln"/>
    <w:autoRedefine/>
    <w:uiPriority w:val="39"/>
    <w:unhideWhenUsed/>
    <w:rsid w:val="00CB608B"/>
    <w:pPr>
      <w:tabs>
        <w:tab w:val="left" w:pos="1540"/>
        <w:tab w:val="right" w:leader="dot" w:pos="8505"/>
      </w:tabs>
      <w:spacing w:after="100"/>
      <w:ind w:left="220"/>
    </w:pPr>
  </w:style>
  <w:style w:type="paragraph" w:styleId="Obsah3">
    <w:name w:val="toc 3"/>
    <w:basedOn w:val="Normln"/>
    <w:next w:val="Normln"/>
    <w:autoRedefine/>
    <w:uiPriority w:val="39"/>
    <w:unhideWhenUsed/>
    <w:rsid w:val="00CB608B"/>
    <w:pPr>
      <w:tabs>
        <w:tab w:val="left" w:pos="1809"/>
        <w:tab w:val="right" w:leader="dot" w:pos="8505"/>
      </w:tabs>
      <w:spacing w:after="100"/>
      <w:ind w:left="440"/>
    </w:pPr>
  </w:style>
  <w:style w:type="paragraph" w:customStyle="1" w:styleId="Necislovanynadpis1">
    <w:name w:val="Necislovany nadpis 1"/>
    <w:basedOn w:val="Nadpis1"/>
    <w:link w:val="Necislovanynadpis1Char"/>
    <w:semiHidden/>
    <w:qFormat/>
    <w:rsid w:val="00DE3E2C"/>
    <w:pPr>
      <w:numPr>
        <w:numId w:val="0"/>
      </w:numPr>
      <w:ind w:left="567" w:hanging="567"/>
    </w:pPr>
  </w:style>
  <w:style w:type="paragraph" w:customStyle="1" w:styleId="ZP-Ploha">
    <w:name w:val="ZP-Příloha"/>
    <w:basedOn w:val="Normlnodsazen"/>
    <w:next w:val="Normln"/>
    <w:link w:val="ZP-PlohaChar"/>
    <w:uiPriority w:val="97"/>
    <w:qFormat/>
    <w:rsid w:val="001B533F"/>
    <w:pPr>
      <w:keepNext/>
      <w:numPr>
        <w:numId w:val="3"/>
      </w:numPr>
      <w:ind w:left="0" w:firstLine="0"/>
      <w:jc w:val="left"/>
    </w:pPr>
    <w:rPr>
      <w:i/>
      <w:szCs w:val="18"/>
    </w:rPr>
  </w:style>
  <w:style w:type="character" w:customStyle="1" w:styleId="Necislovanynadpis1Char">
    <w:name w:val="Necislovany nadpis 1 Char"/>
    <w:basedOn w:val="Nadpis1Char"/>
    <w:link w:val="Necislovanynadpis1"/>
    <w:semiHidden/>
    <w:rsid w:val="00281C7B"/>
    <w:rPr>
      <w:rFonts w:ascii="Times New Roman" w:eastAsiaTheme="majorEastAsia" w:hAnsi="Times New Roman" w:cstheme="majorBidi"/>
      <w:b/>
      <w:bCs/>
      <w:sz w:val="36"/>
      <w:szCs w:val="28"/>
      <w:lang w:val="cs-CZ"/>
    </w:rPr>
  </w:style>
  <w:style w:type="character" w:customStyle="1" w:styleId="ZP-PlohaChar">
    <w:name w:val="ZP-Příloha Char"/>
    <w:basedOn w:val="TitulekChar"/>
    <w:link w:val="ZP-Ploha"/>
    <w:uiPriority w:val="97"/>
    <w:rsid w:val="001B533F"/>
    <w:rPr>
      <w:rFonts w:ascii="Times New Roman" w:hAnsi="Times New Roman"/>
      <w:bCs w:val="0"/>
      <w:i/>
      <w:szCs w:val="18"/>
      <w:lang w:val="cs-CZ"/>
    </w:rPr>
  </w:style>
  <w:style w:type="paragraph" w:styleId="Seznamobrzk">
    <w:name w:val="table of figures"/>
    <w:basedOn w:val="Normln"/>
    <w:next w:val="Normln"/>
    <w:uiPriority w:val="99"/>
    <w:unhideWhenUsed/>
    <w:rsid w:val="003F12DE"/>
    <w:pPr>
      <w:spacing w:after="0"/>
      <w:ind w:firstLine="0"/>
    </w:pPr>
    <w:rPr>
      <w:i/>
    </w:rPr>
  </w:style>
  <w:style w:type="character" w:styleId="Sledovanodkaz">
    <w:name w:val="FollowedHyperlink"/>
    <w:basedOn w:val="Standardnpsmoodstavce"/>
    <w:uiPriority w:val="99"/>
    <w:semiHidden/>
    <w:unhideWhenUsed/>
    <w:rsid w:val="00CC4C63"/>
    <w:rPr>
      <w:color w:val="800080" w:themeColor="followedHyperlink"/>
      <w:u w:val="single"/>
    </w:rPr>
  </w:style>
  <w:style w:type="character" w:styleId="Zstupntext">
    <w:name w:val="Placeholder Text"/>
    <w:basedOn w:val="Standardnpsmoodstavce"/>
    <w:uiPriority w:val="99"/>
    <w:semiHidden/>
    <w:rsid w:val="00AB7CDB"/>
    <w:rPr>
      <w:color w:val="808080"/>
    </w:rPr>
  </w:style>
  <w:style w:type="paragraph" w:styleId="Normlnweb">
    <w:name w:val="Normal (Web)"/>
    <w:basedOn w:val="Normln"/>
    <w:uiPriority w:val="99"/>
    <w:semiHidden/>
    <w:unhideWhenUsed/>
    <w:rsid w:val="00844FC4"/>
    <w:pPr>
      <w:spacing w:before="100" w:beforeAutospacing="1" w:after="119"/>
      <w:ind w:firstLine="0"/>
    </w:pPr>
    <w:rPr>
      <w:rFonts w:eastAsia="Times New Roman" w:cs="Times New Roman"/>
      <w:sz w:val="24"/>
      <w:szCs w:val="24"/>
      <w:lang w:eastAsia="sk-SK"/>
    </w:rPr>
  </w:style>
  <w:style w:type="paragraph" w:customStyle="1" w:styleId="Nadpis40">
    <w:name w:val="Nadpis_4"/>
    <w:basedOn w:val="Nadpis4"/>
    <w:next w:val="Normln"/>
    <w:link w:val="Nadpis4Char0"/>
    <w:semiHidden/>
    <w:rsid w:val="00926A37"/>
    <w:pPr>
      <w:tabs>
        <w:tab w:val="num" w:pos="993"/>
      </w:tabs>
      <w:ind w:hanging="992"/>
    </w:pPr>
    <w:rPr>
      <w:rFonts w:cs="Times New Roman"/>
    </w:rPr>
  </w:style>
  <w:style w:type="character" w:customStyle="1" w:styleId="OdstavecseseznamemChar">
    <w:name w:val="Odstavec se seznamem Char"/>
    <w:basedOn w:val="Standardnpsmoodstavce"/>
    <w:link w:val="Odstavecseseznamem"/>
    <w:uiPriority w:val="34"/>
    <w:rsid w:val="00792200"/>
    <w:rPr>
      <w:rFonts w:ascii="Times New Roman" w:hAnsi="Times New Roman"/>
      <w:lang w:val="cs-CZ"/>
    </w:rPr>
  </w:style>
  <w:style w:type="character" w:customStyle="1" w:styleId="Nadpis4Char0">
    <w:name w:val="Nadpis_4 Char"/>
    <w:basedOn w:val="OdstavecseseznamemChar"/>
    <w:link w:val="Nadpis40"/>
    <w:semiHidden/>
    <w:rsid w:val="00281C7B"/>
    <w:rPr>
      <w:rFonts w:ascii="Times New Roman" w:eastAsiaTheme="majorEastAsia" w:hAnsi="Times New Roman" w:cs="Times New Roman"/>
      <w:b/>
      <w:bCs/>
      <w:i/>
      <w:iCs/>
      <w:sz w:val="24"/>
      <w:lang w:val="cs-CZ"/>
    </w:rPr>
  </w:style>
  <w:style w:type="character" w:styleId="Odkaznakoment">
    <w:name w:val="annotation reference"/>
    <w:basedOn w:val="Standardnpsmoodstavce"/>
    <w:uiPriority w:val="99"/>
    <w:semiHidden/>
    <w:unhideWhenUsed/>
    <w:rsid w:val="00F546FD"/>
    <w:rPr>
      <w:sz w:val="16"/>
      <w:szCs w:val="16"/>
    </w:rPr>
  </w:style>
  <w:style w:type="paragraph" w:styleId="Textkomente">
    <w:name w:val="annotation text"/>
    <w:basedOn w:val="Normln"/>
    <w:link w:val="TextkomenteChar"/>
    <w:uiPriority w:val="99"/>
    <w:unhideWhenUsed/>
    <w:rsid w:val="00F546FD"/>
    <w:pPr>
      <w:spacing w:line="240" w:lineRule="auto"/>
    </w:pPr>
    <w:rPr>
      <w:sz w:val="20"/>
      <w:szCs w:val="20"/>
    </w:rPr>
  </w:style>
  <w:style w:type="character" w:customStyle="1" w:styleId="TextkomenteChar">
    <w:name w:val="Text komentáře Char"/>
    <w:basedOn w:val="Standardnpsmoodstavce"/>
    <w:link w:val="Textkomente"/>
    <w:uiPriority w:val="99"/>
    <w:rsid w:val="00F546FD"/>
    <w:rPr>
      <w:rFonts w:ascii="Times New Roman" w:hAnsi="Times New Roman"/>
      <w:sz w:val="20"/>
      <w:szCs w:val="20"/>
      <w:lang w:val="cs-CZ"/>
    </w:rPr>
  </w:style>
  <w:style w:type="paragraph" w:styleId="Pedmtkomente">
    <w:name w:val="annotation subject"/>
    <w:basedOn w:val="Textkomente"/>
    <w:next w:val="Textkomente"/>
    <w:link w:val="PedmtkomenteChar"/>
    <w:uiPriority w:val="99"/>
    <w:semiHidden/>
    <w:unhideWhenUsed/>
    <w:rsid w:val="00F546FD"/>
    <w:rPr>
      <w:b/>
      <w:bCs/>
    </w:rPr>
  </w:style>
  <w:style w:type="character" w:customStyle="1" w:styleId="PedmtkomenteChar">
    <w:name w:val="Předmět komentáře Char"/>
    <w:basedOn w:val="TextkomenteChar"/>
    <w:link w:val="Pedmtkomente"/>
    <w:uiPriority w:val="99"/>
    <w:semiHidden/>
    <w:rsid w:val="00F546FD"/>
    <w:rPr>
      <w:rFonts w:ascii="Times New Roman" w:hAnsi="Times New Roman"/>
      <w:b/>
      <w:bCs/>
      <w:sz w:val="20"/>
      <w:szCs w:val="20"/>
      <w:lang w:val="cs-CZ"/>
    </w:rPr>
  </w:style>
  <w:style w:type="character" w:customStyle="1" w:styleId="MTEquationSection">
    <w:name w:val="MTEquationSection"/>
    <w:basedOn w:val="Standardnpsmoodstavce"/>
    <w:rsid w:val="00E06DA2"/>
    <w:rPr>
      <w:vanish/>
      <w:color w:val="FF0000"/>
    </w:rPr>
  </w:style>
  <w:style w:type="paragraph" w:customStyle="1" w:styleId="ZP-Citace">
    <w:name w:val="ZP-Citace"/>
    <w:basedOn w:val="Normln"/>
    <w:link w:val="ZP-CitaceChar"/>
    <w:qFormat/>
    <w:rsid w:val="00577F87"/>
    <w:pPr>
      <w:numPr>
        <w:numId w:val="2"/>
      </w:numPr>
    </w:pPr>
  </w:style>
  <w:style w:type="paragraph" w:styleId="Normlnodsazen">
    <w:name w:val="Normal Indent"/>
    <w:basedOn w:val="Normln"/>
    <w:uiPriority w:val="99"/>
    <w:semiHidden/>
    <w:unhideWhenUsed/>
    <w:rsid w:val="00F74A84"/>
    <w:pPr>
      <w:ind w:left="708"/>
    </w:pPr>
  </w:style>
  <w:style w:type="character" w:customStyle="1" w:styleId="ZP-CitaceChar">
    <w:name w:val="ZP-Citace Char"/>
    <w:basedOn w:val="Standardnpsmoodstavce"/>
    <w:link w:val="ZP-Citace"/>
    <w:rsid w:val="00577F87"/>
    <w:rPr>
      <w:rFonts w:ascii="Times New Roman" w:hAnsi="Times New Roman"/>
      <w:lang w:val="cs-CZ"/>
    </w:rPr>
  </w:style>
  <w:style w:type="paragraph" w:customStyle="1" w:styleId="ZP-Nadpis">
    <w:name w:val="ZP-Nadpis"/>
    <w:basedOn w:val="Nadpis"/>
    <w:qFormat/>
    <w:rsid w:val="0021595C"/>
    <w:pPr>
      <w:spacing w:after="320"/>
    </w:pPr>
  </w:style>
  <w:style w:type="paragraph" w:customStyle="1" w:styleId="ZP-Zahlavi">
    <w:name w:val="ZP-Zahlavi"/>
    <w:basedOn w:val="Normln"/>
    <w:link w:val="ZP-ZahlaviChar"/>
    <w:qFormat/>
    <w:rsid w:val="00146B54"/>
    <w:pPr>
      <w:pBdr>
        <w:bottom w:val="single" w:sz="4" w:space="1" w:color="auto"/>
      </w:pBdr>
      <w:spacing w:after="0" w:line="240" w:lineRule="auto"/>
      <w:ind w:firstLine="0"/>
    </w:pPr>
  </w:style>
  <w:style w:type="numbering" w:customStyle="1" w:styleId="Styl1">
    <w:name w:val="Styl1"/>
    <w:uiPriority w:val="99"/>
    <w:rsid w:val="00D7518F"/>
    <w:pPr>
      <w:numPr>
        <w:numId w:val="9"/>
      </w:numPr>
    </w:pPr>
  </w:style>
  <w:style w:type="character" w:customStyle="1" w:styleId="ZP-ZahlaviChar">
    <w:name w:val="ZP-Zahlavi Char"/>
    <w:basedOn w:val="Standardnpsmoodstavce"/>
    <w:link w:val="ZP-Zahlavi"/>
    <w:rsid w:val="00146B54"/>
    <w:rPr>
      <w:rFonts w:ascii="Times New Roman" w:hAnsi="Times New Roman"/>
      <w:lang w:val="cs-CZ"/>
    </w:rPr>
  </w:style>
  <w:style w:type="paragraph" w:styleId="slovanseznam">
    <w:name w:val="List Number"/>
    <w:basedOn w:val="Normln"/>
    <w:uiPriority w:val="99"/>
    <w:semiHidden/>
    <w:unhideWhenUsed/>
    <w:rsid w:val="004E251A"/>
    <w:pPr>
      <w:ind w:firstLine="0"/>
      <w:contextualSpacing/>
    </w:pPr>
  </w:style>
  <w:style w:type="paragraph" w:customStyle="1" w:styleId="ZP-Obrzek-new">
    <w:name w:val="ZP-Obrázek-new"/>
    <w:basedOn w:val="Titulek"/>
    <w:next w:val="Normln"/>
    <w:link w:val="ZP-Obrzek-newChar"/>
    <w:qFormat/>
    <w:rsid w:val="00C7579A"/>
    <w:pPr>
      <w:numPr>
        <w:ilvl w:val="0"/>
        <w:numId w:val="0"/>
      </w:numPr>
    </w:pPr>
    <w:rPr>
      <w:noProof/>
      <w:lang w:eastAsia="cs-CZ"/>
    </w:rPr>
  </w:style>
  <w:style w:type="paragraph" w:styleId="slovanseznam2">
    <w:name w:val="List Number 2"/>
    <w:basedOn w:val="Normln"/>
    <w:uiPriority w:val="99"/>
    <w:semiHidden/>
    <w:unhideWhenUsed/>
    <w:rsid w:val="007B0860"/>
    <w:pPr>
      <w:ind w:firstLine="0"/>
      <w:contextualSpacing/>
    </w:pPr>
  </w:style>
  <w:style w:type="character" w:customStyle="1" w:styleId="ZP-Obrzek-newChar">
    <w:name w:val="ZP-Obrázek-new Char"/>
    <w:basedOn w:val="TitulekChar"/>
    <w:link w:val="ZP-Obrzek-new"/>
    <w:rsid w:val="004E251A"/>
    <w:rPr>
      <w:rFonts w:ascii="Times New Roman" w:hAnsi="Times New Roman"/>
      <w:bCs/>
      <w:i/>
      <w:noProof/>
      <w:szCs w:val="18"/>
      <w:lang w:val="cs-CZ" w:eastAsia="cs-CZ"/>
    </w:rPr>
  </w:style>
  <w:style w:type="paragraph" w:styleId="Hlavikaobsahu">
    <w:name w:val="toa heading"/>
    <w:basedOn w:val="Normln"/>
    <w:next w:val="Normln"/>
    <w:uiPriority w:val="99"/>
    <w:unhideWhenUsed/>
    <w:rsid w:val="00636DFD"/>
    <w:pPr>
      <w:spacing w:before="120"/>
      <w:ind w:firstLine="0"/>
    </w:pPr>
    <w:rPr>
      <w:rFonts w:asciiTheme="majorHAnsi" w:eastAsiaTheme="majorEastAsia" w:hAnsiTheme="majorHAnsi" w:cstheme="majorBidi"/>
      <w:b/>
      <w:bCs/>
      <w:sz w:val="24"/>
      <w:szCs w:val="24"/>
    </w:rPr>
  </w:style>
  <w:style w:type="numbering" w:customStyle="1" w:styleId="Styl2">
    <w:name w:val="Styl2"/>
    <w:uiPriority w:val="99"/>
    <w:rsid w:val="005735CF"/>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4554">
      <w:bodyDiv w:val="1"/>
      <w:marLeft w:val="0"/>
      <w:marRight w:val="0"/>
      <w:marTop w:val="0"/>
      <w:marBottom w:val="0"/>
      <w:divBdr>
        <w:top w:val="none" w:sz="0" w:space="0" w:color="auto"/>
        <w:left w:val="none" w:sz="0" w:space="0" w:color="auto"/>
        <w:bottom w:val="none" w:sz="0" w:space="0" w:color="auto"/>
        <w:right w:val="none" w:sz="0" w:space="0" w:color="auto"/>
      </w:divBdr>
    </w:div>
    <w:div w:id="132790872">
      <w:bodyDiv w:val="1"/>
      <w:marLeft w:val="0"/>
      <w:marRight w:val="0"/>
      <w:marTop w:val="0"/>
      <w:marBottom w:val="0"/>
      <w:divBdr>
        <w:top w:val="none" w:sz="0" w:space="0" w:color="auto"/>
        <w:left w:val="none" w:sz="0" w:space="0" w:color="auto"/>
        <w:bottom w:val="none" w:sz="0" w:space="0" w:color="auto"/>
        <w:right w:val="none" w:sz="0" w:space="0" w:color="auto"/>
      </w:divBdr>
    </w:div>
    <w:div w:id="254289004">
      <w:bodyDiv w:val="1"/>
      <w:marLeft w:val="0"/>
      <w:marRight w:val="0"/>
      <w:marTop w:val="0"/>
      <w:marBottom w:val="0"/>
      <w:divBdr>
        <w:top w:val="none" w:sz="0" w:space="0" w:color="auto"/>
        <w:left w:val="none" w:sz="0" w:space="0" w:color="auto"/>
        <w:bottom w:val="none" w:sz="0" w:space="0" w:color="auto"/>
        <w:right w:val="none" w:sz="0" w:space="0" w:color="auto"/>
      </w:divBdr>
    </w:div>
    <w:div w:id="271280529">
      <w:bodyDiv w:val="1"/>
      <w:marLeft w:val="0"/>
      <w:marRight w:val="0"/>
      <w:marTop w:val="0"/>
      <w:marBottom w:val="0"/>
      <w:divBdr>
        <w:top w:val="none" w:sz="0" w:space="0" w:color="auto"/>
        <w:left w:val="none" w:sz="0" w:space="0" w:color="auto"/>
        <w:bottom w:val="none" w:sz="0" w:space="0" w:color="auto"/>
        <w:right w:val="none" w:sz="0" w:space="0" w:color="auto"/>
      </w:divBdr>
    </w:div>
    <w:div w:id="315381534">
      <w:bodyDiv w:val="1"/>
      <w:marLeft w:val="0"/>
      <w:marRight w:val="0"/>
      <w:marTop w:val="0"/>
      <w:marBottom w:val="0"/>
      <w:divBdr>
        <w:top w:val="none" w:sz="0" w:space="0" w:color="auto"/>
        <w:left w:val="none" w:sz="0" w:space="0" w:color="auto"/>
        <w:bottom w:val="none" w:sz="0" w:space="0" w:color="auto"/>
        <w:right w:val="none" w:sz="0" w:space="0" w:color="auto"/>
      </w:divBdr>
    </w:div>
    <w:div w:id="446462381">
      <w:bodyDiv w:val="1"/>
      <w:marLeft w:val="0"/>
      <w:marRight w:val="0"/>
      <w:marTop w:val="0"/>
      <w:marBottom w:val="0"/>
      <w:divBdr>
        <w:top w:val="none" w:sz="0" w:space="0" w:color="auto"/>
        <w:left w:val="none" w:sz="0" w:space="0" w:color="auto"/>
        <w:bottom w:val="none" w:sz="0" w:space="0" w:color="auto"/>
        <w:right w:val="none" w:sz="0" w:space="0" w:color="auto"/>
      </w:divBdr>
    </w:div>
    <w:div w:id="725026061">
      <w:bodyDiv w:val="1"/>
      <w:marLeft w:val="0"/>
      <w:marRight w:val="0"/>
      <w:marTop w:val="0"/>
      <w:marBottom w:val="0"/>
      <w:divBdr>
        <w:top w:val="none" w:sz="0" w:space="0" w:color="auto"/>
        <w:left w:val="none" w:sz="0" w:space="0" w:color="auto"/>
        <w:bottom w:val="none" w:sz="0" w:space="0" w:color="auto"/>
        <w:right w:val="none" w:sz="0" w:space="0" w:color="auto"/>
      </w:divBdr>
    </w:div>
    <w:div w:id="763261627">
      <w:bodyDiv w:val="1"/>
      <w:marLeft w:val="0"/>
      <w:marRight w:val="0"/>
      <w:marTop w:val="0"/>
      <w:marBottom w:val="0"/>
      <w:divBdr>
        <w:top w:val="none" w:sz="0" w:space="0" w:color="auto"/>
        <w:left w:val="none" w:sz="0" w:space="0" w:color="auto"/>
        <w:bottom w:val="none" w:sz="0" w:space="0" w:color="auto"/>
        <w:right w:val="none" w:sz="0" w:space="0" w:color="auto"/>
      </w:divBdr>
    </w:div>
    <w:div w:id="820468414">
      <w:bodyDiv w:val="1"/>
      <w:marLeft w:val="0"/>
      <w:marRight w:val="0"/>
      <w:marTop w:val="0"/>
      <w:marBottom w:val="0"/>
      <w:divBdr>
        <w:top w:val="none" w:sz="0" w:space="0" w:color="auto"/>
        <w:left w:val="none" w:sz="0" w:space="0" w:color="auto"/>
        <w:bottom w:val="none" w:sz="0" w:space="0" w:color="auto"/>
        <w:right w:val="none" w:sz="0" w:space="0" w:color="auto"/>
      </w:divBdr>
    </w:div>
    <w:div w:id="828252065">
      <w:bodyDiv w:val="1"/>
      <w:marLeft w:val="0"/>
      <w:marRight w:val="0"/>
      <w:marTop w:val="0"/>
      <w:marBottom w:val="0"/>
      <w:divBdr>
        <w:top w:val="none" w:sz="0" w:space="0" w:color="auto"/>
        <w:left w:val="none" w:sz="0" w:space="0" w:color="auto"/>
        <w:bottom w:val="none" w:sz="0" w:space="0" w:color="auto"/>
        <w:right w:val="none" w:sz="0" w:space="0" w:color="auto"/>
      </w:divBdr>
    </w:div>
    <w:div w:id="937374306">
      <w:bodyDiv w:val="1"/>
      <w:marLeft w:val="0"/>
      <w:marRight w:val="0"/>
      <w:marTop w:val="0"/>
      <w:marBottom w:val="0"/>
      <w:divBdr>
        <w:top w:val="none" w:sz="0" w:space="0" w:color="auto"/>
        <w:left w:val="none" w:sz="0" w:space="0" w:color="auto"/>
        <w:bottom w:val="none" w:sz="0" w:space="0" w:color="auto"/>
        <w:right w:val="none" w:sz="0" w:space="0" w:color="auto"/>
      </w:divBdr>
    </w:div>
    <w:div w:id="940339675">
      <w:bodyDiv w:val="1"/>
      <w:marLeft w:val="0"/>
      <w:marRight w:val="0"/>
      <w:marTop w:val="0"/>
      <w:marBottom w:val="0"/>
      <w:divBdr>
        <w:top w:val="none" w:sz="0" w:space="0" w:color="auto"/>
        <w:left w:val="none" w:sz="0" w:space="0" w:color="auto"/>
        <w:bottom w:val="none" w:sz="0" w:space="0" w:color="auto"/>
        <w:right w:val="none" w:sz="0" w:space="0" w:color="auto"/>
      </w:divBdr>
    </w:div>
    <w:div w:id="1056317107">
      <w:bodyDiv w:val="1"/>
      <w:marLeft w:val="0"/>
      <w:marRight w:val="0"/>
      <w:marTop w:val="0"/>
      <w:marBottom w:val="0"/>
      <w:divBdr>
        <w:top w:val="none" w:sz="0" w:space="0" w:color="auto"/>
        <w:left w:val="none" w:sz="0" w:space="0" w:color="auto"/>
        <w:bottom w:val="none" w:sz="0" w:space="0" w:color="auto"/>
        <w:right w:val="none" w:sz="0" w:space="0" w:color="auto"/>
      </w:divBdr>
    </w:div>
    <w:div w:id="1116211986">
      <w:bodyDiv w:val="1"/>
      <w:marLeft w:val="0"/>
      <w:marRight w:val="0"/>
      <w:marTop w:val="0"/>
      <w:marBottom w:val="0"/>
      <w:divBdr>
        <w:top w:val="none" w:sz="0" w:space="0" w:color="auto"/>
        <w:left w:val="none" w:sz="0" w:space="0" w:color="auto"/>
        <w:bottom w:val="none" w:sz="0" w:space="0" w:color="auto"/>
        <w:right w:val="none" w:sz="0" w:space="0" w:color="auto"/>
      </w:divBdr>
    </w:div>
    <w:div w:id="1145047330">
      <w:bodyDiv w:val="1"/>
      <w:marLeft w:val="0"/>
      <w:marRight w:val="0"/>
      <w:marTop w:val="0"/>
      <w:marBottom w:val="0"/>
      <w:divBdr>
        <w:top w:val="none" w:sz="0" w:space="0" w:color="auto"/>
        <w:left w:val="none" w:sz="0" w:space="0" w:color="auto"/>
        <w:bottom w:val="none" w:sz="0" w:space="0" w:color="auto"/>
        <w:right w:val="none" w:sz="0" w:space="0" w:color="auto"/>
      </w:divBdr>
    </w:div>
    <w:div w:id="1203636128">
      <w:bodyDiv w:val="1"/>
      <w:marLeft w:val="0"/>
      <w:marRight w:val="0"/>
      <w:marTop w:val="0"/>
      <w:marBottom w:val="0"/>
      <w:divBdr>
        <w:top w:val="none" w:sz="0" w:space="0" w:color="auto"/>
        <w:left w:val="none" w:sz="0" w:space="0" w:color="auto"/>
        <w:bottom w:val="none" w:sz="0" w:space="0" w:color="auto"/>
        <w:right w:val="none" w:sz="0" w:space="0" w:color="auto"/>
      </w:divBdr>
    </w:div>
    <w:div w:id="1240092447">
      <w:bodyDiv w:val="1"/>
      <w:marLeft w:val="0"/>
      <w:marRight w:val="0"/>
      <w:marTop w:val="0"/>
      <w:marBottom w:val="0"/>
      <w:divBdr>
        <w:top w:val="none" w:sz="0" w:space="0" w:color="auto"/>
        <w:left w:val="none" w:sz="0" w:space="0" w:color="auto"/>
        <w:bottom w:val="none" w:sz="0" w:space="0" w:color="auto"/>
        <w:right w:val="none" w:sz="0" w:space="0" w:color="auto"/>
      </w:divBdr>
    </w:div>
    <w:div w:id="1292829309">
      <w:bodyDiv w:val="1"/>
      <w:marLeft w:val="0"/>
      <w:marRight w:val="0"/>
      <w:marTop w:val="0"/>
      <w:marBottom w:val="0"/>
      <w:divBdr>
        <w:top w:val="none" w:sz="0" w:space="0" w:color="auto"/>
        <w:left w:val="none" w:sz="0" w:space="0" w:color="auto"/>
        <w:bottom w:val="none" w:sz="0" w:space="0" w:color="auto"/>
        <w:right w:val="none" w:sz="0" w:space="0" w:color="auto"/>
      </w:divBdr>
    </w:div>
    <w:div w:id="1355419628">
      <w:bodyDiv w:val="1"/>
      <w:marLeft w:val="0"/>
      <w:marRight w:val="0"/>
      <w:marTop w:val="0"/>
      <w:marBottom w:val="0"/>
      <w:divBdr>
        <w:top w:val="none" w:sz="0" w:space="0" w:color="auto"/>
        <w:left w:val="none" w:sz="0" w:space="0" w:color="auto"/>
        <w:bottom w:val="none" w:sz="0" w:space="0" w:color="auto"/>
        <w:right w:val="none" w:sz="0" w:space="0" w:color="auto"/>
      </w:divBdr>
    </w:div>
    <w:div w:id="1415392581">
      <w:bodyDiv w:val="1"/>
      <w:marLeft w:val="0"/>
      <w:marRight w:val="0"/>
      <w:marTop w:val="0"/>
      <w:marBottom w:val="0"/>
      <w:divBdr>
        <w:top w:val="none" w:sz="0" w:space="0" w:color="auto"/>
        <w:left w:val="none" w:sz="0" w:space="0" w:color="auto"/>
        <w:bottom w:val="none" w:sz="0" w:space="0" w:color="auto"/>
        <w:right w:val="none" w:sz="0" w:space="0" w:color="auto"/>
      </w:divBdr>
    </w:div>
    <w:div w:id="1524242375">
      <w:bodyDiv w:val="1"/>
      <w:marLeft w:val="0"/>
      <w:marRight w:val="0"/>
      <w:marTop w:val="0"/>
      <w:marBottom w:val="0"/>
      <w:divBdr>
        <w:top w:val="none" w:sz="0" w:space="0" w:color="auto"/>
        <w:left w:val="none" w:sz="0" w:space="0" w:color="auto"/>
        <w:bottom w:val="none" w:sz="0" w:space="0" w:color="auto"/>
        <w:right w:val="none" w:sz="0" w:space="0" w:color="auto"/>
      </w:divBdr>
    </w:div>
    <w:div w:id="1654291483">
      <w:bodyDiv w:val="1"/>
      <w:marLeft w:val="0"/>
      <w:marRight w:val="0"/>
      <w:marTop w:val="0"/>
      <w:marBottom w:val="0"/>
      <w:divBdr>
        <w:top w:val="none" w:sz="0" w:space="0" w:color="auto"/>
        <w:left w:val="none" w:sz="0" w:space="0" w:color="auto"/>
        <w:bottom w:val="none" w:sz="0" w:space="0" w:color="auto"/>
        <w:right w:val="none" w:sz="0" w:space="0" w:color="auto"/>
      </w:divBdr>
    </w:div>
    <w:div w:id="1876114920">
      <w:bodyDiv w:val="1"/>
      <w:marLeft w:val="0"/>
      <w:marRight w:val="0"/>
      <w:marTop w:val="0"/>
      <w:marBottom w:val="0"/>
      <w:divBdr>
        <w:top w:val="none" w:sz="0" w:space="0" w:color="auto"/>
        <w:left w:val="none" w:sz="0" w:space="0" w:color="auto"/>
        <w:bottom w:val="none" w:sz="0" w:space="0" w:color="auto"/>
        <w:right w:val="none" w:sz="0" w:space="0" w:color="auto"/>
      </w:divBdr>
    </w:div>
    <w:div w:id="1891726004">
      <w:bodyDiv w:val="1"/>
      <w:marLeft w:val="0"/>
      <w:marRight w:val="0"/>
      <w:marTop w:val="0"/>
      <w:marBottom w:val="0"/>
      <w:divBdr>
        <w:top w:val="none" w:sz="0" w:space="0" w:color="auto"/>
        <w:left w:val="none" w:sz="0" w:space="0" w:color="auto"/>
        <w:bottom w:val="none" w:sz="0" w:space="0" w:color="auto"/>
        <w:right w:val="none" w:sz="0" w:space="0" w:color="auto"/>
      </w:divBdr>
    </w:div>
    <w:div w:id="2056468204">
      <w:bodyDiv w:val="1"/>
      <w:marLeft w:val="0"/>
      <w:marRight w:val="0"/>
      <w:marTop w:val="0"/>
      <w:marBottom w:val="0"/>
      <w:divBdr>
        <w:top w:val="none" w:sz="0" w:space="0" w:color="auto"/>
        <w:left w:val="none" w:sz="0" w:space="0" w:color="auto"/>
        <w:bottom w:val="none" w:sz="0" w:space="0" w:color="auto"/>
        <w:right w:val="none" w:sz="0" w:space="0" w:color="auto"/>
      </w:divBdr>
    </w:div>
    <w:div w:id="2092701888">
      <w:bodyDiv w:val="1"/>
      <w:marLeft w:val="0"/>
      <w:marRight w:val="0"/>
      <w:marTop w:val="0"/>
      <w:marBottom w:val="0"/>
      <w:divBdr>
        <w:top w:val="none" w:sz="0" w:space="0" w:color="auto"/>
        <w:left w:val="none" w:sz="0" w:space="0" w:color="auto"/>
        <w:bottom w:val="none" w:sz="0" w:space="0" w:color="auto"/>
        <w:right w:val="none" w:sz="0" w:space="0" w:color="auto"/>
      </w:divBdr>
    </w:div>
    <w:div w:id="211165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hyperlink" Target="http://technet.microsoft.com/en-us/library/hh849905(v=wps.620).asp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yperlink" Target="http://www.cplusplus.com/reference/ctime/clock/"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IriZnoj/n_grams" TargetMode="External"/><Relationship Id="rId29" Type="http://schemas.openxmlformats.org/officeDocument/2006/relationships/hyperlink" Target="http://i.iinfo.cz/files/root/k/pro-gi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hyperlink" Target="http://notepad-plus-plus.org/" TargetMode="External"/><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www-db.deis.unibo.it/courses/SI-LS/papers/Gut84.pdf" TargetMode="External"/><Relationship Id="rId36"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yperlink" Target="http://gpsfreemaps.net/navody/security/komplexni-cesky-a-slovensky-wordlist-ke-stazen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yperlink" Target="http://www.cs.vsb.cz/dvorsky/Download/SkriptaAlgoritmy/Algoritmy.pdf" TargetMode="External"/><Relationship Id="rId30" Type="http://schemas.openxmlformats.org/officeDocument/2006/relationships/hyperlink" Target="http://textmining.zcu.cz/publications/Teraman-Znalosti2008.pdf" TargetMode="External"/><Relationship Id="rId35" Type="http://schemas.openxmlformats.org/officeDocument/2006/relationships/header" Target="header3.xml"/><Relationship Id="rId8" Type="http://schemas.openxmlformats.org/officeDocument/2006/relationships/hyperlink" Target="http://www.fei.vsb.cz/cs/okruhy/studium-a-vyuka/informace-pokyny/pokyny-zpracovani-bp-dp"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KOLA\3LS\n_grams\n_grams\sablona-DP-BP-2014.dotm"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7C878-21D5-4E13-845C-D6A49555C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sablona-DP-BP-2014</Template>
  <TotalTime>25</TotalTime>
  <Pages>35</Pages>
  <Words>8176</Words>
  <Characters>48243</Characters>
  <Application>Microsoft Office Word</Application>
  <DocSecurity>0</DocSecurity>
  <Lines>402</Lines>
  <Paragraphs>112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Iri Znoj</dc:creator>
  <cp:lastModifiedBy>Iri Znoj</cp:lastModifiedBy>
  <cp:revision>9</cp:revision>
  <cp:lastPrinted>2014-07-13T13:35:00Z</cp:lastPrinted>
  <dcterms:created xsi:type="dcterms:W3CDTF">2014-07-13T13:07:00Z</dcterms:created>
  <dcterms:modified xsi:type="dcterms:W3CDTF">2014-07-13T13:37:00Z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